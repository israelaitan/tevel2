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3A6719" w14:textId="77777777" w:rsidR="00B9528D" w:rsidRPr="00B9528D" w:rsidRDefault="00B9528D" w:rsidP="006608A6">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51A7A" w14:paraId="47109BEF" w14:textId="77777777" w:rsidTr="00251A7A">
        <w:tc>
          <w:tcPr>
            <w:tcW w:w="9628" w:type="dxa"/>
          </w:tcPr>
          <w:p w14:paraId="0D921AB4" w14:textId="74405B6A" w:rsidR="00251A7A" w:rsidRDefault="0054256B" w:rsidP="001E4CCB">
            <w:pPr>
              <w:pStyle w:val="Title"/>
              <w:jc w:val="center"/>
            </w:pPr>
            <w:r>
              <w:fldChar w:fldCharType="begin"/>
            </w:r>
            <w:r>
              <w:instrText xml:space="preserve"> TITLE   \* MERGEFORMAT </w:instrText>
            </w:r>
            <w:r>
              <w:fldChar w:fldCharType="separate"/>
            </w:r>
            <w:r w:rsidR="005E3568">
              <w:t>ANTS1 Assembly</w:t>
            </w:r>
            <w:r>
              <w:fldChar w:fldCharType="end"/>
            </w:r>
          </w:p>
          <w:sdt>
            <w:sdtPr>
              <w:rPr>
                <w:rStyle w:val="TitleChar"/>
              </w:rPr>
              <w:id w:val="1115938056"/>
              <w:lock w:val="sdtLocked"/>
              <w:placeholder>
                <w:docPart w:val="BFC98FEDC3E940B3A935C100F8382A2C"/>
              </w:placeholder>
              <w:showingPlcHdr/>
              <w15:appearance w15:val="hidden"/>
            </w:sdtPr>
            <w:sdtEndPr>
              <w:rPr>
                <w:rStyle w:val="DefaultParagraphFont"/>
                <w:rFonts w:eastAsia="Arial Unicode MS" w:cs="Mangal"/>
                <w:color w:val="auto"/>
                <w:spacing w:val="0"/>
                <w:kern w:val="1"/>
                <w:sz w:val="20"/>
                <w:szCs w:val="24"/>
                <w:lang w:eastAsia="en-US" w:bidi="ar-SA"/>
              </w:rPr>
            </w:sdtEndPr>
            <w:sdtContent>
              <w:p w14:paraId="19B36A71" w14:textId="3B4DFA08" w:rsidR="004E148C" w:rsidRPr="004E148C" w:rsidRDefault="00885D71" w:rsidP="004E148C">
                <w:pPr>
                  <w:pStyle w:val="BodyText"/>
                  <w:spacing w:before="120"/>
                  <w:jc w:val="center"/>
                  <w:rPr>
                    <w:lang w:eastAsia="en-US" w:bidi="ar-SA"/>
                  </w:rPr>
                </w:pPr>
                <w:r>
                  <w:rPr>
                    <w:rStyle w:val="PlaceholderText"/>
                  </w:rPr>
                  <w:t>Insert here the name of the project</w:t>
                </w:r>
                <w:r w:rsidRPr="00304034">
                  <w:rPr>
                    <w:rStyle w:val="PlaceholderText"/>
                  </w:rPr>
                  <w:t>.</w:t>
                </w:r>
              </w:p>
            </w:sdtContent>
          </w:sdt>
          <w:p w14:paraId="39171F18" w14:textId="77777777" w:rsidR="00251A7A" w:rsidRDefault="00251A7A" w:rsidP="00B9528D"/>
        </w:tc>
      </w:tr>
      <w:tr w:rsidR="00251A7A" w14:paraId="38425A0C" w14:textId="77777777" w:rsidTr="00251A7A">
        <w:tc>
          <w:tcPr>
            <w:tcW w:w="9628" w:type="dxa"/>
          </w:tcPr>
          <w:p w14:paraId="633AECD9" w14:textId="69EEE735" w:rsidR="00251A7A" w:rsidRDefault="0054256B" w:rsidP="001E4CCB">
            <w:pPr>
              <w:jc w:val="center"/>
            </w:pPr>
            <w:r>
              <w:fldChar w:fldCharType="begin"/>
            </w:r>
            <w:r>
              <w:instrText xml:space="preserve"> DOCPROPERTY  ISIS-DocID  \* MERGEFORMAT </w:instrText>
            </w:r>
            <w:r>
              <w:fldChar w:fldCharType="separate"/>
            </w:r>
            <w:r w:rsidR="005E3568">
              <w:t>ISIS-TVL2-PRC-0005</w:t>
            </w:r>
            <w:r>
              <w:fldChar w:fldCharType="end"/>
            </w:r>
          </w:p>
          <w:p w14:paraId="669D368B" w14:textId="77777777" w:rsidR="00251A7A" w:rsidRDefault="00251A7A" w:rsidP="001E4CCB">
            <w:pPr>
              <w:jc w:val="center"/>
            </w:pPr>
          </w:p>
        </w:tc>
      </w:tr>
      <w:tr w:rsidR="00251A7A" w14:paraId="6ABDAC63" w14:textId="77777777" w:rsidTr="00251A7A">
        <w:tc>
          <w:tcPr>
            <w:tcW w:w="9628" w:type="dxa"/>
          </w:tcPr>
          <w:p w14:paraId="6485593F" w14:textId="77777777" w:rsidR="00251A7A" w:rsidRDefault="00251A7A" w:rsidP="001E4CCB">
            <w:pPr>
              <w:jc w:val="center"/>
            </w:pPr>
          </w:p>
        </w:tc>
      </w:tr>
      <w:tr w:rsidR="00251A7A" w14:paraId="1C599C81" w14:textId="77777777" w:rsidTr="00251A7A">
        <w:tc>
          <w:tcPr>
            <w:tcW w:w="9628" w:type="dxa"/>
          </w:tcPr>
          <w:p w14:paraId="098B3E64" w14:textId="7292F233" w:rsidR="00251A7A" w:rsidRPr="006B6A62" w:rsidRDefault="00251A7A" w:rsidP="001E4CCB">
            <w:pPr>
              <w:jc w:val="center"/>
            </w:pPr>
            <w:r>
              <w:t xml:space="preserve">Version: </w:t>
            </w:r>
            <w:r w:rsidR="0054256B">
              <w:fldChar w:fldCharType="begin"/>
            </w:r>
            <w:r w:rsidR="0054256B">
              <w:instrText xml:space="preserve"> DOCPROPERTY  ISIS-DocVersion  \* MERGEFORMAT </w:instrText>
            </w:r>
            <w:r w:rsidR="0054256B">
              <w:fldChar w:fldCharType="separate"/>
            </w:r>
            <w:r w:rsidR="005E3568">
              <w:t>1.0</w:t>
            </w:r>
            <w:r w:rsidR="0054256B">
              <w:fldChar w:fldCharType="end"/>
            </w:r>
          </w:p>
          <w:p w14:paraId="3DE52F6F" w14:textId="77777777" w:rsidR="00251A7A" w:rsidRDefault="00251A7A" w:rsidP="001E4CCB">
            <w:pPr>
              <w:jc w:val="center"/>
            </w:pPr>
          </w:p>
        </w:tc>
      </w:tr>
      <w:tr w:rsidR="00057C5C" w14:paraId="06239764" w14:textId="77777777" w:rsidTr="00251A7A">
        <w:tc>
          <w:tcPr>
            <w:tcW w:w="9628" w:type="dxa"/>
          </w:tcPr>
          <w:p w14:paraId="34D5B8E9" w14:textId="01EACF08" w:rsidR="00057C5C" w:rsidRDefault="00057C5C" w:rsidP="001E4CCB">
            <w:pPr>
              <w:jc w:val="center"/>
            </w:pPr>
            <w:r>
              <w:t xml:space="preserve">CI Number: </w:t>
            </w:r>
            <w:r w:rsidR="0054256B">
              <w:fldChar w:fldCharType="begin"/>
            </w:r>
            <w:r w:rsidR="0054256B">
              <w:instrText xml:space="preserve"> DOCPROPERTY  ISIS-CINum  \* MERGEFORMAT </w:instrText>
            </w:r>
            <w:r w:rsidR="0054256B">
              <w:fldChar w:fldCharType="separate"/>
            </w:r>
            <w:r w:rsidR="005E3568">
              <w:t>N/A</w:t>
            </w:r>
            <w:r w:rsidR="0054256B">
              <w:fldChar w:fldCharType="end"/>
            </w:r>
          </w:p>
        </w:tc>
      </w:tr>
      <w:tr w:rsidR="00B33C82" w14:paraId="5421D5AB" w14:textId="77777777" w:rsidTr="00251A7A">
        <w:trPr>
          <w:hidden/>
        </w:trPr>
        <w:tc>
          <w:tcPr>
            <w:tcW w:w="9628" w:type="dxa"/>
          </w:tcPr>
          <w:p w14:paraId="1E739B84" w14:textId="4D75AB06" w:rsidR="00B33C82" w:rsidRPr="000B0762" w:rsidRDefault="00B33C82" w:rsidP="001E4CCB">
            <w:pPr>
              <w:jc w:val="center"/>
              <w:rPr>
                <w:vanish/>
              </w:rPr>
            </w:pPr>
            <w:r w:rsidRPr="000B0762">
              <w:rPr>
                <w:vanish/>
              </w:rPr>
              <w:t xml:space="preserve">DRL ID: </w:t>
            </w:r>
            <w:r w:rsidRPr="000B0762">
              <w:rPr>
                <w:vanish/>
              </w:rPr>
              <w:fldChar w:fldCharType="begin"/>
            </w:r>
            <w:r w:rsidRPr="000B0762">
              <w:rPr>
                <w:vanish/>
              </w:rPr>
              <w:instrText xml:space="preserve"> DOCPROPERTY  ISIS-DRLId  \* MERGEFORMAT </w:instrText>
            </w:r>
            <w:r w:rsidRPr="000B0762">
              <w:rPr>
                <w:vanish/>
              </w:rPr>
              <w:fldChar w:fldCharType="separate"/>
            </w:r>
            <w:r w:rsidR="005E3568">
              <w:rPr>
                <w:vanish/>
              </w:rPr>
              <w:t>N/A</w:t>
            </w:r>
            <w:r w:rsidRPr="000B0762">
              <w:rPr>
                <w:vanish/>
              </w:rPr>
              <w:fldChar w:fldCharType="end"/>
            </w:r>
          </w:p>
        </w:tc>
      </w:tr>
    </w:tbl>
    <w:p w14:paraId="310EDC3C" w14:textId="77777777" w:rsidR="00B9528D" w:rsidRPr="00B9528D" w:rsidRDefault="00B9528D" w:rsidP="003C3054">
      <w:pPr>
        <w:pStyle w:val="BodyText"/>
      </w:pPr>
    </w:p>
    <w:p w14:paraId="2223BED8" w14:textId="77777777" w:rsidR="00B9528D" w:rsidRPr="00B9528D" w:rsidRDefault="00B9528D" w:rsidP="003C3054">
      <w:pPr>
        <w:pStyle w:val="BodyText"/>
      </w:pPr>
    </w:p>
    <w:p w14:paraId="505D1E2A" w14:textId="77777777" w:rsidR="00B9528D" w:rsidRPr="00B9528D" w:rsidRDefault="00B9528D" w:rsidP="003C3054">
      <w:pPr>
        <w:pStyle w:val="BodyText"/>
      </w:pPr>
    </w:p>
    <w:p w14:paraId="1F5B05DB" w14:textId="77777777" w:rsidR="00B9528D" w:rsidRPr="00B9528D" w:rsidRDefault="00B9528D" w:rsidP="003C3054">
      <w:pPr>
        <w:pStyle w:val="BodyText"/>
      </w:pPr>
    </w:p>
    <w:p w14:paraId="48E7C428" w14:textId="77777777" w:rsidR="00B9528D" w:rsidRPr="00B9528D" w:rsidRDefault="00B9528D" w:rsidP="003C3054">
      <w:pPr>
        <w:pStyle w:val="BodyText"/>
      </w:pPr>
    </w:p>
    <w:p w14:paraId="7E5D0CE5" w14:textId="77777777" w:rsidR="00B9528D" w:rsidRPr="00B9528D" w:rsidRDefault="00F21644" w:rsidP="00F21644">
      <w:pPr>
        <w:pStyle w:val="ISIS-Title"/>
      </w:pPr>
      <w:r>
        <w:t>Release Information</w:t>
      </w:r>
    </w:p>
    <w:tbl>
      <w:tblPr>
        <w:tblStyle w:val="ISIS-Table"/>
        <w:tblW w:w="9710" w:type="dxa"/>
        <w:tblLayout w:type="fixed"/>
        <w:tblLook w:val="04A0" w:firstRow="1" w:lastRow="0" w:firstColumn="1" w:lastColumn="0" w:noHBand="0" w:noVBand="1"/>
      </w:tblPr>
      <w:tblGrid>
        <w:gridCol w:w="1418"/>
        <w:gridCol w:w="2268"/>
        <w:gridCol w:w="1984"/>
        <w:gridCol w:w="2622"/>
        <w:gridCol w:w="1418"/>
      </w:tblGrid>
      <w:tr w:rsidR="006B6A62" w14:paraId="6E87CAC0" w14:textId="77777777" w:rsidTr="00B96162">
        <w:trPr>
          <w:cnfStyle w:val="100000000000" w:firstRow="1" w:lastRow="0" w:firstColumn="0" w:lastColumn="0" w:oddVBand="0" w:evenVBand="0" w:oddHBand="0" w:evenHBand="0" w:firstRowFirstColumn="0" w:firstRowLastColumn="0" w:lastRowFirstColumn="0" w:lastRowLastColumn="0"/>
        </w:trPr>
        <w:tc>
          <w:tcPr>
            <w:tcW w:w="1418" w:type="dxa"/>
          </w:tcPr>
          <w:p w14:paraId="52C4A048" w14:textId="77777777" w:rsidR="006B6A62" w:rsidRPr="00AF4540" w:rsidRDefault="006B6A62" w:rsidP="001E4CCB"/>
        </w:tc>
        <w:tc>
          <w:tcPr>
            <w:tcW w:w="2268" w:type="dxa"/>
          </w:tcPr>
          <w:p w14:paraId="5C45C3FE" w14:textId="77777777" w:rsidR="006B6A62" w:rsidRPr="00B96162" w:rsidRDefault="006B6A62" w:rsidP="001E4CCB">
            <w:pPr>
              <w:rPr>
                <w:b w:val="0"/>
                <w:bCs/>
              </w:rPr>
            </w:pPr>
            <w:r w:rsidRPr="00B96162">
              <w:rPr>
                <w:bCs/>
              </w:rPr>
              <w:t>Name</w:t>
            </w:r>
          </w:p>
        </w:tc>
        <w:tc>
          <w:tcPr>
            <w:tcW w:w="1984" w:type="dxa"/>
          </w:tcPr>
          <w:p w14:paraId="7B7CDF4E" w14:textId="77777777" w:rsidR="006B6A62" w:rsidRPr="00B96162" w:rsidRDefault="006B6A62" w:rsidP="001E4CCB">
            <w:pPr>
              <w:rPr>
                <w:b w:val="0"/>
                <w:bCs/>
              </w:rPr>
            </w:pPr>
            <w:r w:rsidRPr="00B96162">
              <w:rPr>
                <w:bCs/>
              </w:rPr>
              <w:t xml:space="preserve">Function </w:t>
            </w:r>
          </w:p>
        </w:tc>
        <w:tc>
          <w:tcPr>
            <w:tcW w:w="2622" w:type="dxa"/>
          </w:tcPr>
          <w:p w14:paraId="008FB318" w14:textId="77777777" w:rsidR="006B6A62" w:rsidRPr="00B96162" w:rsidRDefault="006B6A62" w:rsidP="001E4CCB">
            <w:pPr>
              <w:rPr>
                <w:b w:val="0"/>
                <w:bCs/>
              </w:rPr>
            </w:pPr>
            <w:r w:rsidRPr="00B96162">
              <w:rPr>
                <w:bCs/>
              </w:rPr>
              <w:t>Signature</w:t>
            </w:r>
          </w:p>
        </w:tc>
        <w:tc>
          <w:tcPr>
            <w:tcW w:w="1418" w:type="dxa"/>
          </w:tcPr>
          <w:p w14:paraId="23D647A8" w14:textId="77777777" w:rsidR="006B6A62" w:rsidRPr="00B96162" w:rsidRDefault="006B6A62" w:rsidP="001E4CCB">
            <w:pPr>
              <w:rPr>
                <w:b w:val="0"/>
                <w:bCs/>
              </w:rPr>
            </w:pPr>
            <w:r w:rsidRPr="00B96162">
              <w:rPr>
                <w:bCs/>
              </w:rPr>
              <w:t>Date</w:t>
            </w:r>
          </w:p>
        </w:tc>
      </w:tr>
      <w:tr w:rsidR="006B6A62" w14:paraId="5508A96A" w14:textId="77777777" w:rsidTr="00E7254A">
        <w:trPr>
          <w:trHeight w:hRule="exact" w:val="1134"/>
        </w:trPr>
        <w:tc>
          <w:tcPr>
            <w:tcW w:w="1418" w:type="dxa"/>
            <w:vAlign w:val="center"/>
          </w:tcPr>
          <w:p w14:paraId="6A7A2178" w14:textId="77777777" w:rsidR="006B6A62" w:rsidRPr="00AF4540" w:rsidRDefault="006B6A62" w:rsidP="00E7254A">
            <w:r w:rsidRPr="00AF4540">
              <w:t>Prepared by:</w:t>
            </w:r>
          </w:p>
        </w:tc>
        <w:tc>
          <w:tcPr>
            <w:tcW w:w="2268" w:type="dxa"/>
            <w:vAlign w:val="center"/>
          </w:tcPr>
          <w:p w14:paraId="6A62E89C" w14:textId="40930474" w:rsidR="006B6A62" w:rsidRPr="00AF4540" w:rsidRDefault="0054256B" w:rsidP="00E7254A">
            <w:r>
              <w:fldChar w:fldCharType="begin"/>
            </w:r>
            <w:r>
              <w:instrText xml:space="preserve"> DOCPROPERTY  ISIS-PrepByName  \* MERGEFORMAT </w:instrText>
            </w:r>
            <w:r>
              <w:fldChar w:fldCharType="separate"/>
            </w:r>
            <w:r w:rsidR="005E3568">
              <w:t>C. Vos (CVOS)</w:t>
            </w:r>
            <w:r>
              <w:fldChar w:fldCharType="end"/>
            </w:r>
          </w:p>
        </w:tc>
        <w:tc>
          <w:tcPr>
            <w:tcW w:w="1984" w:type="dxa"/>
            <w:vAlign w:val="center"/>
          </w:tcPr>
          <w:p w14:paraId="6F8297B7" w14:textId="296957D8" w:rsidR="006B6A62" w:rsidRPr="00AF4540" w:rsidRDefault="0054256B" w:rsidP="00E7254A">
            <w:r>
              <w:fldChar w:fldCharType="begin"/>
            </w:r>
            <w:r>
              <w:instrText xml:space="preserve"> DOCPROPERTY  ISIS-PrepByFunction  \* MERGEFORMAT </w:instrText>
            </w:r>
            <w:r>
              <w:fldChar w:fldCharType="separate"/>
            </w:r>
            <w:r w:rsidR="005E3568">
              <w:t>SAIT Engineer</w:t>
            </w:r>
            <w:r>
              <w:fldChar w:fldCharType="end"/>
            </w:r>
          </w:p>
        </w:tc>
        <w:tc>
          <w:tcPr>
            <w:tcW w:w="2622" w:type="dxa"/>
            <w:vAlign w:val="center"/>
          </w:tcPr>
          <w:p w14:paraId="000328AB" w14:textId="77777777" w:rsidR="006B6A62" w:rsidRPr="00AF4540" w:rsidRDefault="006B6A62" w:rsidP="00E7254A"/>
        </w:tc>
        <w:tc>
          <w:tcPr>
            <w:tcW w:w="1418" w:type="dxa"/>
            <w:vAlign w:val="center"/>
          </w:tcPr>
          <w:p w14:paraId="143BCBDD" w14:textId="3D64D210" w:rsidR="006B6A62" w:rsidRPr="00AF4540" w:rsidRDefault="006B6A62" w:rsidP="00E7254A"/>
        </w:tc>
      </w:tr>
      <w:tr w:rsidR="006B6A62" w14:paraId="4EEAC48C" w14:textId="77777777" w:rsidTr="00E7254A">
        <w:trPr>
          <w:trHeight w:hRule="exact" w:val="1134"/>
        </w:trPr>
        <w:tc>
          <w:tcPr>
            <w:tcW w:w="1418" w:type="dxa"/>
            <w:vAlign w:val="center"/>
          </w:tcPr>
          <w:p w14:paraId="48581DCA" w14:textId="77777777" w:rsidR="006B6A62" w:rsidRPr="00AF4540" w:rsidRDefault="006B6A62" w:rsidP="00E7254A">
            <w:r w:rsidRPr="00AF4540">
              <w:t>Reviewed by:</w:t>
            </w:r>
          </w:p>
        </w:tc>
        <w:tc>
          <w:tcPr>
            <w:tcW w:w="2268" w:type="dxa"/>
            <w:vAlign w:val="center"/>
          </w:tcPr>
          <w:p w14:paraId="777B9B1B" w14:textId="5E768108" w:rsidR="006B6A62" w:rsidRPr="00AF4540" w:rsidRDefault="0054256B" w:rsidP="00E7254A">
            <w:r>
              <w:fldChar w:fldCharType="begin"/>
            </w:r>
            <w:r>
              <w:instrText xml:space="preserve"> DOCPROPERTY  ISIS-RevByName  \* MERGEFORMAT </w:instrText>
            </w:r>
            <w:r>
              <w:fldChar w:fldCharType="separate"/>
            </w:r>
            <w:r w:rsidR="005E3568">
              <w:t>H. Santos (HSAN)</w:t>
            </w:r>
            <w:r>
              <w:fldChar w:fldCharType="end"/>
            </w:r>
          </w:p>
        </w:tc>
        <w:tc>
          <w:tcPr>
            <w:tcW w:w="1984" w:type="dxa"/>
            <w:vAlign w:val="center"/>
          </w:tcPr>
          <w:p w14:paraId="5BFA5B02" w14:textId="6DB2C647" w:rsidR="006B6A62" w:rsidRPr="00AF4540" w:rsidRDefault="00EF4FE4" w:rsidP="00E7254A">
            <w:fldSimple w:instr=" DOCPROPERTY  ISIS-RevByFunction  \* MERGEFORMAT ">
              <w:r w:rsidR="005E3568">
                <w:t>SAIT Engineer</w:t>
              </w:r>
            </w:fldSimple>
          </w:p>
        </w:tc>
        <w:tc>
          <w:tcPr>
            <w:tcW w:w="2622" w:type="dxa"/>
            <w:vAlign w:val="center"/>
          </w:tcPr>
          <w:p w14:paraId="2E8253D7" w14:textId="77777777" w:rsidR="006B6A62" w:rsidRPr="00AF4540" w:rsidRDefault="006B6A62" w:rsidP="00E7254A"/>
        </w:tc>
        <w:tc>
          <w:tcPr>
            <w:tcW w:w="1418" w:type="dxa"/>
            <w:vAlign w:val="center"/>
          </w:tcPr>
          <w:p w14:paraId="58D71919" w14:textId="77777777" w:rsidR="006B6A62" w:rsidRPr="00AF4540" w:rsidRDefault="006B6A62" w:rsidP="00E7254A"/>
        </w:tc>
      </w:tr>
      <w:tr w:rsidR="006B6A62" w14:paraId="2C2472F1" w14:textId="77777777" w:rsidTr="00E7254A">
        <w:trPr>
          <w:trHeight w:hRule="exact" w:val="1134"/>
        </w:trPr>
        <w:tc>
          <w:tcPr>
            <w:tcW w:w="1418" w:type="dxa"/>
            <w:vAlign w:val="center"/>
          </w:tcPr>
          <w:p w14:paraId="1F83215A" w14:textId="77777777" w:rsidR="006B6A62" w:rsidRPr="00AF4540" w:rsidRDefault="006B6A62" w:rsidP="00E7254A">
            <w:r w:rsidRPr="00AF4540">
              <w:t>Approved by:</w:t>
            </w:r>
          </w:p>
        </w:tc>
        <w:tc>
          <w:tcPr>
            <w:tcW w:w="2268" w:type="dxa"/>
            <w:vAlign w:val="center"/>
          </w:tcPr>
          <w:p w14:paraId="04A34228" w14:textId="4BDA5412" w:rsidR="006B6A62" w:rsidRPr="00AF4540" w:rsidRDefault="002B0158" w:rsidP="00E7254A">
            <w:r>
              <w:fldChar w:fldCharType="begin"/>
            </w:r>
            <w:r>
              <w:instrText xml:space="preserve"> DOCPROPERTY  ISIS-Ap</w:instrText>
            </w:r>
            <w:r w:rsidR="000F597A">
              <w:instrText>p</w:instrText>
            </w:r>
            <w:r>
              <w:instrText xml:space="preserve">rovByName  \* MERGEFORMAT </w:instrText>
            </w:r>
            <w:r>
              <w:fldChar w:fldCharType="separate"/>
            </w:r>
            <w:r w:rsidR="005E3568">
              <w:t>G. Coronel (GCOR)</w:t>
            </w:r>
            <w:r>
              <w:fldChar w:fldCharType="end"/>
            </w:r>
          </w:p>
        </w:tc>
        <w:tc>
          <w:tcPr>
            <w:tcW w:w="1984" w:type="dxa"/>
            <w:vAlign w:val="center"/>
          </w:tcPr>
          <w:p w14:paraId="062D9E73" w14:textId="2A1E5DB8" w:rsidR="006B6A62" w:rsidRPr="00AF4540" w:rsidRDefault="002B0158" w:rsidP="00E7254A">
            <w:r>
              <w:fldChar w:fldCharType="begin"/>
            </w:r>
            <w:r>
              <w:instrText xml:space="preserve"> DOCPROPERTY  ISIS-Ap</w:instrText>
            </w:r>
            <w:r w:rsidR="000F597A">
              <w:instrText>p</w:instrText>
            </w:r>
            <w:r>
              <w:instrText xml:space="preserve">rovByFunction  \* MERGEFORMAT </w:instrText>
            </w:r>
            <w:r>
              <w:fldChar w:fldCharType="separate"/>
            </w:r>
            <w:r w:rsidR="005E3568">
              <w:t>SAIT Engineer</w:t>
            </w:r>
            <w:r>
              <w:fldChar w:fldCharType="end"/>
            </w:r>
          </w:p>
        </w:tc>
        <w:tc>
          <w:tcPr>
            <w:tcW w:w="2622" w:type="dxa"/>
            <w:vAlign w:val="center"/>
          </w:tcPr>
          <w:p w14:paraId="1F2451CF" w14:textId="77777777" w:rsidR="006B6A62" w:rsidRPr="00AF4540" w:rsidRDefault="006B6A62" w:rsidP="00E7254A"/>
        </w:tc>
        <w:tc>
          <w:tcPr>
            <w:tcW w:w="1418" w:type="dxa"/>
            <w:vAlign w:val="center"/>
          </w:tcPr>
          <w:p w14:paraId="4F63363C" w14:textId="77777777" w:rsidR="006B6A62" w:rsidRPr="00AF4540" w:rsidRDefault="006B6A62" w:rsidP="00E7254A"/>
        </w:tc>
      </w:tr>
      <w:tr w:rsidR="006B6A62" w14:paraId="4DBAEF9A" w14:textId="77777777" w:rsidTr="00E7254A">
        <w:trPr>
          <w:trHeight w:hRule="exact" w:val="1134"/>
        </w:trPr>
        <w:tc>
          <w:tcPr>
            <w:tcW w:w="1418" w:type="dxa"/>
            <w:vAlign w:val="center"/>
          </w:tcPr>
          <w:p w14:paraId="0D5A448C" w14:textId="77777777" w:rsidR="006B6A62" w:rsidRPr="00AF4540" w:rsidRDefault="006B6A62" w:rsidP="00E7254A">
            <w:r w:rsidRPr="00AF4540">
              <w:t>Authorized by:</w:t>
            </w:r>
          </w:p>
        </w:tc>
        <w:tc>
          <w:tcPr>
            <w:tcW w:w="2268" w:type="dxa"/>
            <w:vAlign w:val="center"/>
          </w:tcPr>
          <w:p w14:paraId="5B045CCA" w14:textId="588C4A2D" w:rsidR="006B6A62" w:rsidRPr="00AF4540" w:rsidRDefault="0054256B" w:rsidP="00E7254A">
            <w:r>
              <w:fldChar w:fldCharType="begin"/>
            </w:r>
            <w:r>
              <w:instrText xml:space="preserve"> DOCPROPERTY  ISIS-AuthByName  \* MERGEFORMAT </w:instrText>
            </w:r>
            <w:r>
              <w:fldChar w:fldCharType="end"/>
            </w:r>
            <w:r w:rsidR="002B0158" w:rsidRPr="00AF4540">
              <w:t xml:space="preserve"> </w:t>
            </w:r>
          </w:p>
        </w:tc>
        <w:tc>
          <w:tcPr>
            <w:tcW w:w="1984" w:type="dxa"/>
            <w:vAlign w:val="center"/>
          </w:tcPr>
          <w:p w14:paraId="5168987C" w14:textId="2A170344" w:rsidR="006B6A62" w:rsidRPr="00AF4540" w:rsidRDefault="0054256B" w:rsidP="00E7254A">
            <w:r>
              <w:fldChar w:fldCharType="begin"/>
            </w:r>
            <w:r>
              <w:instrText xml:space="preserve"> DOCPROPERTY  ISIS-AuthByFunction  \* MERGEFORMAT </w:instrText>
            </w:r>
            <w:r>
              <w:fldChar w:fldCharType="end"/>
            </w:r>
          </w:p>
        </w:tc>
        <w:tc>
          <w:tcPr>
            <w:tcW w:w="2622" w:type="dxa"/>
            <w:vAlign w:val="center"/>
          </w:tcPr>
          <w:p w14:paraId="34AEA47D" w14:textId="77777777" w:rsidR="006B6A62" w:rsidRPr="00AF4540" w:rsidRDefault="006B6A62" w:rsidP="00E7254A"/>
        </w:tc>
        <w:tc>
          <w:tcPr>
            <w:tcW w:w="1418" w:type="dxa"/>
            <w:vAlign w:val="center"/>
          </w:tcPr>
          <w:p w14:paraId="2AE92847" w14:textId="77777777" w:rsidR="006B6A62" w:rsidRPr="00AF4540" w:rsidRDefault="006B6A62" w:rsidP="00E7254A"/>
        </w:tc>
      </w:tr>
    </w:tbl>
    <w:p w14:paraId="1786CF8C" w14:textId="77777777" w:rsidR="00B9528D" w:rsidRPr="00B9528D" w:rsidRDefault="00B9528D" w:rsidP="003C3054">
      <w:pPr>
        <w:pStyle w:val="BodyText"/>
      </w:pPr>
    </w:p>
    <w:p w14:paraId="29D4F737" w14:textId="77777777" w:rsidR="00251A7A" w:rsidRDefault="00251A7A">
      <w:r>
        <w:br w:type="page"/>
      </w:r>
    </w:p>
    <w:p w14:paraId="33723837" w14:textId="6531F6AD" w:rsidR="002060B0" w:rsidRPr="00B9528D" w:rsidRDefault="002060B0" w:rsidP="002060B0">
      <w:pPr>
        <w:pStyle w:val="ISIS-Title"/>
      </w:pPr>
      <w:bookmarkStart w:id="0" w:name="_Hlk119941039"/>
      <w:r>
        <w:lastRenderedPageBreak/>
        <w:t>Execution Information</w:t>
      </w:r>
    </w:p>
    <w:tbl>
      <w:tblPr>
        <w:tblStyle w:val="TableGrid"/>
        <w:tblW w:w="5000" w:type="pct"/>
        <w:tblLook w:val="04A0" w:firstRow="1" w:lastRow="0" w:firstColumn="1" w:lastColumn="0" w:noHBand="0" w:noVBand="1"/>
      </w:tblPr>
      <w:tblGrid>
        <w:gridCol w:w="1980"/>
        <w:gridCol w:w="2834"/>
        <w:gridCol w:w="2551"/>
        <w:gridCol w:w="2263"/>
      </w:tblGrid>
      <w:tr w:rsidR="002060B0" w:rsidRPr="00195377" w14:paraId="1BB139A0" w14:textId="77777777" w:rsidTr="00A0070D">
        <w:trPr>
          <w:trHeight w:val="397"/>
        </w:trPr>
        <w:tc>
          <w:tcPr>
            <w:tcW w:w="5000" w:type="pct"/>
            <w:gridSpan w:val="4"/>
          </w:tcPr>
          <w:p w14:paraId="344294F4" w14:textId="0C0E01F9" w:rsidR="0065407E" w:rsidRDefault="0065407E" w:rsidP="0065407E">
            <w:pPr>
              <w:pStyle w:val="BodyText"/>
            </w:pPr>
            <w:r>
              <w:t xml:space="preserve">Project = </w:t>
            </w:r>
            <w:sdt>
              <w:sdtPr>
                <w:rPr>
                  <w:b/>
                </w:rPr>
                <w:id w:val="-734015044"/>
                <w:placeholder>
                  <w:docPart w:val="347B4CDE2E8341548459B783DF77BA08"/>
                </w:placeholder>
                <w:showingPlcHdr/>
              </w:sdtPr>
              <w:sdtEndPr/>
              <w:sdtContent>
                <w:r w:rsidR="00885D71">
                  <w:rPr>
                    <w:rStyle w:val="PlaceholderText"/>
                  </w:rPr>
                  <w:t>Insert here the name of the project</w:t>
                </w:r>
                <w:r w:rsidR="00885D71" w:rsidRPr="00304034">
                  <w:rPr>
                    <w:rStyle w:val="PlaceholderText"/>
                  </w:rPr>
                  <w:t>.</w:t>
                </w:r>
              </w:sdtContent>
            </w:sdt>
          </w:p>
          <w:p w14:paraId="593D31ED" w14:textId="77B29133" w:rsidR="0065407E" w:rsidRPr="0065407E" w:rsidRDefault="0065407E" w:rsidP="00EE185F">
            <w:pPr>
              <w:pStyle w:val="BodyText"/>
            </w:pPr>
            <w:r w:rsidRPr="00195377">
              <w:t xml:space="preserve">WO = </w:t>
            </w:r>
            <w:sdt>
              <w:sdtPr>
                <w:rPr>
                  <w:b/>
                </w:rPr>
                <w:id w:val="556516537"/>
                <w:placeholder>
                  <w:docPart w:val="043B2081815D46DCB9A55864C4354570"/>
                </w:placeholder>
                <w:showingPlcHdr/>
              </w:sdtPr>
              <w:sdtEndPr/>
              <w:sdtContent>
                <w:r w:rsidR="00885D71">
                  <w:rPr>
                    <w:rStyle w:val="PlaceholderText"/>
                  </w:rPr>
                  <w:t>Insert here the number of the work order</w:t>
                </w:r>
                <w:r w:rsidR="00885D71" w:rsidRPr="00304034">
                  <w:rPr>
                    <w:rStyle w:val="PlaceholderText"/>
                  </w:rPr>
                  <w:t>.</w:t>
                </w:r>
              </w:sdtContent>
            </w:sdt>
          </w:p>
        </w:tc>
      </w:tr>
      <w:tr w:rsidR="002060B0" w:rsidRPr="00195377" w14:paraId="179A98BF" w14:textId="77777777" w:rsidTr="00A0070D">
        <w:trPr>
          <w:trHeight w:val="306"/>
        </w:trPr>
        <w:tc>
          <w:tcPr>
            <w:tcW w:w="1028" w:type="pct"/>
            <w:shd w:val="clear" w:color="auto" w:fill="214584" w:themeFill="text1" w:themeFillTint="BF"/>
            <w:vAlign w:val="center"/>
          </w:tcPr>
          <w:p w14:paraId="78FC7182" w14:textId="77777777" w:rsidR="002060B0" w:rsidRPr="00195377" w:rsidRDefault="002060B0" w:rsidP="00A0070D">
            <w:pPr>
              <w:pStyle w:val="ISIS-TableHeading"/>
            </w:pPr>
          </w:p>
        </w:tc>
        <w:tc>
          <w:tcPr>
            <w:tcW w:w="1472" w:type="pct"/>
            <w:shd w:val="clear" w:color="auto" w:fill="214584" w:themeFill="text1" w:themeFillTint="BF"/>
          </w:tcPr>
          <w:p w14:paraId="079B85E3" w14:textId="77777777" w:rsidR="002060B0" w:rsidRPr="00195377" w:rsidRDefault="002060B0" w:rsidP="00A0070D">
            <w:pPr>
              <w:pStyle w:val="ISIS-TableHeading"/>
            </w:pPr>
            <w:r w:rsidRPr="00195377">
              <w:t>Name</w:t>
            </w:r>
            <w:r>
              <w:t xml:space="preserve"> </w:t>
            </w:r>
            <w:r w:rsidRPr="00195377">
              <w:t>(Initials)</w:t>
            </w:r>
          </w:p>
        </w:tc>
        <w:tc>
          <w:tcPr>
            <w:tcW w:w="1325" w:type="pct"/>
            <w:shd w:val="clear" w:color="auto" w:fill="214584" w:themeFill="text1" w:themeFillTint="BF"/>
          </w:tcPr>
          <w:p w14:paraId="746BFA1A" w14:textId="77777777" w:rsidR="002060B0" w:rsidRPr="00195377" w:rsidRDefault="002060B0" w:rsidP="00A0070D">
            <w:pPr>
              <w:pStyle w:val="ISIS-TableHeading"/>
            </w:pPr>
            <w:r w:rsidRPr="00195377">
              <w:t>Date</w:t>
            </w:r>
          </w:p>
        </w:tc>
        <w:tc>
          <w:tcPr>
            <w:tcW w:w="1175" w:type="pct"/>
            <w:shd w:val="clear" w:color="auto" w:fill="214584" w:themeFill="text1" w:themeFillTint="BF"/>
          </w:tcPr>
          <w:p w14:paraId="6D66B0D4" w14:textId="77777777" w:rsidR="002060B0" w:rsidRPr="00195377" w:rsidRDefault="002060B0" w:rsidP="00A0070D">
            <w:pPr>
              <w:pStyle w:val="ISIS-TableHeading"/>
            </w:pPr>
            <w:r w:rsidRPr="00195377">
              <w:t>Signature</w:t>
            </w:r>
          </w:p>
        </w:tc>
      </w:tr>
      <w:tr w:rsidR="002060B0" w:rsidRPr="00195377" w14:paraId="479060C5" w14:textId="77777777" w:rsidTr="00A0070D">
        <w:trPr>
          <w:trHeight w:val="567"/>
        </w:trPr>
        <w:tc>
          <w:tcPr>
            <w:tcW w:w="1028" w:type="pct"/>
            <w:vAlign w:val="center"/>
          </w:tcPr>
          <w:p w14:paraId="20E2A83D" w14:textId="77777777" w:rsidR="002060B0" w:rsidRPr="00195377" w:rsidRDefault="002060B0" w:rsidP="00A0070D">
            <w:pPr>
              <w:pStyle w:val="ISIS-TableContents"/>
              <w:jc w:val="left"/>
            </w:pPr>
            <w:r>
              <w:t>Performed by:</w:t>
            </w:r>
          </w:p>
        </w:tc>
        <w:tc>
          <w:tcPr>
            <w:tcW w:w="1472" w:type="pct"/>
          </w:tcPr>
          <w:p w14:paraId="325CDF43" w14:textId="3D800073" w:rsidR="002060B0" w:rsidRPr="00195377" w:rsidRDefault="002060B0" w:rsidP="00A0070D">
            <w:pPr>
              <w:pStyle w:val="ISIS-TableContents"/>
            </w:pPr>
          </w:p>
        </w:tc>
        <w:tc>
          <w:tcPr>
            <w:tcW w:w="1325" w:type="pct"/>
          </w:tcPr>
          <w:p w14:paraId="2FEDE289" w14:textId="729E1A56" w:rsidR="002060B0" w:rsidRPr="00195377" w:rsidRDefault="002060B0" w:rsidP="00A0070D">
            <w:pPr>
              <w:pStyle w:val="ISIS-TableContents"/>
            </w:pPr>
          </w:p>
        </w:tc>
        <w:tc>
          <w:tcPr>
            <w:tcW w:w="1175" w:type="pct"/>
          </w:tcPr>
          <w:p w14:paraId="54186966" w14:textId="77777777" w:rsidR="002060B0" w:rsidRPr="00195377" w:rsidRDefault="002060B0" w:rsidP="00A0070D">
            <w:pPr>
              <w:pStyle w:val="ISIS-TableContents"/>
            </w:pPr>
          </w:p>
        </w:tc>
      </w:tr>
      <w:tr w:rsidR="002060B0" w:rsidRPr="00195377" w14:paraId="79FF74F2" w14:textId="77777777" w:rsidTr="00A0070D">
        <w:trPr>
          <w:trHeight w:val="567"/>
        </w:trPr>
        <w:tc>
          <w:tcPr>
            <w:tcW w:w="1028" w:type="pct"/>
            <w:vAlign w:val="center"/>
          </w:tcPr>
          <w:p w14:paraId="08DD42EE" w14:textId="77777777" w:rsidR="002060B0" w:rsidRPr="00195377" w:rsidRDefault="002060B0" w:rsidP="00A0070D">
            <w:pPr>
              <w:pStyle w:val="ISIS-TableContents"/>
              <w:jc w:val="left"/>
            </w:pPr>
            <w:r>
              <w:t xml:space="preserve">Peer-Reviewed by </w:t>
            </w:r>
          </w:p>
        </w:tc>
        <w:tc>
          <w:tcPr>
            <w:tcW w:w="1472" w:type="pct"/>
          </w:tcPr>
          <w:p w14:paraId="2B5D6460" w14:textId="10A2065C" w:rsidR="002060B0" w:rsidRPr="00195377" w:rsidRDefault="002060B0" w:rsidP="00A0070D">
            <w:pPr>
              <w:pStyle w:val="ISIS-TableContents"/>
            </w:pPr>
          </w:p>
        </w:tc>
        <w:tc>
          <w:tcPr>
            <w:tcW w:w="1325" w:type="pct"/>
          </w:tcPr>
          <w:p w14:paraId="38E08E64" w14:textId="52CCA9FC" w:rsidR="002060B0" w:rsidRPr="00195377" w:rsidRDefault="002060B0" w:rsidP="00A0070D">
            <w:pPr>
              <w:pStyle w:val="ISIS-TableContents"/>
            </w:pPr>
          </w:p>
        </w:tc>
        <w:tc>
          <w:tcPr>
            <w:tcW w:w="1175" w:type="pct"/>
          </w:tcPr>
          <w:p w14:paraId="19C3722A" w14:textId="77777777" w:rsidR="002060B0" w:rsidRPr="00195377" w:rsidRDefault="002060B0" w:rsidP="00A0070D">
            <w:pPr>
              <w:pStyle w:val="ISIS-TableContents"/>
            </w:pPr>
          </w:p>
        </w:tc>
      </w:tr>
      <w:tr w:rsidR="002060B0" w:rsidRPr="00195377" w14:paraId="67EAE514" w14:textId="77777777" w:rsidTr="00A0070D">
        <w:trPr>
          <w:trHeight w:val="567"/>
        </w:trPr>
        <w:tc>
          <w:tcPr>
            <w:tcW w:w="1028" w:type="pct"/>
            <w:vAlign w:val="center"/>
          </w:tcPr>
          <w:p w14:paraId="583650E3" w14:textId="77777777" w:rsidR="002060B0" w:rsidRPr="00195377" w:rsidRDefault="002060B0" w:rsidP="00A0070D">
            <w:pPr>
              <w:pStyle w:val="ISIS-TableContents"/>
              <w:jc w:val="left"/>
            </w:pPr>
            <w:r w:rsidRPr="00CF2A05">
              <w:t>Q</w:t>
            </w:r>
            <w:r>
              <w:t>A inspection by:</w:t>
            </w:r>
          </w:p>
        </w:tc>
        <w:tc>
          <w:tcPr>
            <w:tcW w:w="1472" w:type="pct"/>
          </w:tcPr>
          <w:p w14:paraId="36CA00BD" w14:textId="77777777" w:rsidR="002060B0" w:rsidRPr="00195377" w:rsidRDefault="002060B0" w:rsidP="00A0070D">
            <w:pPr>
              <w:pStyle w:val="ISIS-TableContents"/>
            </w:pPr>
          </w:p>
        </w:tc>
        <w:tc>
          <w:tcPr>
            <w:tcW w:w="1325" w:type="pct"/>
          </w:tcPr>
          <w:p w14:paraId="7E8B1831" w14:textId="77777777" w:rsidR="002060B0" w:rsidRPr="00195377" w:rsidRDefault="002060B0" w:rsidP="00A0070D">
            <w:pPr>
              <w:pStyle w:val="ISIS-TableContents"/>
            </w:pPr>
          </w:p>
        </w:tc>
        <w:tc>
          <w:tcPr>
            <w:tcW w:w="1175" w:type="pct"/>
          </w:tcPr>
          <w:p w14:paraId="392BFF38" w14:textId="77777777" w:rsidR="002060B0" w:rsidRPr="00195377" w:rsidRDefault="002060B0" w:rsidP="00A0070D">
            <w:pPr>
              <w:pStyle w:val="ISIS-TableContents"/>
            </w:pPr>
          </w:p>
        </w:tc>
      </w:tr>
      <w:bookmarkEnd w:id="0"/>
    </w:tbl>
    <w:p w14:paraId="51D6AB30" w14:textId="77777777" w:rsidR="002060B0" w:rsidRDefault="002060B0" w:rsidP="00DF4717">
      <w:pPr>
        <w:pStyle w:val="ISIS-Title"/>
      </w:pPr>
    </w:p>
    <w:p w14:paraId="6A1CCC26" w14:textId="086CD291" w:rsidR="00377828" w:rsidRPr="001E4CCB" w:rsidRDefault="00377828" w:rsidP="00DF4717">
      <w:pPr>
        <w:pStyle w:val="ISIS-Title"/>
      </w:pPr>
      <w:r w:rsidRPr="001E4CCB">
        <w:t>Distribution List</w:t>
      </w:r>
    </w:p>
    <w:tbl>
      <w:tblPr>
        <w:tblStyle w:val="ISIS-Table"/>
        <w:tblW w:w="5000" w:type="pct"/>
        <w:tblLook w:val="04A0" w:firstRow="1" w:lastRow="0" w:firstColumn="1" w:lastColumn="0" w:noHBand="0" w:noVBand="1"/>
      </w:tblPr>
      <w:tblGrid>
        <w:gridCol w:w="1251"/>
        <w:gridCol w:w="2288"/>
        <w:gridCol w:w="6089"/>
      </w:tblGrid>
      <w:tr w:rsidR="00444FCE" w14:paraId="00040A62" w14:textId="77777777" w:rsidTr="00444FCE">
        <w:trPr>
          <w:cnfStyle w:val="100000000000" w:firstRow="1" w:lastRow="0" w:firstColumn="0" w:lastColumn="0" w:oddVBand="0" w:evenVBand="0" w:oddHBand="0" w:evenHBand="0" w:firstRowFirstColumn="0" w:firstRowLastColumn="0" w:lastRowFirstColumn="0" w:lastRowLastColumn="0"/>
        </w:trPr>
        <w:tc>
          <w:tcPr>
            <w:tcW w:w="650" w:type="pct"/>
          </w:tcPr>
          <w:p w14:paraId="6DD0BF78" w14:textId="77777777" w:rsidR="00444FCE" w:rsidRDefault="00444FCE" w:rsidP="00444FCE">
            <w:r>
              <w:t>Name</w:t>
            </w:r>
          </w:p>
        </w:tc>
        <w:tc>
          <w:tcPr>
            <w:tcW w:w="1188" w:type="pct"/>
          </w:tcPr>
          <w:p w14:paraId="7C4E4D7C" w14:textId="77777777" w:rsidR="00444FCE" w:rsidRDefault="00444FCE" w:rsidP="00444FCE">
            <w:r>
              <w:t>Organization</w:t>
            </w:r>
          </w:p>
        </w:tc>
        <w:tc>
          <w:tcPr>
            <w:tcW w:w="3162" w:type="pct"/>
          </w:tcPr>
          <w:p w14:paraId="62FF87A7" w14:textId="77777777" w:rsidR="00444FCE" w:rsidRDefault="00444FCE" w:rsidP="00444FCE">
            <w:r>
              <w:t>Description</w:t>
            </w:r>
          </w:p>
        </w:tc>
      </w:tr>
      <w:tr w:rsidR="00444FCE" w14:paraId="45774602" w14:textId="77777777" w:rsidTr="00444FCE">
        <w:tc>
          <w:tcPr>
            <w:tcW w:w="650" w:type="pct"/>
          </w:tcPr>
          <w:p w14:paraId="360EF69E" w14:textId="77777777" w:rsidR="00444FCE" w:rsidRDefault="00444FCE" w:rsidP="00444FCE">
            <w:r>
              <w:t>N/A</w:t>
            </w:r>
          </w:p>
        </w:tc>
        <w:tc>
          <w:tcPr>
            <w:tcW w:w="1188" w:type="pct"/>
          </w:tcPr>
          <w:p w14:paraId="7717DAE5" w14:textId="77777777" w:rsidR="00444FCE" w:rsidRPr="00377828" w:rsidRDefault="00444FCE" w:rsidP="00444FCE">
            <w:r>
              <w:t>ISISPACE</w:t>
            </w:r>
          </w:p>
        </w:tc>
        <w:tc>
          <w:tcPr>
            <w:tcW w:w="3162" w:type="pct"/>
          </w:tcPr>
          <w:p w14:paraId="6935868A" w14:textId="77777777" w:rsidR="00444FCE" w:rsidRDefault="00444FCE" w:rsidP="00444FCE">
            <w:r w:rsidRPr="00377828">
              <w:t>Innovative Solutions In Space</w:t>
            </w:r>
            <w:r>
              <w:t xml:space="preserve"> B.V.</w:t>
            </w:r>
          </w:p>
        </w:tc>
      </w:tr>
      <w:tr w:rsidR="00052E07" w14:paraId="059F7EF8" w14:textId="77777777" w:rsidTr="00444FCE">
        <w:tc>
          <w:tcPr>
            <w:tcW w:w="650" w:type="pct"/>
          </w:tcPr>
          <w:p w14:paraId="1158C681" w14:textId="77777777" w:rsidR="00052E07" w:rsidRDefault="00052E07" w:rsidP="00444FCE"/>
        </w:tc>
        <w:tc>
          <w:tcPr>
            <w:tcW w:w="1188" w:type="pct"/>
          </w:tcPr>
          <w:p w14:paraId="15C3FB4A" w14:textId="77777777" w:rsidR="00052E07" w:rsidRDefault="00052E07" w:rsidP="00444FCE"/>
        </w:tc>
        <w:tc>
          <w:tcPr>
            <w:tcW w:w="3162" w:type="pct"/>
          </w:tcPr>
          <w:p w14:paraId="1A8BF0BF" w14:textId="77777777" w:rsidR="00052E07" w:rsidRPr="00377828" w:rsidRDefault="00052E07" w:rsidP="00444FCE"/>
        </w:tc>
      </w:tr>
    </w:tbl>
    <w:p w14:paraId="0BC58775" w14:textId="77777777" w:rsidR="00377828" w:rsidRDefault="00377828" w:rsidP="003C3054">
      <w:pPr>
        <w:pStyle w:val="BodyText"/>
        <w:rPr>
          <w:rFonts w:ascii="Arial" w:hAnsi="Arial" w:cs="Arial"/>
          <w:sz w:val="24"/>
        </w:rPr>
      </w:pPr>
    </w:p>
    <w:p w14:paraId="33EA46FB" w14:textId="77777777" w:rsidR="00CE74A4" w:rsidRPr="001E4CCB" w:rsidRDefault="00CE74A4" w:rsidP="0097043D">
      <w:pPr>
        <w:pStyle w:val="ISIS-Title"/>
      </w:pPr>
      <w:r w:rsidRPr="001E4CCB">
        <w:t>Disclaimer</w:t>
      </w:r>
    </w:p>
    <w:p w14:paraId="3DB1DCDB" w14:textId="77777777" w:rsidR="00CE74A4" w:rsidRPr="00164796" w:rsidRDefault="00CE74A4" w:rsidP="00164796">
      <w:pPr>
        <w:pStyle w:val="BodyText"/>
      </w:pPr>
      <w:r w:rsidRPr="00164796">
        <w:t xml:space="preserve">The contents of this document are subject to the relevant provisions in the contract concluded between the parties. </w:t>
      </w:r>
      <w:r w:rsidR="002175D3">
        <w:t>ISISPACE Group</w:t>
      </w:r>
      <w:r w:rsidRPr="00164796">
        <w:t xml:space="preserve"> (“ISIS</w:t>
      </w:r>
      <w:r w:rsidR="007F3648" w:rsidRPr="00164796">
        <w:t>PACE</w:t>
      </w:r>
      <w:r w:rsidRPr="00164796">
        <w:t>”) shall not be liable, in full or in part, for any damage arising out from the application or use of any product or circuit described herein, in case such application or use are carried out in a manner not in line with the instructions and warranties provided in the User Manual, Safety Manual, product information sheets or any other document provided by ISIS</w:t>
      </w:r>
      <w:r w:rsidR="007F3648" w:rsidRPr="00164796">
        <w:t>PACE</w:t>
      </w:r>
      <w:r w:rsidRPr="00164796">
        <w:t xml:space="preserve"> upon the delivery of the product (“Documents”). Further, ISIS</w:t>
      </w:r>
      <w:r w:rsidR="007F3648" w:rsidRPr="00164796">
        <w:t>PACE</w:t>
      </w:r>
      <w:r w:rsidRPr="00164796">
        <w:t xml:space="preserve"> shall not be liable for any damage caused by any use which exceeds the function(s) of the product, or does not conform to such function(s) as described in the Documents. ISIS</w:t>
      </w:r>
      <w:r w:rsidR="007F3648" w:rsidRPr="00164796">
        <w:t>PACE</w:t>
      </w:r>
      <w:r w:rsidRPr="00164796">
        <w:t xml:space="preserve"> shall not be liable for any damage arising from a use which is not carried out in a manner conforming to acceptable practices in the aerospace industry.</w:t>
      </w:r>
    </w:p>
    <w:p w14:paraId="6B7296F2" w14:textId="77777777" w:rsidR="00377828" w:rsidRPr="00164796" w:rsidRDefault="00CE74A4" w:rsidP="00164796">
      <w:pPr>
        <w:pStyle w:val="BodyText"/>
      </w:pPr>
      <w:r w:rsidRPr="00164796">
        <w:t>ISIS</w:t>
      </w:r>
      <w:r w:rsidR="007F3648" w:rsidRPr="00164796">
        <w:t>PACE</w:t>
      </w:r>
      <w:r w:rsidRPr="00164796">
        <w:t xml:space="preserve"> warrants that the product is supplied after relevant tests had shown the product is in good order and functioning, as far as these tests may indicate and predict product functionality.</w:t>
      </w:r>
    </w:p>
    <w:p w14:paraId="2615B681" w14:textId="77777777" w:rsidR="00377828" w:rsidRDefault="00377828" w:rsidP="003C3054">
      <w:pPr>
        <w:pStyle w:val="BodyText"/>
      </w:pPr>
    </w:p>
    <w:p w14:paraId="2A073E9E" w14:textId="77777777" w:rsidR="00377828" w:rsidRDefault="00377828" w:rsidP="00164796">
      <w:pPr>
        <w:pStyle w:val="Footer"/>
      </w:pPr>
      <w:r>
        <w:br w:type="page"/>
      </w:r>
    </w:p>
    <w:p w14:paraId="72F9FF5F" w14:textId="77777777" w:rsidR="00B9528D" w:rsidRPr="00D43FBB" w:rsidRDefault="005038D4" w:rsidP="00DF4717">
      <w:pPr>
        <w:pStyle w:val="ISIS-Title"/>
      </w:pPr>
      <w:r w:rsidRPr="00D43FBB">
        <w:lastRenderedPageBreak/>
        <w:t>Change Log</w:t>
      </w:r>
    </w:p>
    <w:tbl>
      <w:tblPr>
        <w:tblStyle w:val="ISIS-Table"/>
        <w:tblW w:w="9634" w:type="dxa"/>
        <w:tblLayout w:type="fixed"/>
        <w:tblLook w:val="04A0" w:firstRow="1" w:lastRow="0" w:firstColumn="1" w:lastColumn="0" w:noHBand="0" w:noVBand="1"/>
      </w:tblPr>
      <w:tblGrid>
        <w:gridCol w:w="1129"/>
        <w:gridCol w:w="1701"/>
        <w:gridCol w:w="1701"/>
        <w:gridCol w:w="5103"/>
      </w:tblGrid>
      <w:tr w:rsidR="005038D4" w14:paraId="0CB562E2" w14:textId="77777777" w:rsidTr="000A4A21">
        <w:trPr>
          <w:cnfStyle w:val="100000000000" w:firstRow="1" w:lastRow="0" w:firstColumn="0" w:lastColumn="0" w:oddVBand="0" w:evenVBand="0" w:oddHBand="0" w:evenHBand="0" w:firstRowFirstColumn="0" w:firstRowLastColumn="0" w:lastRowFirstColumn="0" w:lastRowLastColumn="0"/>
        </w:trPr>
        <w:tc>
          <w:tcPr>
            <w:tcW w:w="1129" w:type="dxa"/>
          </w:tcPr>
          <w:p w14:paraId="7BC6E6C1" w14:textId="77777777" w:rsidR="005038D4" w:rsidRPr="00AB035C" w:rsidRDefault="005038D4" w:rsidP="00D43FBB">
            <w:pPr>
              <w:rPr>
                <w:b w:val="0"/>
                <w:bCs/>
              </w:rPr>
            </w:pPr>
            <w:r w:rsidRPr="00AB035C">
              <w:rPr>
                <w:bCs/>
              </w:rPr>
              <w:t>Version</w:t>
            </w:r>
          </w:p>
        </w:tc>
        <w:tc>
          <w:tcPr>
            <w:tcW w:w="1701" w:type="dxa"/>
          </w:tcPr>
          <w:p w14:paraId="188F7513" w14:textId="77777777" w:rsidR="005038D4" w:rsidRPr="00AB035C" w:rsidRDefault="005038D4" w:rsidP="00D43FBB">
            <w:pPr>
              <w:rPr>
                <w:b w:val="0"/>
                <w:bCs/>
              </w:rPr>
            </w:pPr>
            <w:r w:rsidRPr="00AB035C">
              <w:rPr>
                <w:bCs/>
              </w:rPr>
              <w:t>Date</w:t>
            </w:r>
          </w:p>
        </w:tc>
        <w:tc>
          <w:tcPr>
            <w:tcW w:w="1701" w:type="dxa"/>
          </w:tcPr>
          <w:p w14:paraId="528B1039" w14:textId="77777777" w:rsidR="005038D4" w:rsidRPr="00AB035C" w:rsidRDefault="00CE74A4" w:rsidP="00D43FBB">
            <w:pPr>
              <w:rPr>
                <w:b w:val="0"/>
                <w:bCs/>
              </w:rPr>
            </w:pPr>
            <w:r w:rsidRPr="00AB035C">
              <w:rPr>
                <w:bCs/>
              </w:rPr>
              <w:t>Affects</w:t>
            </w:r>
          </w:p>
        </w:tc>
        <w:tc>
          <w:tcPr>
            <w:tcW w:w="5103" w:type="dxa"/>
          </w:tcPr>
          <w:p w14:paraId="3BFA4EFF" w14:textId="77777777" w:rsidR="005038D4" w:rsidRPr="00AB035C" w:rsidRDefault="005038D4" w:rsidP="00D43FBB">
            <w:pPr>
              <w:rPr>
                <w:b w:val="0"/>
                <w:bCs/>
              </w:rPr>
            </w:pPr>
            <w:r w:rsidRPr="00AB035C">
              <w:rPr>
                <w:bCs/>
              </w:rPr>
              <w:t>Description</w:t>
            </w:r>
          </w:p>
        </w:tc>
      </w:tr>
      <w:tr w:rsidR="005038D4" w14:paraId="664CE070" w14:textId="77777777" w:rsidTr="000A4A21">
        <w:tc>
          <w:tcPr>
            <w:tcW w:w="1129" w:type="dxa"/>
          </w:tcPr>
          <w:p w14:paraId="259F2E34" w14:textId="02B430AE" w:rsidR="005038D4" w:rsidRDefault="002A3630" w:rsidP="00D43FBB">
            <w:r>
              <w:t>1.0</w:t>
            </w:r>
          </w:p>
        </w:tc>
        <w:tc>
          <w:tcPr>
            <w:tcW w:w="1701" w:type="dxa"/>
          </w:tcPr>
          <w:p w14:paraId="66BC39E9" w14:textId="0DC9FF92" w:rsidR="005038D4" w:rsidRDefault="002A3630" w:rsidP="00D43FBB">
            <w:r>
              <w:t>202</w:t>
            </w:r>
            <w:r w:rsidR="005E3568">
              <w:t>4</w:t>
            </w:r>
            <w:r>
              <w:t>-</w:t>
            </w:r>
            <w:r w:rsidR="000A4A21">
              <w:t>11</w:t>
            </w:r>
            <w:r>
              <w:t>-</w:t>
            </w:r>
            <w:r w:rsidR="005E3568">
              <w:t>15</w:t>
            </w:r>
          </w:p>
        </w:tc>
        <w:tc>
          <w:tcPr>
            <w:tcW w:w="1701" w:type="dxa"/>
          </w:tcPr>
          <w:p w14:paraId="5E068240" w14:textId="77777777" w:rsidR="005038D4" w:rsidRDefault="00F65BD0" w:rsidP="00D43FBB">
            <w:r>
              <w:t>All</w:t>
            </w:r>
          </w:p>
        </w:tc>
        <w:tc>
          <w:tcPr>
            <w:tcW w:w="5103" w:type="dxa"/>
          </w:tcPr>
          <w:p w14:paraId="3ABFAC97" w14:textId="4EED2094" w:rsidR="005038D4" w:rsidRDefault="005038D4" w:rsidP="00D43FBB">
            <w:r>
              <w:t>First Version</w:t>
            </w:r>
            <w:r w:rsidR="000A4A21">
              <w:t xml:space="preserve"> based on ISIS-1UPLT-PRC-0001</w:t>
            </w:r>
          </w:p>
        </w:tc>
      </w:tr>
    </w:tbl>
    <w:p w14:paraId="2E4B22BF" w14:textId="77777777" w:rsidR="005038D4" w:rsidRDefault="005038D4" w:rsidP="0001514F">
      <w:pPr>
        <w:pStyle w:val="BodyText"/>
      </w:pPr>
    </w:p>
    <w:p w14:paraId="1FF8B2C0" w14:textId="77777777" w:rsidR="00CE74A4" w:rsidRDefault="00CE74A4" w:rsidP="00D43FBB">
      <w:r>
        <w:br w:type="page"/>
      </w:r>
    </w:p>
    <w:sdt>
      <w:sdtPr>
        <w:rPr>
          <w:rFonts w:eastAsia="Arial Unicode MS" w:cs="Mangal"/>
          <w:kern w:val="1"/>
          <w:szCs w:val="24"/>
          <w:lang w:eastAsia="hi-IN" w:bidi="hi-IN"/>
        </w:rPr>
        <w:id w:val="-825204145"/>
        <w:docPartObj>
          <w:docPartGallery w:val="Table of Contents"/>
          <w:docPartUnique/>
        </w:docPartObj>
      </w:sdtPr>
      <w:sdtEndPr>
        <w:rPr>
          <w:noProof/>
        </w:rPr>
      </w:sdtEndPr>
      <w:sdtContent>
        <w:p w14:paraId="22EE25ED" w14:textId="77777777" w:rsidR="00CE74A4" w:rsidRPr="00E10ED4" w:rsidRDefault="00CE74A4" w:rsidP="00783389">
          <w:pPr>
            <w:rPr>
              <w:b/>
              <w:bCs/>
            </w:rPr>
          </w:pPr>
          <w:r w:rsidRPr="00E10ED4">
            <w:rPr>
              <w:b/>
              <w:bCs/>
            </w:rPr>
            <w:t>Table of Contents</w:t>
          </w:r>
        </w:p>
        <w:p w14:paraId="246863FA" w14:textId="079BEDD9" w:rsidR="0054256B" w:rsidRDefault="00CE74A4">
          <w:pPr>
            <w:pStyle w:val="TOC1"/>
            <w:tabs>
              <w:tab w:val="left" w:pos="400"/>
              <w:tab w:val="right" w:leader="dot" w:pos="9628"/>
            </w:tabs>
            <w:rPr>
              <w:rFonts w:asciiTheme="minorHAnsi" w:eastAsiaTheme="minorEastAsia" w:hAnsiTheme="minorHAnsi"/>
              <w:noProof/>
              <w:kern w:val="2"/>
              <w:sz w:val="24"/>
              <w:szCs w:val="21"/>
              <w:lang w:val="nl-NL" w:eastAsia="nl-NL" w:bidi="hi-IN"/>
              <w14:ligatures w14:val="standardContextual"/>
            </w:rPr>
          </w:pPr>
          <w:r>
            <w:fldChar w:fldCharType="begin"/>
          </w:r>
          <w:r>
            <w:instrText xml:space="preserve"> TOC \o "1-3" \h \z \u </w:instrText>
          </w:r>
          <w:r>
            <w:fldChar w:fldCharType="separate"/>
          </w:r>
          <w:hyperlink w:anchor="_Toc182591700" w:history="1">
            <w:r w:rsidR="0054256B" w:rsidRPr="00BA261E">
              <w:rPr>
                <w:rStyle w:val="Hyperlink"/>
                <w:noProof/>
              </w:rPr>
              <w:t>1</w:t>
            </w:r>
            <w:r w:rsidR="0054256B">
              <w:rPr>
                <w:rFonts w:asciiTheme="minorHAnsi" w:eastAsiaTheme="minorEastAsia" w:hAnsiTheme="minorHAnsi"/>
                <w:noProof/>
                <w:kern w:val="2"/>
                <w:sz w:val="24"/>
                <w:szCs w:val="21"/>
                <w:lang w:val="nl-NL" w:eastAsia="nl-NL" w:bidi="hi-IN"/>
                <w14:ligatures w14:val="standardContextual"/>
              </w:rPr>
              <w:tab/>
            </w:r>
            <w:r w:rsidR="0054256B" w:rsidRPr="00BA261E">
              <w:rPr>
                <w:rStyle w:val="Hyperlink"/>
                <w:noProof/>
              </w:rPr>
              <w:t>Introduction</w:t>
            </w:r>
            <w:r w:rsidR="0054256B">
              <w:rPr>
                <w:noProof/>
                <w:webHidden/>
              </w:rPr>
              <w:tab/>
            </w:r>
            <w:r w:rsidR="0054256B">
              <w:rPr>
                <w:noProof/>
                <w:webHidden/>
              </w:rPr>
              <w:fldChar w:fldCharType="begin"/>
            </w:r>
            <w:r w:rsidR="0054256B">
              <w:rPr>
                <w:noProof/>
                <w:webHidden/>
              </w:rPr>
              <w:instrText xml:space="preserve"> PAGEREF _Toc182591700 \h </w:instrText>
            </w:r>
            <w:r w:rsidR="0054256B">
              <w:rPr>
                <w:noProof/>
                <w:webHidden/>
              </w:rPr>
            </w:r>
            <w:r w:rsidR="0054256B">
              <w:rPr>
                <w:noProof/>
                <w:webHidden/>
              </w:rPr>
              <w:fldChar w:fldCharType="separate"/>
            </w:r>
            <w:r w:rsidR="0054256B">
              <w:rPr>
                <w:noProof/>
                <w:webHidden/>
              </w:rPr>
              <w:t>6</w:t>
            </w:r>
            <w:r w:rsidR="0054256B">
              <w:rPr>
                <w:noProof/>
                <w:webHidden/>
              </w:rPr>
              <w:fldChar w:fldCharType="end"/>
            </w:r>
          </w:hyperlink>
        </w:p>
        <w:p w14:paraId="53D02CAF" w14:textId="38242FF5"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1" w:history="1">
            <w:r w:rsidRPr="00BA261E">
              <w:rPr>
                <w:rStyle w:val="Hyperlink"/>
                <w:noProof/>
              </w:rPr>
              <w:t>1.1</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Applicable Documents</w:t>
            </w:r>
            <w:r>
              <w:rPr>
                <w:noProof/>
                <w:webHidden/>
              </w:rPr>
              <w:tab/>
            </w:r>
            <w:r>
              <w:rPr>
                <w:noProof/>
                <w:webHidden/>
              </w:rPr>
              <w:fldChar w:fldCharType="begin"/>
            </w:r>
            <w:r>
              <w:rPr>
                <w:noProof/>
                <w:webHidden/>
              </w:rPr>
              <w:instrText xml:space="preserve"> PAGEREF _Toc182591701 \h </w:instrText>
            </w:r>
            <w:r>
              <w:rPr>
                <w:noProof/>
                <w:webHidden/>
              </w:rPr>
            </w:r>
            <w:r>
              <w:rPr>
                <w:noProof/>
                <w:webHidden/>
              </w:rPr>
              <w:fldChar w:fldCharType="separate"/>
            </w:r>
            <w:r>
              <w:rPr>
                <w:noProof/>
                <w:webHidden/>
              </w:rPr>
              <w:t>6</w:t>
            </w:r>
            <w:r>
              <w:rPr>
                <w:noProof/>
                <w:webHidden/>
              </w:rPr>
              <w:fldChar w:fldCharType="end"/>
            </w:r>
          </w:hyperlink>
        </w:p>
        <w:p w14:paraId="744F1E9F" w14:textId="01BE79BE"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2" w:history="1">
            <w:r w:rsidRPr="00BA261E">
              <w:rPr>
                <w:rStyle w:val="Hyperlink"/>
                <w:noProof/>
              </w:rPr>
              <w:t>1.2</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Reference Documents</w:t>
            </w:r>
            <w:r>
              <w:rPr>
                <w:noProof/>
                <w:webHidden/>
              </w:rPr>
              <w:tab/>
            </w:r>
            <w:r>
              <w:rPr>
                <w:noProof/>
                <w:webHidden/>
              </w:rPr>
              <w:fldChar w:fldCharType="begin"/>
            </w:r>
            <w:r>
              <w:rPr>
                <w:noProof/>
                <w:webHidden/>
              </w:rPr>
              <w:instrText xml:space="preserve"> PAGEREF _Toc182591702 \h </w:instrText>
            </w:r>
            <w:r>
              <w:rPr>
                <w:noProof/>
                <w:webHidden/>
              </w:rPr>
            </w:r>
            <w:r>
              <w:rPr>
                <w:noProof/>
                <w:webHidden/>
              </w:rPr>
              <w:fldChar w:fldCharType="separate"/>
            </w:r>
            <w:r>
              <w:rPr>
                <w:noProof/>
                <w:webHidden/>
              </w:rPr>
              <w:t>6</w:t>
            </w:r>
            <w:r>
              <w:rPr>
                <w:noProof/>
                <w:webHidden/>
              </w:rPr>
              <w:fldChar w:fldCharType="end"/>
            </w:r>
          </w:hyperlink>
        </w:p>
        <w:p w14:paraId="1A56ACEE" w14:textId="33B39DA5" w:rsidR="0054256B" w:rsidRDefault="0054256B">
          <w:pPr>
            <w:pStyle w:val="TOC1"/>
            <w:tabs>
              <w:tab w:val="left" w:pos="400"/>
              <w:tab w:val="right" w:leader="dot" w:pos="9628"/>
            </w:tabs>
            <w:rPr>
              <w:rFonts w:asciiTheme="minorHAnsi" w:eastAsiaTheme="minorEastAsia" w:hAnsiTheme="minorHAnsi"/>
              <w:noProof/>
              <w:kern w:val="2"/>
              <w:sz w:val="24"/>
              <w:szCs w:val="21"/>
              <w:lang w:val="nl-NL" w:eastAsia="nl-NL" w:bidi="hi-IN"/>
              <w14:ligatures w14:val="standardContextual"/>
            </w:rPr>
          </w:pPr>
          <w:hyperlink w:anchor="_Toc182591703" w:history="1">
            <w:r w:rsidRPr="00BA261E">
              <w:rPr>
                <w:rStyle w:val="Hyperlink"/>
                <w:noProof/>
              </w:rPr>
              <w:t>2</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Required Equipment</w:t>
            </w:r>
            <w:r>
              <w:rPr>
                <w:noProof/>
                <w:webHidden/>
              </w:rPr>
              <w:tab/>
            </w:r>
            <w:r>
              <w:rPr>
                <w:noProof/>
                <w:webHidden/>
              </w:rPr>
              <w:fldChar w:fldCharType="begin"/>
            </w:r>
            <w:r>
              <w:rPr>
                <w:noProof/>
                <w:webHidden/>
              </w:rPr>
              <w:instrText xml:space="preserve"> PAGEREF _Toc182591703 \h </w:instrText>
            </w:r>
            <w:r>
              <w:rPr>
                <w:noProof/>
                <w:webHidden/>
              </w:rPr>
            </w:r>
            <w:r>
              <w:rPr>
                <w:noProof/>
                <w:webHidden/>
              </w:rPr>
              <w:fldChar w:fldCharType="separate"/>
            </w:r>
            <w:r>
              <w:rPr>
                <w:noProof/>
                <w:webHidden/>
              </w:rPr>
              <w:t>7</w:t>
            </w:r>
            <w:r>
              <w:rPr>
                <w:noProof/>
                <w:webHidden/>
              </w:rPr>
              <w:fldChar w:fldCharType="end"/>
            </w:r>
          </w:hyperlink>
        </w:p>
        <w:p w14:paraId="0A34E0FC" w14:textId="780628A7"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4" w:history="1">
            <w:r w:rsidRPr="00BA261E">
              <w:rPr>
                <w:rStyle w:val="Hyperlink"/>
                <w:noProof/>
                <w:lang w:val="en-US"/>
              </w:rPr>
              <w:t>2.1</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lang w:val="en-US"/>
              </w:rPr>
              <w:t>Satellite Equipment and Parts</w:t>
            </w:r>
            <w:r>
              <w:rPr>
                <w:noProof/>
                <w:webHidden/>
              </w:rPr>
              <w:tab/>
            </w:r>
            <w:r>
              <w:rPr>
                <w:noProof/>
                <w:webHidden/>
              </w:rPr>
              <w:fldChar w:fldCharType="begin"/>
            </w:r>
            <w:r>
              <w:rPr>
                <w:noProof/>
                <w:webHidden/>
              </w:rPr>
              <w:instrText xml:space="preserve"> PAGEREF _Toc182591704 \h </w:instrText>
            </w:r>
            <w:r>
              <w:rPr>
                <w:noProof/>
                <w:webHidden/>
              </w:rPr>
            </w:r>
            <w:r>
              <w:rPr>
                <w:noProof/>
                <w:webHidden/>
              </w:rPr>
              <w:fldChar w:fldCharType="separate"/>
            </w:r>
            <w:r>
              <w:rPr>
                <w:noProof/>
                <w:webHidden/>
              </w:rPr>
              <w:t>7</w:t>
            </w:r>
            <w:r>
              <w:rPr>
                <w:noProof/>
                <w:webHidden/>
              </w:rPr>
              <w:fldChar w:fldCharType="end"/>
            </w:r>
          </w:hyperlink>
        </w:p>
        <w:p w14:paraId="29A7D1B4" w14:textId="71E385AB"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5" w:history="1">
            <w:r w:rsidRPr="00BA261E">
              <w:rPr>
                <w:rStyle w:val="Hyperlink"/>
                <w:noProof/>
              </w:rPr>
              <w:t>2.2</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Ground Support Equipment and tools</w:t>
            </w:r>
            <w:r>
              <w:rPr>
                <w:noProof/>
                <w:webHidden/>
              </w:rPr>
              <w:tab/>
            </w:r>
            <w:r>
              <w:rPr>
                <w:noProof/>
                <w:webHidden/>
              </w:rPr>
              <w:fldChar w:fldCharType="begin"/>
            </w:r>
            <w:r>
              <w:rPr>
                <w:noProof/>
                <w:webHidden/>
              </w:rPr>
              <w:instrText xml:space="preserve"> PAGEREF _Toc182591705 \h </w:instrText>
            </w:r>
            <w:r>
              <w:rPr>
                <w:noProof/>
                <w:webHidden/>
              </w:rPr>
            </w:r>
            <w:r>
              <w:rPr>
                <w:noProof/>
                <w:webHidden/>
              </w:rPr>
              <w:fldChar w:fldCharType="separate"/>
            </w:r>
            <w:r>
              <w:rPr>
                <w:noProof/>
                <w:webHidden/>
              </w:rPr>
              <w:t>7</w:t>
            </w:r>
            <w:r>
              <w:rPr>
                <w:noProof/>
                <w:webHidden/>
              </w:rPr>
              <w:fldChar w:fldCharType="end"/>
            </w:r>
          </w:hyperlink>
        </w:p>
        <w:p w14:paraId="2624BC09" w14:textId="423F145F"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6" w:history="1">
            <w:r w:rsidRPr="00BA261E">
              <w:rPr>
                <w:rStyle w:val="Hyperlink"/>
                <w:noProof/>
              </w:rPr>
              <w:t>2.3</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Consumables</w:t>
            </w:r>
            <w:r>
              <w:rPr>
                <w:noProof/>
                <w:webHidden/>
              </w:rPr>
              <w:tab/>
            </w:r>
            <w:r>
              <w:rPr>
                <w:noProof/>
                <w:webHidden/>
              </w:rPr>
              <w:fldChar w:fldCharType="begin"/>
            </w:r>
            <w:r>
              <w:rPr>
                <w:noProof/>
                <w:webHidden/>
              </w:rPr>
              <w:instrText xml:space="preserve"> PAGEREF _Toc182591706 \h </w:instrText>
            </w:r>
            <w:r>
              <w:rPr>
                <w:noProof/>
                <w:webHidden/>
              </w:rPr>
            </w:r>
            <w:r>
              <w:rPr>
                <w:noProof/>
                <w:webHidden/>
              </w:rPr>
              <w:fldChar w:fldCharType="separate"/>
            </w:r>
            <w:r>
              <w:rPr>
                <w:noProof/>
                <w:webHidden/>
              </w:rPr>
              <w:t>7</w:t>
            </w:r>
            <w:r>
              <w:rPr>
                <w:noProof/>
                <w:webHidden/>
              </w:rPr>
              <w:fldChar w:fldCharType="end"/>
            </w:r>
          </w:hyperlink>
        </w:p>
        <w:p w14:paraId="6A4E7058" w14:textId="1382EADC" w:rsidR="0054256B" w:rsidRDefault="0054256B">
          <w:pPr>
            <w:pStyle w:val="TOC2"/>
            <w:rPr>
              <w:rFonts w:asciiTheme="minorHAnsi" w:eastAsiaTheme="minorEastAsia" w:hAnsiTheme="minorHAnsi"/>
              <w:noProof/>
              <w:kern w:val="2"/>
              <w:sz w:val="24"/>
              <w:szCs w:val="21"/>
              <w:lang w:val="nl-NL" w:eastAsia="nl-NL" w:bidi="hi-IN"/>
              <w14:ligatures w14:val="standardContextual"/>
            </w:rPr>
          </w:pPr>
          <w:hyperlink w:anchor="_Toc182591707" w:history="1">
            <w:r w:rsidRPr="00BA261E">
              <w:rPr>
                <w:rStyle w:val="Hyperlink"/>
                <w:noProof/>
              </w:rPr>
              <w:t>2.4</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Preparation</w:t>
            </w:r>
            <w:r>
              <w:rPr>
                <w:noProof/>
                <w:webHidden/>
              </w:rPr>
              <w:tab/>
            </w:r>
            <w:r>
              <w:rPr>
                <w:noProof/>
                <w:webHidden/>
              </w:rPr>
              <w:fldChar w:fldCharType="begin"/>
            </w:r>
            <w:r>
              <w:rPr>
                <w:noProof/>
                <w:webHidden/>
              </w:rPr>
              <w:instrText xml:space="preserve"> PAGEREF _Toc182591707 \h </w:instrText>
            </w:r>
            <w:r>
              <w:rPr>
                <w:noProof/>
                <w:webHidden/>
              </w:rPr>
            </w:r>
            <w:r>
              <w:rPr>
                <w:noProof/>
                <w:webHidden/>
              </w:rPr>
              <w:fldChar w:fldCharType="separate"/>
            </w:r>
            <w:r>
              <w:rPr>
                <w:noProof/>
                <w:webHidden/>
              </w:rPr>
              <w:t>7</w:t>
            </w:r>
            <w:r>
              <w:rPr>
                <w:noProof/>
                <w:webHidden/>
              </w:rPr>
              <w:fldChar w:fldCharType="end"/>
            </w:r>
          </w:hyperlink>
        </w:p>
        <w:p w14:paraId="5E38E052" w14:textId="3E0B6D5D" w:rsidR="0054256B" w:rsidRDefault="0054256B">
          <w:pPr>
            <w:pStyle w:val="TOC1"/>
            <w:tabs>
              <w:tab w:val="left" w:pos="400"/>
              <w:tab w:val="right" w:leader="dot" w:pos="9628"/>
            </w:tabs>
            <w:rPr>
              <w:rFonts w:asciiTheme="minorHAnsi" w:eastAsiaTheme="minorEastAsia" w:hAnsiTheme="minorHAnsi"/>
              <w:noProof/>
              <w:kern w:val="2"/>
              <w:sz w:val="24"/>
              <w:szCs w:val="21"/>
              <w:lang w:val="nl-NL" w:eastAsia="nl-NL" w:bidi="hi-IN"/>
              <w14:ligatures w14:val="standardContextual"/>
            </w:rPr>
          </w:pPr>
          <w:hyperlink w:anchor="_Toc182591708" w:history="1">
            <w:r w:rsidRPr="00BA261E">
              <w:rPr>
                <w:rStyle w:val="Hyperlink"/>
                <w:noProof/>
              </w:rPr>
              <w:t>3</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AntS1 onto Platform Module Assembly Procedure</w:t>
            </w:r>
            <w:r>
              <w:rPr>
                <w:noProof/>
                <w:webHidden/>
              </w:rPr>
              <w:tab/>
            </w:r>
            <w:r>
              <w:rPr>
                <w:noProof/>
                <w:webHidden/>
              </w:rPr>
              <w:fldChar w:fldCharType="begin"/>
            </w:r>
            <w:r>
              <w:rPr>
                <w:noProof/>
                <w:webHidden/>
              </w:rPr>
              <w:instrText xml:space="preserve"> PAGEREF _Toc182591708 \h </w:instrText>
            </w:r>
            <w:r>
              <w:rPr>
                <w:noProof/>
                <w:webHidden/>
              </w:rPr>
            </w:r>
            <w:r>
              <w:rPr>
                <w:noProof/>
                <w:webHidden/>
              </w:rPr>
              <w:fldChar w:fldCharType="separate"/>
            </w:r>
            <w:r>
              <w:rPr>
                <w:noProof/>
                <w:webHidden/>
              </w:rPr>
              <w:t>8</w:t>
            </w:r>
            <w:r>
              <w:rPr>
                <w:noProof/>
                <w:webHidden/>
              </w:rPr>
              <w:fldChar w:fldCharType="end"/>
            </w:r>
          </w:hyperlink>
        </w:p>
        <w:p w14:paraId="47028966" w14:textId="7B64EA7A" w:rsidR="0054256B" w:rsidRDefault="0054256B">
          <w:pPr>
            <w:pStyle w:val="TOC1"/>
            <w:tabs>
              <w:tab w:val="left" w:pos="400"/>
              <w:tab w:val="right" w:leader="dot" w:pos="9628"/>
            </w:tabs>
            <w:rPr>
              <w:rFonts w:asciiTheme="minorHAnsi" w:eastAsiaTheme="minorEastAsia" w:hAnsiTheme="minorHAnsi"/>
              <w:noProof/>
              <w:kern w:val="2"/>
              <w:sz w:val="24"/>
              <w:szCs w:val="21"/>
              <w:lang w:val="nl-NL" w:eastAsia="nl-NL" w:bidi="hi-IN"/>
              <w14:ligatures w14:val="standardContextual"/>
            </w:rPr>
          </w:pPr>
          <w:hyperlink w:anchor="_Toc182591709" w:history="1">
            <w:r w:rsidRPr="00BA261E">
              <w:rPr>
                <w:rStyle w:val="Hyperlink"/>
                <w:noProof/>
              </w:rPr>
              <w:t>4</w:t>
            </w:r>
            <w:r>
              <w:rPr>
                <w:rFonts w:asciiTheme="minorHAnsi" w:eastAsiaTheme="minorEastAsia" w:hAnsiTheme="minorHAnsi"/>
                <w:noProof/>
                <w:kern w:val="2"/>
                <w:sz w:val="24"/>
                <w:szCs w:val="21"/>
                <w:lang w:val="nl-NL" w:eastAsia="nl-NL" w:bidi="hi-IN"/>
                <w14:ligatures w14:val="standardContextual"/>
              </w:rPr>
              <w:tab/>
            </w:r>
            <w:r w:rsidRPr="00BA261E">
              <w:rPr>
                <w:rStyle w:val="Hyperlink"/>
                <w:noProof/>
              </w:rPr>
              <w:t>Procedure Variation Log</w:t>
            </w:r>
            <w:r>
              <w:rPr>
                <w:noProof/>
                <w:webHidden/>
              </w:rPr>
              <w:tab/>
            </w:r>
            <w:r>
              <w:rPr>
                <w:noProof/>
                <w:webHidden/>
              </w:rPr>
              <w:fldChar w:fldCharType="begin"/>
            </w:r>
            <w:r>
              <w:rPr>
                <w:noProof/>
                <w:webHidden/>
              </w:rPr>
              <w:instrText xml:space="preserve"> PAGEREF _Toc182591709 \h </w:instrText>
            </w:r>
            <w:r>
              <w:rPr>
                <w:noProof/>
                <w:webHidden/>
              </w:rPr>
            </w:r>
            <w:r>
              <w:rPr>
                <w:noProof/>
                <w:webHidden/>
              </w:rPr>
              <w:fldChar w:fldCharType="separate"/>
            </w:r>
            <w:r>
              <w:rPr>
                <w:noProof/>
                <w:webHidden/>
              </w:rPr>
              <w:t>13</w:t>
            </w:r>
            <w:r>
              <w:rPr>
                <w:noProof/>
                <w:webHidden/>
              </w:rPr>
              <w:fldChar w:fldCharType="end"/>
            </w:r>
          </w:hyperlink>
        </w:p>
        <w:p w14:paraId="65C09E78" w14:textId="475DDF34" w:rsidR="00CE74A4" w:rsidRDefault="00CE74A4" w:rsidP="0001514F">
          <w:pPr>
            <w:pStyle w:val="BodyText"/>
          </w:pPr>
          <w:r>
            <w:rPr>
              <w:noProof/>
            </w:rPr>
            <w:fldChar w:fldCharType="end"/>
          </w:r>
        </w:p>
      </w:sdtContent>
    </w:sdt>
    <w:p w14:paraId="298C4879" w14:textId="77777777" w:rsidR="00CE74A4" w:rsidRPr="006841B2" w:rsidRDefault="006841B2" w:rsidP="00DF4717">
      <w:pPr>
        <w:pStyle w:val="ISIS-Title"/>
      </w:pPr>
      <w:r w:rsidRPr="006841B2">
        <w:t>Figures</w:t>
      </w:r>
    </w:p>
    <w:p w14:paraId="05C50C7F" w14:textId="54846DD4" w:rsidR="00CE74A4" w:rsidRDefault="00CE74A4" w:rsidP="00783389">
      <w:r>
        <w:fldChar w:fldCharType="begin"/>
      </w:r>
      <w:r>
        <w:instrText xml:space="preserve"> TOC \h \z \c "Figure" </w:instrText>
      </w:r>
      <w:r>
        <w:fldChar w:fldCharType="separate"/>
      </w:r>
      <w:r w:rsidR="005E3568">
        <w:rPr>
          <w:b/>
          <w:bCs/>
          <w:noProof/>
          <w:lang w:val="en-US"/>
        </w:rPr>
        <w:t>No table of figures entries found.</w:t>
      </w:r>
      <w:r>
        <w:fldChar w:fldCharType="end"/>
      </w:r>
    </w:p>
    <w:p w14:paraId="737D2300" w14:textId="77777777" w:rsidR="006841B2" w:rsidRDefault="006841B2" w:rsidP="0001514F">
      <w:pPr>
        <w:pStyle w:val="BodyText"/>
      </w:pPr>
    </w:p>
    <w:p w14:paraId="22B4A00D" w14:textId="77777777" w:rsidR="00CE74A4" w:rsidRPr="006841B2" w:rsidRDefault="006841B2" w:rsidP="00DF4717">
      <w:pPr>
        <w:pStyle w:val="ISIS-Title"/>
      </w:pPr>
      <w:r w:rsidRPr="006841B2">
        <w:t>Tables</w:t>
      </w:r>
    </w:p>
    <w:p w14:paraId="102DEEA9" w14:textId="62F83A8D" w:rsidR="0054256B" w:rsidRDefault="00CE74A4">
      <w:pPr>
        <w:pStyle w:val="TableofFigures"/>
        <w:tabs>
          <w:tab w:val="right" w:leader="dot" w:pos="9628"/>
        </w:tabs>
        <w:rPr>
          <w:rFonts w:asciiTheme="minorHAnsi" w:eastAsiaTheme="minorEastAsia" w:hAnsiTheme="minorHAnsi"/>
          <w:noProof/>
          <w:kern w:val="2"/>
          <w:sz w:val="24"/>
          <w:szCs w:val="21"/>
          <w:lang w:val="nl-NL" w:eastAsia="nl-NL" w:bidi="hi-IN"/>
          <w14:ligatures w14:val="standardContextual"/>
        </w:rPr>
      </w:pPr>
      <w:r>
        <w:fldChar w:fldCharType="begin"/>
      </w:r>
      <w:r>
        <w:instrText xml:space="preserve"> TOC \h \z \c "Table" </w:instrText>
      </w:r>
      <w:r>
        <w:fldChar w:fldCharType="separate"/>
      </w:r>
      <w:hyperlink w:anchor="_Toc182591710" w:history="1">
        <w:r w:rsidR="0054256B" w:rsidRPr="00712DF2">
          <w:rPr>
            <w:rStyle w:val="Hyperlink"/>
            <w:noProof/>
          </w:rPr>
          <w:t>Table 1 - Applicable Documents</w:t>
        </w:r>
        <w:r w:rsidR="0054256B">
          <w:rPr>
            <w:noProof/>
            <w:webHidden/>
          </w:rPr>
          <w:tab/>
        </w:r>
        <w:r w:rsidR="0054256B">
          <w:rPr>
            <w:noProof/>
            <w:webHidden/>
          </w:rPr>
          <w:fldChar w:fldCharType="begin"/>
        </w:r>
        <w:r w:rsidR="0054256B">
          <w:rPr>
            <w:noProof/>
            <w:webHidden/>
          </w:rPr>
          <w:instrText xml:space="preserve"> PAGEREF _Toc182591710 \h </w:instrText>
        </w:r>
        <w:r w:rsidR="0054256B">
          <w:rPr>
            <w:noProof/>
            <w:webHidden/>
          </w:rPr>
        </w:r>
        <w:r w:rsidR="0054256B">
          <w:rPr>
            <w:noProof/>
            <w:webHidden/>
          </w:rPr>
          <w:fldChar w:fldCharType="separate"/>
        </w:r>
        <w:r w:rsidR="0054256B">
          <w:rPr>
            <w:noProof/>
            <w:webHidden/>
          </w:rPr>
          <w:t>6</w:t>
        </w:r>
        <w:r w:rsidR="0054256B">
          <w:rPr>
            <w:noProof/>
            <w:webHidden/>
          </w:rPr>
          <w:fldChar w:fldCharType="end"/>
        </w:r>
      </w:hyperlink>
    </w:p>
    <w:p w14:paraId="4D2987A9" w14:textId="56E8F7EF" w:rsidR="0054256B" w:rsidRDefault="0054256B">
      <w:pPr>
        <w:pStyle w:val="TableofFigures"/>
        <w:tabs>
          <w:tab w:val="right" w:leader="dot" w:pos="9628"/>
        </w:tabs>
        <w:rPr>
          <w:rFonts w:asciiTheme="minorHAnsi" w:eastAsiaTheme="minorEastAsia" w:hAnsiTheme="minorHAnsi"/>
          <w:noProof/>
          <w:kern w:val="2"/>
          <w:sz w:val="24"/>
          <w:szCs w:val="21"/>
          <w:lang w:val="nl-NL" w:eastAsia="nl-NL" w:bidi="hi-IN"/>
          <w14:ligatures w14:val="standardContextual"/>
        </w:rPr>
      </w:pPr>
      <w:hyperlink w:anchor="_Toc182591711" w:history="1">
        <w:r w:rsidRPr="00712DF2">
          <w:rPr>
            <w:rStyle w:val="Hyperlink"/>
            <w:noProof/>
          </w:rPr>
          <w:t>Table 2 - Reference Documents</w:t>
        </w:r>
        <w:r>
          <w:rPr>
            <w:noProof/>
            <w:webHidden/>
          </w:rPr>
          <w:tab/>
        </w:r>
        <w:r>
          <w:rPr>
            <w:noProof/>
            <w:webHidden/>
          </w:rPr>
          <w:fldChar w:fldCharType="begin"/>
        </w:r>
        <w:r>
          <w:rPr>
            <w:noProof/>
            <w:webHidden/>
          </w:rPr>
          <w:instrText xml:space="preserve"> PAGEREF _Toc182591711 \h </w:instrText>
        </w:r>
        <w:r>
          <w:rPr>
            <w:noProof/>
            <w:webHidden/>
          </w:rPr>
        </w:r>
        <w:r>
          <w:rPr>
            <w:noProof/>
            <w:webHidden/>
          </w:rPr>
          <w:fldChar w:fldCharType="separate"/>
        </w:r>
        <w:r>
          <w:rPr>
            <w:noProof/>
            <w:webHidden/>
          </w:rPr>
          <w:t>6</w:t>
        </w:r>
        <w:r>
          <w:rPr>
            <w:noProof/>
            <w:webHidden/>
          </w:rPr>
          <w:fldChar w:fldCharType="end"/>
        </w:r>
      </w:hyperlink>
    </w:p>
    <w:p w14:paraId="042174BF" w14:textId="4D46360F" w:rsidR="00CE74A4" w:rsidRDefault="00CE74A4" w:rsidP="0001514F">
      <w:pPr>
        <w:pStyle w:val="BodyText"/>
      </w:pPr>
      <w:r>
        <w:fldChar w:fldCharType="end"/>
      </w:r>
    </w:p>
    <w:p w14:paraId="1288778A" w14:textId="77777777" w:rsidR="00EA7672" w:rsidRDefault="00EA7672" w:rsidP="00DF4717">
      <w:pPr>
        <w:pStyle w:val="ISIS-Title"/>
      </w:pPr>
      <w:r w:rsidRPr="009F3F59">
        <w:t>Acronyms</w:t>
      </w:r>
    </w:p>
    <w:tbl>
      <w:tblPr>
        <w:tblStyle w:val="ISIS-Table"/>
        <w:tblW w:w="9634" w:type="dxa"/>
        <w:tblLayout w:type="fixed"/>
        <w:tblLook w:val="04A0" w:firstRow="1" w:lastRow="0" w:firstColumn="1" w:lastColumn="0" w:noHBand="0" w:noVBand="1"/>
      </w:tblPr>
      <w:tblGrid>
        <w:gridCol w:w="1413"/>
        <w:gridCol w:w="8221"/>
      </w:tblGrid>
      <w:tr w:rsidR="00EA7672" w14:paraId="418A07BE" w14:textId="77777777" w:rsidTr="008A564B">
        <w:trPr>
          <w:cnfStyle w:val="100000000000" w:firstRow="1" w:lastRow="0" w:firstColumn="0" w:lastColumn="0" w:oddVBand="0" w:evenVBand="0" w:oddHBand="0" w:evenHBand="0" w:firstRowFirstColumn="0" w:firstRowLastColumn="0" w:lastRowFirstColumn="0" w:lastRowLastColumn="0"/>
          <w:tblHeader/>
        </w:trPr>
        <w:tc>
          <w:tcPr>
            <w:tcW w:w="1413" w:type="dxa"/>
          </w:tcPr>
          <w:p w14:paraId="185EACCC" w14:textId="77777777" w:rsidR="00EA7672" w:rsidRPr="00AB035C" w:rsidRDefault="00EA7672" w:rsidP="00B66A66">
            <w:pPr>
              <w:rPr>
                <w:b w:val="0"/>
                <w:bCs/>
              </w:rPr>
            </w:pPr>
            <w:r>
              <w:rPr>
                <w:bCs/>
              </w:rPr>
              <w:t>Name</w:t>
            </w:r>
          </w:p>
        </w:tc>
        <w:tc>
          <w:tcPr>
            <w:tcW w:w="8221" w:type="dxa"/>
          </w:tcPr>
          <w:p w14:paraId="0317C26A" w14:textId="77777777" w:rsidR="00EA7672" w:rsidRPr="00AB035C" w:rsidRDefault="00EA7672" w:rsidP="00B66A66">
            <w:pPr>
              <w:rPr>
                <w:b w:val="0"/>
                <w:bCs/>
              </w:rPr>
            </w:pPr>
            <w:r w:rsidRPr="00AB035C">
              <w:rPr>
                <w:bCs/>
              </w:rPr>
              <w:t>Description</w:t>
            </w:r>
          </w:p>
        </w:tc>
      </w:tr>
      <w:tr w:rsidR="008A564B" w14:paraId="4005AEE6" w14:textId="77777777" w:rsidTr="00B96162">
        <w:tc>
          <w:tcPr>
            <w:tcW w:w="1413" w:type="dxa"/>
          </w:tcPr>
          <w:p w14:paraId="413213F8" w14:textId="2F5AC371" w:rsidR="008A564B" w:rsidRDefault="008A564B" w:rsidP="00B66A66">
            <w:r>
              <w:t>ABF</w:t>
            </w:r>
          </w:p>
        </w:tc>
        <w:tc>
          <w:tcPr>
            <w:tcW w:w="8221" w:type="dxa"/>
          </w:tcPr>
          <w:p w14:paraId="3934F772" w14:textId="55FE563B" w:rsidR="008A564B" w:rsidRDefault="008A564B" w:rsidP="00B66A66">
            <w:r>
              <w:t>Apply Before Flight</w:t>
            </w:r>
          </w:p>
        </w:tc>
      </w:tr>
      <w:tr w:rsidR="008A564B" w14:paraId="7244FD4A" w14:textId="77777777" w:rsidTr="00B96162">
        <w:tc>
          <w:tcPr>
            <w:tcW w:w="1413" w:type="dxa"/>
          </w:tcPr>
          <w:p w14:paraId="1408A21D" w14:textId="5993DA23" w:rsidR="008A564B" w:rsidRDefault="008A564B" w:rsidP="00B66A66">
            <w:r>
              <w:t>ANTS1</w:t>
            </w:r>
          </w:p>
        </w:tc>
        <w:tc>
          <w:tcPr>
            <w:tcW w:w="8221" w:type="dxa"/>
          </w:tcPr>
          <w:p w14:paraId="2A3FF273" w14:textId="57997822" w:rsidR="008A564B" w:rsidRDefault="008A564B" w:rsidP="00B66A66">
            <w:r>
              <w:t>ISISPACE Antenna Subsystem (version 1)</w:t>
            </w:r>
          </w:p>
        </w:tc>
      </w:tr>
      <w:tr w:rsidR="008A564B" w14:paraId="1B72E30D" w14:textId="77777777" w:rsidTr="00B96162">
        <w:tc>
          <w:tcPr>
            <w:tcW w:w="1413" w:type="dxa"/>
          </w:tcPr>
          <w:p w14:paraId="0E3DEDCB" w14:textId="1C16E33D" w:rsidR="008A564B" w:rsidRDefault="008A564B" w:rsidP="00B66A66">
            <w:r>
              <w:t>CSKB</w:t>
            </w:r>
          </w:p>
        </w:tc>
        <w:tc>
          <w:tcPr>
            <w:tcW w:w="8221" w:type="dxa"/>
          </w:tcPr>
          <w:p w14:paraId="78D84242" w14:textId="6578172B" w:rsidR="008A564B" w:rsidRDefault="008A564B" w:rsidP="00B66A66">
            <w:r>
              <w:t>CubeSat Kit Bus</w:t>
            </w:r>
          </w:p>
        </w:tc>
      </w:tr>
      <w:tr w:rsidR="008A564B" w14:paraId="248FBF66" w14:textId="77777777" w:rsidTr="00B96162">
        <w:tc>
          <w:tcPr>
            <w:tcW w:w="1413" w:type="dxa"/>
          </w:tcPr>
          <w:p w14:paraId="0763B510" w14:textId="740C19A0" w:rsidR="008A564B" w:rsidRDefault="008A564B" w:rsidP="00B66A66">
            <w:r>
              <w:t>DB</w:t>
            </w:r>
          </w:p>
        </w:tc>
        <w:tc>
          <w:tcPr>
            <w:tcW w:w="8221" w:type="dxa"/>
          </w:tcPr>
          <w:p w14:paraId="1725EA07" w14:textId="4848F4A5" w:rsidR="008A564B" w:rsidRDefault="008A564B" w:rsidP="00B66A66">
            <w:r>
              <w:t>IOBC Daughterboard</w:t>
            </w:r>
          </w:p>
        </w:tc>
      </w:tr>
      <w:tr w:rsidR="008A564B" w14:paraId="01EF7EE4" w14:textId="77777777" w:rsidTr="00B96162">
        <w:tc>
          <w:tcPr>
            <w:tcW w:w="1413" w:type="dxa"/>
          </w:tcPr>
          <w:p w14:paraId="1E88F950" w14:textId="2A2C8AC7" w:rsidR="008A564B" w:rsidRDefault="008A564B" w:rsidP="00B66A66">
            <w:r>
              <w:t>ESD</w:t>
            </w:r>
          </w:p>
        </w:tc>
        <w:tc>
          <w:tcPr>
            <w:tcW w:w="8221" w:type="dxa"/>
          </w:tcPr>
          <w:p w14:paraId="07D14277" w14:textId="1F1A1CF2" w:rsidR="008A564B" w:rsidRDefault="008A564B" w:rsidP="00B66A66">
            <w:r>
              <w:t>Electrostatic Discharge</w:t>
            </w:r>
          </w:p>
        </w:tc>
      </w:tr>
      <w:tr w:rsidR="008A564B" w14:paraId="31274961" w14:textId="77777777" w:rsidTr="00B96162">
        <w:tc>
          <w:tcPr>
            <w:tcW w:w="1413" w:type="dxa"/>
          </w:tcPr>
          <w:p w14:paraId="4F8A5631" w14:textId="37C87954" w:rsidR="008A564B" w:rsidRDefault="008A564B" w:rsidP="00B66A66">
            <w:r>
              <w:t>GSE</w:t>
            </w:r>
          </w:p>
        </w:tc>
        <w:tc>
          <w:tcPr>
            <w:tcW w:w="8221" w:type="dxa"/>
          </w:tcPr>
          <w:p w14:paraId="09197843" w14:textId="023C3070" w:rsidR="008A564B" w:rsidRDefault="008A564B" w:rsidP="00B66A66">
            <w:r>
              <w:t>Ground Support Equipment</w:t>
            </w:r>
          </w:p>
        </w:tc>
      </w:tr>
      <w:tr w:rsidR="008A564B" w14:paraId="405B914C" w14:textId="77777777" w:rsidTr="00B96162">
        <w:tc>
          <w:tcPr>
            <w:tcW w:w="1413" w:type="dxa"/>
          </w:tcPr>
          <w:p w14:paraId="65BF605D" w14:textId="0D0D4A40" w:rsidR="008A564B" w:rsidRDefault="008A564B" w:rsidP="00B66A66">
            <w:r>
              <w:t>ICEPS2</w:t>
            </w:r>
          </w:p>
        </w:tc>
        <w:tc>
          <w:tcPr>
            <w:tcW w:w="8221" w:type="dxa"/>
          </w:tcPr>
          <w:p w14:paraId="79E0CE69" w14:textId="3332F7D2" w:rsidR="008A564B" w:rsidRDefault="008A564B" w:rsidP="00B66A66">
            <w:r>
              <w:t>ISISPACE Compact Electric Power System (version 2)</w:t>
            </w:r>
          </w:p>
        </w:tc>
      </w:tr>
      <w:tr w:rsidR="008A564B" w14:paraId="6E02658D" w14:textId="77777777" w:rsidTr="00B96162">
        <w:tc>
          <w:tcPr>
            <w:tcW w:w="1413" w:type="dxa"/>
          </w:tcPr>
          <w:p w14:paraId="0BA6BA04" w14:textId="7E2E9551" w:rsidR="008A564B" w:rsidRDefault="008A564B" w:rsidP="00B66A66">
            <w:r>
              <w:t>IOBC</w:t>
            </w:r>
          </w:p>
        </w:tc>
        <w:tc>
          <w:tcPr>
            <w:tcW w:w="8221" w:type="dxa"/>
          </w:tcPr>
          <w:p w14:paraId="163AEF7E" w14:textId="4888F6AC" w:rsidR="008A564B" w:rsidRDefault="008A564B" w:rsidP="00B66A66">
            <w:r>
              <w:t>ISISPACE On Board Computer</w:t>
            </w:r>
          </w:p>
        </w:tc>
      </w:tr>
      <w:tr w:rsidR="008A564B" w14:paraId="2AEC6C96" w14:textId="77777777" w:rsidTr="00B96162">
        <w:tc>
          <w:tcPr>
            <w:tcW w:w="1413" w:type="dxa"/>
          </w:tcPr>
          <w:p w14:paraId="52C851DF" w14:textId="23EA36CB" w:rsidR="008A564B" w:rsidRDefault="008A564B" w:rsidP="00B66A66">
            <w:r>
              <w:t>MGSE</w:t>
            </w:r>
          </w:p>
        </w:tc>
        <w:tc>
          <w:tcPr>
            <w:tcW w:w="8221" w:type="dxa"/>
          </w:tcPr>
          <w:p w14:paraId="69F9B046" w14:textId="6C5E9C24" w:rsidR="008A564B" w:rsidRDefault="008A564B" w:rsidP="00B66A66">
            <w:r>
              <w:t>Mechanical Ground Support Equipment</w:t>
            </w:r>
          </w:p>
        </w:tc>
      </w:tr>
      <w:tr w:rsidR="008A564B" w14:paraId="1DE9ED83" w14:textId="77777777" w:rsidTr="00B96162">
        <w:tc>
          <w:tcPr>
            <w:tcW w:w="1413" w:type="dxa"/>
          </w:tcPr>
          <w:p w14:paraId="218642B7" w14:textId="662A9420" w:rsidR="008A564B" w:rsidRDefault="008A564B" w:rsidP="00B66A66">
            <w:r>
              <w:t>MMCX</w:t>
            </w:r>
          </w:p>
        </w:tc>
        <w:tc>
          <w:tcPr>
            <w:tcW w:w="8221" w:type="dxa"/>
          </w:tcPr>
          <w:p w14:paraId="36BA2353" w14:textId="0FEE7293" w:rsidR="008A564B" w:rsidRDefault="008A564B" w:rsidP="00B66A66">
            <w:r w:rsidRPr="008A564B">
              <w:t>Micro Miniature Coa</w:t>
            </w:r>
            <w:r>
              <w:t>x</w:t>
            </w:r>
            <w:r w:rsidRPr="008A564B">
              <w:t xml:space="preserve">ial </w:t>
            </w:r>
            <w:r>
              <w:t>c</w:t>
            </w:r>
            <w:r w:rsidRPr="008A564B">
              <w:t>onnector</w:t>
            </w:r>
          </w:p>
        </w:tc>
      </w:tr>
      <w:tr w:rsidR="00EA7672" w14:paraId="0FB86D85" w14:textId="77777777" w:rsidTr="00B96162">
        <w:tc>
          <w:tcPr>
            <w:tcW w:w="1413" w:type="dxa"/>
          </w:tcPr>
          <w:p w14:paraId="6757D672" w14:textId="6A4F03E8" w:rsidR="00EA7672" w:rsidRDefault="008A564B" w:rsidP="00B66A66">
            <w:r>
              <w:t>PCB</w:t>
            </w:r>
          </w:p>
        </w:tc>
        <w:tc>
          <w:tcPr>
            <w:tcW w:w="8221" w:type="dxa"/>
          </w:tcPr>
          <w:p w14:paraId="2FCABCC4" w14:textId="577B3F96" w:rsidR="00EA7672" w:rsidRDefault="008A564B" w:rsidP="00B66A66">
            <w:r>
              <w:t>P</w:t>
            </w:r>
            <w:r w:rsidRPr="008A564B">
              <w:t xml:space="preserve">rinted </w:t>
            </w:r>
            <w:r>
              <w:t>C</w:t>
            </w:r>
            <w:r w:rsidRPr="008A564B">
              <w:t xml:space="preserve">ircuit </w:t>
            </w:r>
            <w:r>
              <w:t>B</w:t>
            </w:r>
            <w:r w:rsidRPr="008A564B">
              <w:t>oard</w:t>
            </w:r>
          </w:p>
        </w:tc>
      </w:tr>
      <w:tr w:rsidR="008A564B" w14:paraId="01DBAB2B" w14:textId="77777777" w:rsidTr="00B96162">
        <w:tc>
          <w:tcPr>
            <w:tcW w:w="1413" w:type="dxa"/>
          </w:tcPr>
          <w:p w14:paraId="7669D7FB" w14:textId="23EB67BF" w:rsidR="008A564B" w:rsidRDefault="008A564B" w:rsidP="00B66A66">
            <w:r>
              <w:t>PLT</w:t>
            </w:r>
          </w:p>
        </w:tc>
        <w:tc>
          <w:tcPr>
            <w:tcW w:w="8221" w:type="dxa"/>
          </w:tcPr>
          <w:p w14:paraId="558F9F36" w14:textId="4B4BBEA4" w:rsidR="008A564B" w:rsidRDefault="008A564B" w:rsidP="00B66A66">
            <w:r>
              <w:t>Platform</w:t>
            </w:r>
          </w:p>
        </w:tc>
      </w:tr>
      <w:tr w:rsidR="008A564B" w14:paraId="4A954B60" w14:textId="77777777" w:rsidTr="00B96162">
        <w:tc>
          <w:tcPr>
            <w:tcW w:w="1413" w:type="dxa"/>
          </w:tcPr>
          <w:p w14:paraId="730E339F" w14:textId="3C2A1D0B" w:rsidR="008A564B" w:rsidRDefault="008A564B" w:rsidP="00B66A66">
            <w:r>
              <w:t>RX</w:t>
            </w:r>
          </w:p>
        </w:tc>
        <w:tc>
          <w:tcPr>
            <w:tcW w:w="8221" w:type="dxa"/>
          </w:tcPr>
          <w:p w14:paraId="02DF4637" w14:textId="3BA1E71D" w:rsidR="008A564B" w:rsidRDefault="008A564B" w:rsidP="00B66A66">
            <w:r>
              <w:t>Receiver</w:t>
            </w:r>
          </w:p>
        </w:tc>
      </w:tr>
      <w:tr w:rsidR="003F43A1" w14:paraId="6D2F0D25" w14:textId="77777777" w:rsidTr="00B96162">
        <w:tc>
          <w:tcPr>
            <w:tcW w:w="1413" w:type="dxa"/>
          </w:tcPr>
          <w:p w14:paraId="314E3147" w14:textId="556F5BD7" w:rsidR="003F43A1" w:rsidRDefault="008A564B" w:rsidP="00B66A66">
            <w:r>
              <w:t>SAIT</w:t>
            </w:r>
          </w:p>
        </w:tc>
        <w:tc>
          <w:tcPr>
            <w:tcW w:w="8221" w:type="dxa"/>
          </w:tcPr>
          <w:p w14:paraId="1FC53FD8" w14:textId="3256C66E" w:rsidR="003F43A1" w:rsidRDefault="008A564B" w:rsidP="00B66A66">
            <w:r>
              <w:t>System Assembly, Integration, and Test</w:t>
            </w:r>
          </w:p>
        </w:tc>
      </w:tr>
      <w:tr w:rsidR="008A564B" w14:paraId="25315E58" w14:textId="77777777" w:rsidTr="00B96162">
        <w:tc>
          <w:tcPr>
            <w:tcW w:w="1413" w:type="dxa"/>
          </w:tcPr>
          <w:p w14:paraId="4A0E3A11" w14:textId="32A2303E" w:rsidR="008A564B" w:rsidRDefault="008A564B" w:rsidP="00B66A66">
            <w:r>
              <w:t>STA1U</w:t>
            </w:r>
          </w:p>
        </w:tc>
        <w:tc>
          <w:tcPr>
            <w:tcW w:w="8221" w:type="dxa"/>
          </w:tcPr>
          <w:p w14:paraId="1ED67ACA" w14:textId="7B4457B4" w:rsidR="008A564B" w:rsidRDefault="008A564B" w:rsidP="00B66A66">
            <w:r>
              <w:t>Stack Integration 1U Support Jig</w:t>
            </w:r>
          </w:p>
        </w:tc>
      </w:tr>
      <w:tr w:rsidR="008A564B" w14:paraId="758E971E" w14:textId="77777777" w:rsidTr="00B96162">
        <w:tc>
          <w:tcPr>
            <w:tcW w:w="1413" w:type="dxa"/>
          </w:tcPr>
          <w:p w14:paraId="2DAAC484" w14:textId="02FD96C5" w:rsidR="008A564B" w:rsidRDefault="008A564B" w:rsidP="00B66A66">
            <w:r>
              <w:t>STS</w:t>
            </w:r>
          </w:p>
        </w:tc>
        <w:tc>
          <w:tcPr>
            <w:tcW w:w="8221" w:type="dxa"/>
          </w:tcPr>
          <w:p w14:paraId="0B41C77C" w14:textId="6E56DC45" w:rsidR="008A564B" w:rsidRDefault="008A564B" w:rsidP="00B66A66">
            <w:r>
              <w:t>ISISPACE Structure</w:t>
            </w:r>
          </w:p>
        </w:tc>
      </w:tr>
      <w:tr w:rsidR="008A564B" w14:paraId="3FC3F55A" w14:textId="77777777" w:rsidTr="00B96162">
        <w:tc>
          <w:tcPr>
            <w:tcW w:w="1413" w:type="dxa"/>
          </w:tcPr>
          <w:p w14:paraId="2EBFA0AC" w14:textId="02D5E908" w:rsidR="008A564B" w:rsidRDefault="008A564B" w:rsidP="00B66A66">
            <w:r>
              <w:t>TRXVU</w:t>
            </w:r>
          </w:p>
        </w:tc>
        <w:tc>
          <w:tcPr>
            <w:tcW w:w="8221" w:type="dxa"/>
          </w:tcPr>
          <w:p w14:paraId="0883B503" w14:textId="5D2E27CA" w:rsidR="008A564B" w:rsidRDefault="008A564B" w:rsidP="00B66A66">
            <w:r>
              <w:t>ISISPACE Transmiter/Receiver VHF/UHF</w:t>
            </w:r>
          </w:p>
        </w:tc>
      </w:tr>
      <w:tr w:rsidR="008A564B" w14:paraId="6D586847" w14:textId="77777777" w:rsidTr="00B96162">
        <w:tc>
          <w:tcPr>
            <w:tcW w:w="1413" w:type="dxa"/>
          </w:tcPr>
          <w:p w14:paraId="1B5F793C" w14:textId="2A699BC4" w:rsidR="008A564B" w:rsidRDefault="008A564B" w:rsidP="00B66A66">
            <w:r>
              <w:t>TX</w:t>
            </w:r>
          </w:p>
        </w:tc>
        <w:tc>
          <w:tcPr>
            <w:tcW w:w="8221" w:type="dxa"/>
          </w:tcPr>
          <w:p w14:paraId="38BAB256" w14:textId="37C7C618" w:rsidR="008A564B" w:rsidRDefault="008A564B" w:rsidP="00B66A66">
            <w:r>
              <w:t>Transmitter</w:t>
            </w:r>
          </w:p>
        </w:tc>
      </w:tr>
      <w:tr w:rsidR="0014345A" w14:paraId="5B600AA2" w14:textId="77777777" w:rsidTr="00B96162">
        <w:tc>
          <w:tcPr>
            <w:tcW w:w="1413" w:type="dxa"/>
          </w:tcPr>
          <w:p w14:paraId="228215A6" w14:textId="5F3974BE" w:rsidR="0014345A" w:rsidRDefault="0014345A" w:rsidP="00B66A66">
            <w:r>
              <w:lastRenderedPageBreak/>
              <w:t>VISJ</w:t>
            </w:r>
          </w:p>
        </w:tc>
        <w:tc>
          <w:tcPr>
            <w:tcW w:w="8221" w:type="dxa"/>
          </w:tcPr>
          <w:p w14:paraId="73854975" w14:textId="6BC790B0" w:rsidR="0014345A" w:rsidRDefault="0014345A" w:rsidP="00B66A66">
            <w:r>
              <w:t>Vertical Integration Support Jig</w:t>
            </w:r>
          </w:p>
        </w:tc>
      </w:tr>
    </w:tbl>
    <w:p w14:paraId="57EF23A4" w14:textId="77777777" w:rsidR="00CE74A4" w:rsidRDefault="00CE74A4" w:rsidP="003763ED">
      <w:r>
        <w:br w:type="page"/>
      </w:r>
    </w:p>
    <w:p w14:paraId="0C3725B2" w14:textId="6B9A9AD7" w:rsidR="00000C36" w:rsidRDefault="00000C36" w:rsidP="00954A12">
      <w:pPr>
        <w:pStyle w:val="Heading1"/>
      </w:pPr>
      <w:bookmarkStart w:id="1" w:name="_Toc36140057"/>
      <w:bookmarkStart w:id="2" w:name="_Toc182591700"/>
      <w:r>
        <w:lastRenderedPageBreak/>
        <w:t>Introduction</w:t>
      </w:r>
      <w:bookmarkEnd w:id="1"/>
      <w:bookmarkEnd w:id="2"/>
    </w:p>
    <w:p w14:paraId="3AADCC58" w14:textId="06E9062A" w:rsidR="00000C36" w:rsidRDefault="000C6C54" w:rsidP="0001514F">
      <w:pPr>
        <w:pStyle w:val="BodyText"/>
      </w:pPr>
      <w:bookmarkStart w:id="3" w:name="_Hlk120106473"/>
      <w:r>
        <w:t xml:space="preserve">This document concerns the standard </w:t>
      </w:r>
      <w:r w:rsidRPr="00AB4C6B">
        <w:rPr>
          <w:b/>
          <w:bCs/>
        </w:rPr>
        <w:t>1U platform</w:t>
      </w:r>
      <w:r>
        <w:t xml:space="preserve">. This </w:t>
      </w:r>
      <w:r w:rsidR="00246580">
        <w:t xml:space="preserve">document contains the </w:t>
      </w:r>
      <w:r w:rsidR="000A4A21">
        <w:t xml:space="preserve">procedure </w:t>
      </w:r>
      <w:r w:rsidR="006F7B2A">
        <w:t xml:space="preserve">to </w:t>
      </w:r>
      <w:r w:rsidR="0056510D">
        <w:t xml:space="preserve">assemble the </w:t>
      </w:r>
      <w:r w:rsidR="006C7C8C">
        <w:t xml:space="preserve">AntS1 </w:t>
      </w:r>
      <w:r w:rsidR="0087061E">
        <w:t>on</w:t>
      </w:r>
      <w:r w:rsidR="006C7C8C">
        <w:t>to the Platform Module</w:t>
      </w:r>
      <w:r w:rsidR="00246580">
        <w:t xml:space="preserve">. </w:t>
      </w:r>
    </w:p>
    <w:p w14:paraId="38852C07" w14:textId="61F53772" w:rsidR="00000C36" w:rsidRDefault="00000C36" w:rsidP="007A455B">
      <w:pPr>
        <w:pStyle w:val="Heading2"/>
      </w:pPr>
      <w:bookmarkStart w:id="4" w:name="_Toc36140058"/>
      <w:bookmarkStart w:id="5" w:name="_Toc182591701"/>
      <w:bookmarkEnd w:id="3"/>
      <w:r>
        <w:t>Applicable Documents</w:t>
      </w:r>
      <w:bookmarkEnd w:id="4"/>
      <w:bookmarkEnd w:id="5"/>
    </w:p>
    <w:p w14:paraId="67F6DD23" w14:textId="77777777" w:rsidR="00000C36" w:rsidRPr="0069660A" w:rsidRDefault="00000C36" w:rsidP="0001514F">
      <w:pPr>
        <w:pStyle w:val="BodyText"/>
      </w:pPr>
      <w:r>
        <w:t>The table below contains documents which applicability is required. The contents of the present document follow the standards, guidelines and requirements here mentioned.</w:t>
      </w:r>
    </w:p>
    <w:p w14:paraId="048E6455" w14:textId="4DBA9756" w:rsidR="00287B51" w:rsidRDefault="00287B51" w:rsidP="00AF10C7">
      <w:pPr>
        <w:pStyle w:val="Caption"/>
      </w:pPr>
      <w:bookmarkStart w:id="6" w:name="_Toc182591710"/>
      <w:r>
        <w:t xml:space="preserve">Table </w:t>
      </w:r>
      <w:r>
        <w:fldChar w:fldCharType="begin"/>
      </w:r>
      <w:r>
        <w:instrText xml:space="preserve"> SEQ Table \* ARABIC </w:instrText>
      </w:r>
      <w:r>
        <w:fldChar w:fldCharType="separate"/>
      </w:r>
      <w:r w:rsidR="005E3568">
        <w:rPr>
          <w:noProof/>
        </w:rPr>
        <w:t>1</w:t>
      </w:r>
      <w:r>
        <w:fldChar w:fldCharType="end"/>
      </w:r>
      <w:r>
        <w:t xml:space="preserve"> - </w:t>
      </w:r>
      <w:r w:rsidRPr="005A5317">
        <w:t>Applicable Documents</w:t>
      </w:r>
      <w:bookmarkEnd w:id="6"/>
    </w:p>
    <w:tbl>
      <w:tblPr>
        <w:tblStyle w:val="ISIS-Table"/>
        <w:tblW w:w="0" w:type="auto"/>
        <w:tblLayout w:type="fixed"/>
        <w:tblLook w:val="04A0" w:firstRow="1" w:lastRow="0" w:firstColumn="1" w:lastColumn="0" w:noHBand="0" w:noVBand="1"/>
      </w:tblPr>
      <w:tblGrid>
        <w:gridCol w:w="2263"/>
        <w:gridCol w:w="5954"/>
        <w:gridCol w:w="1276"/>
      </w:tblGrid>
      <w:tr w:rsidR="00000C36" w:rsidRPr="007A455B" w14:paraId="5FD13647" w14:textId="77777777" w:rsidTr="004E148C">
        <w:trPr>
          <w:cnfStyle w:val="100000000000" w:firstRow="1" w:lastRow="0" w:firstColumn="0" w:lastColumn="0" w:oddVBand="0" w:evenVBand="0" w:oddHBand="0" w:evenHBand="0" w:firstRowFirstColumn="0" w:firstRowLastColumn="0" w:lastRowFirstColumn="0" w:lastRowLastColumn="0"/>
        </w:trPr>
        <w:tc>
          <w:tcPr>
            <w:tcW w:w="2263" w:type="dxa"/>
          </w:tcPr>
          <w:p w14:paraId="65ABB179" w14:textId="77777777" w:rsidR="00000C36" w:rsidRPr="007A455B" w:rsidRDefault="00000C36" w:rsidP="007A455B">
            <w:pPr>
              <w:pStyle w:val="ISIS-TableHeadingLeft"/>
              <w:rPr>
                <w:b/>
                <w:bCs/>
              </w:rPr>
            </w:pPr>
            <w:r w:rsidRPr="007A455B">
              <w:rPr>
                <w:b/>
                <w:bCs/>
              </w:rPr>
              <w:t>Reference</w:t>
            </w:r>
          </w:p>
        </w:tc>
        <w:tc>
          <w:tcPr>
            <w:tcW w:w="5954" w:type="dxa"/>
          </w:tcPr>
          <w:p w14:paraId="06C44953" w14:textId="77777777" w:rsidR="00000C36" w:rsidRPr="007A455B" w:rsidRDefault="00000C36" w:rsidP="007A455B">
            <w:pPr>
              <w:pStyle w:val="ISIS-TableHeadingLeft"/>
              <w:rPr>
                <w:b/>
                <w:bCs/>
              </w:rPr>
            </w:pPr>
            <w:r w:rsidRPr="007A455B">
              <w:rPr>
                <w:b/>
                <w:bCs/>
              </w:rPr>
              <w:t>Name</w:t>
            </w:r>
          </w:p>
        </w:tc>
        <w:tc>
          <w:tcPr>
            <w:tcW w:w="1276" w:type="dxa"/>
          </w:tcPr>
          <w:p w14:paraId="333DAAE1" w14:textId="77777777" w:rsidR="00000C36" w:rsidRPr="007A455B" w:rsidRDefault="00000C36" w:rsidP="007A455B">
            <w:pPr>
              <w:pStyle w:val="ISIS-TableHeadingLeft"/>
              <w:rPr>
                <w:b/>
                <w:bCs/>
              </w:rPr>
            </w:pPr>
            <w:r w:rsidRPr="007A455B">
              <w:rPr>
                <w:b/>
                <w:bCs/>
              </w:rPr>
              <w:t>Version</w:t>
            </w:r>
          </w:p>
        </w:tc>
      </w:tr>
      <w:tr w:rsidR="00000C36" w14:paraId="0FB6E511" w14:textId="77777777" w:rsidTr="004E148C">
        <w:tc>
          <w:tcPr>
            <w:tcW w:w="2263" w:type="dxa"/>
          </w:tcPr>
          <w:p w14:paraId="781C3900" w14:textId="0596170A" w:rsidR="00000C36" w:rsidRDefault="000A4A21" w:rsidP="00B66A66">
            <w:r>
              <w:t>ISIS-1UPLT-PLN-001</w:t>
            </w:r>
          </w:p>
        </w:tc>
        <w:tc>
          <w:tcPr>
            <w:tcW w:w="5954" w:type="dxa"/>
          </w:tcPr>
          <w:p w14:paraId="6DC3B4D3" w14:textId="2BC37CC3" w:rsidR="00000C36" w:rsidRPr="00437B90" w:rsidRDefault="0098243E" w:rsidP="00B66A66">
            <w:r>
              <w:t>1U CubeSat Platform SAIT Plan</w:t>
            </w:r>
          </w:p>
        </w:tc>
        <w:tc>
          <w:tcPr>
            <w:tcW w:w="1276" w:type="dxa"/>
          </w:tcPr>
          <w:p w14:paraId="07FCFE5D" w14:textId="3955CBC5" w:rsidR="00000C36" w:rsidRDefault="000A4A21" w:rsidP="00B66A66">
            <w:r>
              <w:t>2.0</w:t>
            </w:r>
          </w:p>
        </w:tc>
      </w:tr>
      <w:tr w:rsidR="000A4A21" w14:paraId="2B3676AE" w14:textId="77777777" w:rsidTr="004E148C">
        <w:tc>
          <w:tcPr>
            <w:tcW w:w="2263" w:type="dxa"/>
          </w:tcPr>
          <w:p w14:paraId="767E8840" w14:textId="6EE58D1D" w:rsidR="000A4A21" w:rsidRDefault="000A4A21" w:rsidP="000A4A21">
            <w:r w:rsidRPr="00F8474B">
              <w:rPr>
                <w:lang w:val="en-US"/>
              </w:rPr>
              <w:t>ISIS-1UPLT-DDD-0001</w:t>
            </w:r>
          </w:p>
        </w:tc>
        <w:tc>
          <w:tcPr>
            <w:tcW w:w="5954" w:type="dxa"/>
          </w:tcPr>
          <w:p w14:paraId="6F3DFF9A" w14:textId="73690B4B" w:rsidR="000A4A21" w:rsidRPr="0098243E" w:rsidRDefault="000A4A21" w:rsidP="000A4A21">
            <w:r w:rsidRPr="00F8474B">
              <w:rPr>
                <w:lang w:val="en-US"/>
              </w:rPr>
              <w:t>1U CubeSat Platform Design</w:t>
            </w:r>
            <w:r>
              <w:rPr>
                <w:lang w:val="en-US"/>
              </w:rPr>
              <w:t xml:space="preserve"> Description</w:t>
            </w:r>
            <w:r w:rsidR="003741BD">
              <w:rPr>
                <w:lang w:val="en-US"/>
              </w:rPr>
              <w:t xml:space="preserve"> (Type A STS)</w:t>
            </w:r>
          </w:p>
        </w:tc>
        <w:tc>
          <w:tcPr>
            <w:tcW w:w="1276" w:type="dxa"/>
          </w:tcPr>
          <w:p w14:paraId="388396A1" w14:textId="7F72514B" w:rsidR="000A4A21" w:rsidRDefault="000A4A21" w:rsidP="000A4A21">
            <w:r>
              <w:rPr>
                <w:lang w:val="en-US"/>
              </w:rPr>
              <w:t>4.0</w:t>
            </w:r>
          </w:p>
        </w:tc>
      </w:tr>
      <w:tr w:rsidR="003741BD" w14:paraId="53947F24" w14:textId="77777777" w:rsidTr="004E148C">
        <w:tc>
          <w:tcPr>
            <w:tcW w:w="2263" w:type="dxa"/>
          </w:tcPr>
          <w:p w14:paraId="0643BA4E" w14:textId="5A9FAFFA" w:rsidR="003741BD" w:rsidRPr="00F8474B" w:rsidRDefault="003741BD" w:rsidP="003741BD">
            <w:pPr>
              <w:rPr>
                <w:lang w:val="en-US"/>
              </w:rPr>
            </w:pPr>
            <w:r w:rsidRPr="00F8474B">
              <w:rPr>
                <w:lang w:val="en-US"/>
              </w:rPr>
              <w:t>ISIS-1UPLT-DDD-000</w:t>
            </w:r>
            <w:r>
              <w:rPr>
                <w:lang w:val="en-US"/>
              </w:rPr>
              <w:t>3</w:t>
            </w:r>
          </w:p>
        </w:tc>
        <w:tc>
          <w:tcPr>
            <w:tcW w:w="5954" w:type="dxa"/>
          </w:tcPr>
          <w:p w14:paraId="6F4EE420" w14:textId="102E6416" w:rsidR="003741BD" w:rsidRPr="00F8474B" w:rsidRDefault="003741BD" w:rsidP="003741BD">
            <w:pPr>
              <w:rPr>
                <w:lang w:val="en-US"/>
              </w:rPr>
            </w:pPr>
            <w:r w:rsidRPr="00F8474B">
              <w:rPr>
                <w:lang w:val="en-US"/>
              </w:rPr>
              <w:t>1U CubeSat Platform Design</w:t>
            </w:r>
            <w:r>
              <w:rPr>
                <w:lang w:val="en-US"/>
              </w:rPr>
              <w:t xml:space="preserve"> Description (Type B STS)</w:t>
            </w:r>
          </w:p>
        </w:tc>
        <w:tc>
          <w:tcPr>
            <w:tcW w:w="1276" w:type="dxa"/>
          </w:tcPr>
          <w:p w14:paraId="40929CC1" w14:textId="63C34954" w:rsidR="003741BD" w:rsidRDefault="003741BD" w:rsidP="003741BD">
            <w:pPr>
              <w:rPr>
                <w:lang w:val="en-US"/>
              </w:rPr>
            </w:pPr>
            <w:r>
              <w:rPr>
                <w:lang w:val="en-US"/>
              </w:rPr>
              <w:t>1.0</w:t>
            </w:r>
          </w:p>
        </w:tc>
      </w:tr>
    </w:tbl>
    <w:p w14:paraId="6373C308" w14:textId="77777777" w:rsidR="00000C36" w:rsidRDefault="00000C36" w:rsidP="0001514F">
      <w:pPr>
        <w:pStyle w:val="BodyText"/>
      </w:pPr>
    </w:p>
    <w:p w14:paraId="6B0DF13B" w14:textId="3561F0E1" w:rsidR="00000C36" w:rsidRDefault="00000C36" w:rsidP="00000C36">
      <w:pPr>
        <w:pStyle w:val="Heading2"/>
      </w:pPr>
      <w:bookmarkStart w:id="7" w:name="_Toc36140059"/>
      <w:bookmarkStart w:id="8" w:name="_Toc182591702"/>
      <w:r>
        <w:t>Reference Documents</w:t>
      </w:r>
      <w:bookmarkEnd w:id="7"/>
      <w:bookmarkEnd w:id="8"/>
    </w:p>
    <w:p w14:paraId="10EC50C8" w14:textId="77777777" w:rsidR="00000C36" w:rsidRPr="0069660A" w:rsidRDefault="00000C36" w:rsidP="0001514F">
      <w:pPr>
        <w:pStyle w:val="BodyText"/>
      </w:pPr>
      <w:r>
        <w:t>The table below contains documents that are not fully applicable and will provide supplementary information relevant for the present document.</w:t>
      </w:r>
    </w:p>
    <w:p w14:paraId="54E3D54F" w14:textId="452FED5B" w:rsidR="00287B51" w:rsidRDefault="00287B51" w:rsidP="00AF10C7">
      <w:pPr>
        <w:pStyle w:val="Caption"/>
      </w:pPr>
      <w:bookmarkStart w:id="9" w:name="_Toc182591711"/>
      <w:r>
        <w:t xml:space="preserve">Table </w:t>
      </w:r>
      <w:r>
        <w:fldChar w:fldCharType="begin"/>
      </w:r>
      <w:r>
        <w:instrText xml:space="preserve"> SEQ Table \* ARABIC </w:instrText>
      </w:r>
      <w:r>
        <w:fldChar w:fldCharType="separate"/>
      </w:r>
      <w:r w:rsidR="005E3568">
        <w:rPr>
          <w:noProof/>
        </w:rPr>
        <w:t>2</w:t>
      </w:r>
      <w:r>
        <w:fldChar w:fldCharType="end"/>
      </w:r>
      <w:r>
        <w:t xml:space="preserve"> - </w:t>
      </w:r>
      <w:r w:rsidRPr="00AA3AB7">
        <w:t>Reference Documents</w:t>
      </w:r>
      <w:bookmarkEnd w:id="9"/>
    </w:p>
    <w:tbl>
      <w:tblPr>
        <w:tblStyle w:val="ISIS-Table"/>
        <w:tblW w:w="0" w:type="auto"/>
        <w:tblLayout w:type="fixed"/>
        <w:tblLook w:val="04A0" w:firstRow="1" w:lastRow="0" w:firstColumn="1" w:lastColumn="0" w:noHBand="0" w:noVBand="1"/>
      </w:tblPr>
      <w:tblGrid>
        <w:gridCol w:w="2263"/>
        <w:gridCol w:w="5954"/>
        <w:gridCol w:w="1276"/>
      </w:tblGrid>
      <w:tr w:rsidR="00000C36" w14:paraId="074D4071" w14:textId="77777777" w:rsidTr="004E148C">
        <w:trPr>
          <w:cnfStyle w:val="100000000000" w:firstRow="1" w:lastRow="0" w:firstColumn="0" w:lastColumn="0" w:oddVBand="0" w:evenVBand="0" w:oddHBand="0" w:evenHBand="0" w:firstRowFirstColumn="0" w:firstRowLastColumn="0" w:lastRowFirstColumn="0" w:lastRowLastColumn="0"/>
        </w:trPr>
        <w:tc>
          <w:tcPr>
            <w:tcW w:w="2263" w:type="dxa"/>
          </w:tcPr>
          <w:p w14:paraId="437B0A92" w14:textId="77777777" w:rsidR="00000C36" w:rsidRPr="00AB035C" w:rsidRDefault="00000C36" w:rsidP="00B66A66">
            <w:pPr>
              <w:rPr>
                <w:b w:val="0"/>
                <w:bCs/>
              </w:rPr>
            </w:pPr>
            <w:r>
              <w:rPr>
                <w:bCs/>
              </w:rPr>
              <w:t>Reference</w:t>
            </w:r>
          </w:p>
        </w:tc>
        <w:tc>
          <w:tcPr>
            <w:tcW w:w="5954" w:type="dxa"/>
          </w:tcPr>
          <w:p w14:paraId="625158D5" w14:textId="77777777" w:rsidR="00000C36" w:rsidRPr="00AB035C" w:rsidRDefault="00000C36" w:rsidP="00B66A66">
            <w:pPr>
              <w:rPr>
                <w:b w:val="0"/>
                <w:bCs/>
              </w:rPr>
            </w:pPr>
            <w:r>
              <w:rPr>
                <w:bCs/>
              </w:rPr>
              <w:t>Name</w:t>
            </w:r>
          </w:p>
        </w:tc>
        <w:tc>
          <w:tcPr>
            <w:tcW w:w="1276" w:type="dxa"/>
          </w:tcPr>
          <w:p w14:paraId="65C9BC64" w14:textId="77777777" w:rsidR="00000C36" w:rsidRPr="00AB035C" w:rsidRDefault="00000C36" w:rsidP="00B66A66">
            <w:pPr>
              <w:rPr>
                <w:b w:val="0"/>
                <w:bCs/>
              </w:rPr>
            </w:pPr>
            <w:r>
              <w:rPr>
                <w:bCs/>
              </w:rPr>
              <w:t>Version</w:t>
            </w:r>
          </w:p>
        </w:tc>
      </w:tr>
      <w:tr w:rsidR="004E148C" w14:paraId="77C061E0" w14:textId="77777777" w:rsidTr="004E148C">
        <w:tc>
          <w:tcPr>
            <w:tcW w:w="2263" w:type="dxa"/>
          </w:tcPr>
          <w:p w14:paraId="39ADE90C" w14:textId="311FE6B6" w:rsidR="004E148C" w:rsidRPr="003F43A1" w:rsidRDefault="004E148C" w:rsidP="004E148C">
            <w:r w:rsidRPr="006136A7">
              <w:rPr>
                <w:lang w:val="fr-FR"/>
              </w:rPr>
              <w:t>ISIS.SAIT.GL.001</w:t>
            </w:r>
          </w:p>
        </w:tc>
        <w:tc>
          <w:tcPr>
            <w:tcW w:w="5954" w:type="dxa"/>
          </w:tcPr>
          <w:p w14:paraId="5FD23B76" w14:textId="226CCD64" w:rsidR="004E148C" w:rsidRPr="003F43A1" w:rsidRDefault="004E148C" w:rsidP="004E148C">
            <w:r w:rsidRPr="006136A7">
              <w:rPr>
                <w:lang w:val="fr-FR"/>
              </w:rPr>
              <w:t>SAIT guidelines</w:t>
            </w:r>
          </w:p>
        </w:tc>
        <w:tc>
          <w:tcPr>
            <w:tcW w:w="1276" w:type="dxa"/>
            <w:vAlign w:val="center"/>
          </w:tcPr>
          <w:p w14:paraId="1F40105C" w14:textId="1CFE86F9" w:rsidR="004E148C" w:rsidRDefault="004E148C" w:rsidP="004E148C">
            <w:r>
              <w:t>1.0</w:t>
            </w:r>
          </w:p>
        </w:tc>
      </w:tr>
      <w:tr w:rsidR="004E148C" w14:paraId="7F7C0391" w14:textId="77777777" w:rsidTr="004E148C">
        <w:tc>
          <w:tcPr>
            <w:tcW w:w="2263" w:type="dxa"/>
          </w:tcPr>
          <w:p w14:paraId="2A77C104" w14:textId="04789673" w:rsidR="004E148C" w:rsidRDefault="004E148C" w:rsidP="004E148C">
            <w:r>
              <w:t>ISIS-QMS-PLN-0001</w:t>
            </w:r>
          </w:p>
        </w:tc>
        <w:tc>
          <w:tcPr>
            <w:tcW w:w="5954" w:type="dxa"/>
          </w:tcPr>
          <w:p w14:paraId="4F348CFF" w14:textId="5668AF3F" w:rsidR="004E148C" w:rsidRDefault="004E148C" w:rsidP="004E148C">
            <w:r w:rsidRPr="00EA2044">
              <w:t>Product Assurance Plan</w:t>
            </w:r>
          </w:p>
        </w:tc>
        <w:tc>
          <w:tcPr>
            <w:tcW w:w="1276" w:type="dxa"/>
            <w:vAlign w:val="center"/>
          </w:tcPr>
          <w:p w14:paraId="2E11E49C" w14:textId="1FE97FB8" w:rsidR="004E148C" w:rsidRPr="0014468B" w:rsidRDefault="004E148C" w:rsidP="004E148C">
            <w:r>
              <w:t>1.1</w:t>
            </w:r>
          </w:p>
        </w:tc>
      </w:tr>
      <w:tr w:rsidR="004E148C" w14:paraId="44C8606F" w14:textId="77777777" w:rsidTr="004E148C">
        <w:tc>
          <w:tcPr>
            <w:tcW w:w="2263" w:type="dxa"/>
          </w:tcPr>
          <w:p w14:paraId="38AAC760" w14:textId="68C41B75" w:rsidR="004E148C" w:rsidRDefault="004E148C" w:rsidP="004E148C">
            <w:r w:rsidRPr="00EA2044">
              <w:t>ISIS.SAIT.</w:t>
            </w:r>
            <w:r>
              <w:t>POL</w:t>
            </w:r>
            <w:r w:rsidRPr="00EA2044">
              <w:t>.002</w:t>
            </w:r>
          </w:p>
        </w:tc>
        <w:tc>
          <w:tcPr>
            <w:tcW w:w="5954" w:type="dxa"/>
          </w:tcPr>
          <w:p w14:paraId="0AAF8BEA" w14:textId="29BAF9C0" w:rsidR="004E148C" w:rsidRDefault="004E148C" w:rsidP="004E148C">
            <w:r w:rsidRPr="00EA2044">
              <w:t xml:space="preserve">SAIT </w:t>
            </w:r>
            <w:r>
              <w:t>C</w:t>
            </w:r>
            <w:r w:rsidRPr="00EA2044">
              <w:t xml:space="preserve">leanliness and Contamination Control </w:t>
            </w:r>
            <w:r>
              <w:t>Policy</w:t>
            </w:r>
          </w:p>
        </w:tc>
        <w:tc>
          <w:tcPr>
            <w:tcW w:w="1276" w:type="dxa"/>
            <w:vAlign w:val="center"/>
          </w:tcPr>
          <w:p w14:paraId="0B9741EA" w14:textId="26A62FE9" w:rsidR="004E148C" w:rsidRDefault="004E148C" w:rsidP="004E148C">
            <w:r>
              <w:t>1.0</w:t>
            </w:r>
          </w:p>
        </w:tc>
      </w:tr>
    </w:tbl>
    <w:p w14:paraId="53A1DC24" w14:textId="77777777" w:rsidR="00000C36" w:rsidRPr="00000C36" w:rsidRDefault="00000C36" w:rsidP="0001514F">
      <w:pPr>
        <w:pStyle w:val="BodyText"/>
      </w:pPr>
    </w:p>
    <w:p w14:paraId="5051D53D" w14:textId="7B99667B" w:rsidR="00690FDD" w:rsidRDefault="00690FDD" w:rsidP="0001514F">
      <w:pPr>
        <w:pStyle w:val="BodyText"/>
      </w:pPr>
    </w:p>
    <w:p w14:paraId="46FD8308" w14:textId="52831E8D" w:rsidR="00F47656" w:rsidRDefault="00F47656" w:rsidP="0001514F">
      <w:pPr>
        <w:pStyle w:val="BodyText"/>
      </w:pPr>
    </w:p>
    <w:p w14:paraId="71D556CD" w14:textId="6172C68D" w:rsidR="00F47656" w:rsidRPr="004E148C" w:rsidRDefault="00F47656" w:rsidP="00F47656">
      <w:pPr>
        <w:spacing w:after="0"/>
        <w:rPr>
          <w:lang w:val="en-US"/>
        </w:rPr>
      </w:pPr>
    </w:p>
    <w:p w14:paraId="314145FE" w14:textId="77777777" w:rsidR="00F47656" w:rsidRPr="004E148C" w:rsidRDefault="00F47656" w:rsidP="00F47656">
      <w:pPr>
        <w:spacing w:after="0"/>
        <w:rPr>
          <w:lang w:val="en-US"/>
        </w:rPr>
      </w:pPr>
    </w:p>
    <w:p w14:paraId="0B37E57C" w14:textId="0B38005E" w:rsidR="00F47656" w:rsidRPr="004E148C" w:rsidRDefault="00F47656" w:rsidP="0001514F">
      <w:pPr>
        <w:pStyle w:val="BodyText"/>
        <w:rPr>
          <w:lang w:val="en-US"/>
        </w:rPr>
      </w:pPr>
    </w:p>
    <w:p w14:paraId="204953A7" w14:textId="6847A532" w:rsidR="00F47656" w:rsidRDefault="001A29BA" w:rsidP="001A29BA">
      <w:pPr>
        <w:pStyle w:val="Heading1"/>
      </w:pPr>
      <w:bookmarkStart w:id="10" w:name="_Toc182591703"/>
      <w:r>
        <w:lastRenderedPageBreak/>
        <w:t>Required Equipment</w:t>
      </w:r>
      <w:bookmarkEnd w:id="10"/>
    </w:p>
    <w:p w14:paraId="3B014CDB" w14:textId="171CB8E3" w:rsidR="001A29BA" w:rsidRPr="00F068AE" w:rsidRDefault="001A29BA" w:rsidP="001A29BA">
      <w:pPr>
        <w:pStyle w:val="Heading2"/>
        <w:rPr>
          <w:lang w:val="en-US"/>
        </w:rPr>
      </w:pPr>
      <w:bookmarkStart w:id="11" w:name="_Toc422748485"/>
      <w:bookmarkStart w:id="12" w:name="_Toc460424160"/>
      <w:bookmarkStart w:id="13" w:name="_Ref2074340"/>
      <w:bookmarkStart w:id="14" w:name="_Toc66115625"/>
      <w:bookmarkStart w:id="15" w:name="_Toc182591704"/>
      <w:r w:rsidRPr="00F068AE">
        <w:rPr>
          <w:lang w:val="en-US"/>
        </w:rPr>
        <w:t xml:space="preserve">Satellite </w:t>
      </w:r>
      <w:r w:rsidR="005A3D73">
        <w:rPr>
          <w:lang w:val="en-US"/>
        </w:rPr>
        <w:t>Equipment</w:t>
      </w:r>
      <w:r w:rsidRPr="00F068AE">
        <w:rPr>
          <w:lang w:val="en-US"/>
        </w:rPr>
        <w:t xml:space="preserve"> and Parts</w:t>
      </w:r>
      <w:bookmarkEnd w:id="11"/>
      <w:bookmarkEnd w:id="12"/>
      <w:bookmarkEnd w:id="13"/>
      <w:bookmarkEnd w:id="14"/>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4077"/>
        <w:gridCol w:w="1943"/>
        <w:gridCol w:w="919"/>
      </w:tblGrid>
      <w:tr w:rsidR="005E3568" w:rsidRPr="00701D1A" w14:paraId="4820277A" w14:textId="77777777" w:rsidTr="00EC7506">
        <w:trPr>
          <w:cantSplit/>
          <w:trHeight w:val="381"/>
          <w:tblHeader/>
        </w:trPr>
        <w:tc>
          <w:tcPr>
            <w:tcW w:w="1396"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4A780DF8" w14:textId="77777777" w:rsidR="005E3568" w:rsidRPr="00701D1A" w:rsidRDefault="005E3568" w:rsidP="00EC7506">
            <w:pPr>
              <w:pStyle w:val="TableHeading"/>
              <w:jc w:val="left"/>
              <w:rPr>
                <w:rFonts w:ascii="Segoe UI" w:hAnsi="Segoe UI" w:cs="Segoe UI"/>
              </w:rPr>
            </w:pPr>
            <w:bookmarkStart w:id="16" w:name="_Toc422748486"/>
            <w:bookmarkStart w:id="17" w:name="_Toc460424161"/>
            <w:r w:rsidRPr="00701D1A">
              <w:rPr>
                <w:rFonts w:ascii="Segoe UI" w:hAnsi="Segoe UI" w:cs="Segoe UI"/>
              </w:rPr>
              <w:t>Item</w:t>
            </w:r>
          </w:p>
        </w:tc>
        <w:tc>
          <w:tcPr>
            <w:tcW w:w="2117"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7ABCB24A" w14:textId="77777777" w:rsidR="005E3568" w:rsidRPr="00701D1A" w:rsidRDefault="005E3568" w:rsidP="00EC7506">
            <w:pPr>
              <w:pStyle w:val="TableHeading"/>
              <w:jc w:val="left"/>
              <w:rPr>
                <w:rFonts w:ascii="Segoe UI" w:hAnsi="Segoe UI" w:cs="Segoe UI"/>
              </w:rPr>
            </w:pPr>
            <w:r w:rsidRPr="00701D1A">
              <w:rPr>
                <w:rFonts w:ascii="Segoe UI" w:hAnsi="Segoe UI" w:cs="Segoe UI"/>
              </w:rPr>
              <w:t>Remark</w:t>
            </w:r>
          </w:p>
        </w:tc>
        <w:tc>
          <w:tcPr>
            <w:tcW w:w="1009" w:type="pct"/>
            <w:tcBorders>
              <w:top w:val="single" w:sz="4" w:space="0" w:color="auto"/>
              <w:left w:val="single" w:sz="4" w:space="0" w:color="auto"/>
              <w:bottom w:val="single" w:sz="4" w:space="0" w:color="auto"/>
              <w:right w:val="single" w:sz="4" w:space="0" w:color="auto"/>
            </w:tcBorders>
            <w:shd w:val="clear" w:color="auto" w:fill="1E3C72" w:themeFill="accent1"/>
          </w:tcPr>
          <w:p w14:paraId="3410C0DD" w14:textId="77777777" w:rsidR="005E3568" w:rsidRPr="00701D1A" w:rsidRDefault="005E3568" w:rsidP="00EC7506">
            <w:pPr>
              <w:pStyle w:val="TableHeading"/>
              <w:rPr>
                <w:rFonts w:ascii="Segoe UI" w:hAnsi="Segoe UI" w:cs="Segoe UI"/>
              </w:rPr>
            </w:pPr>
            <w:r w:rsidRPr="00701D1A">
              <w:rPr>
                <w:rFonts w:ascii="Segoe UI" w:hAnsi="Segoe UI" w:cs="Segoe UI"/>
              </w:rPr>
              <w:t>ID / Serial number</w:t>
            </w:r>
          </w:p>
        </w:tc>
        <w:tc>
          <w:tcPr>
            <w:tcW w:w="477" w:type="pct"/>
            <w:tcBorders>
              <w:top w:val="single" w:sz="4" w:space="0" w:color="auto"/>
              <w:left w:val="single" w:sz="4" w:space="0" w:color="auto"/>
              <w:bottom w:val="single" w:sz="4" w:space="0" w:color="auto"/>
              <w:right w:val="single" w:sz="4" w:space="0" w:color="auto"/>
            </w:tcBorders>
            <w:shd w:val="clear" w:color="auto" w:fill="1E3C72" w:themeFill="accent1"/>
          </w:tcPr>
          <w:p w14:paraId="01C39B0E" w14:textId="77777777" w:rsidR="005E3568" w:rsidRPr="00701D1A" w:rsidRDefault="005E3568" w:rsidP="00EC7506">
            <w:pPr>
              <w:pStyle w:val="TableHeading"/>
              <w:rPr>
                <w:rFonts w:ascii="Segoe UI" w:hAnsi="Segoe UI" w:cs="Segoe UI"/>
              </w:rPr>
            </w:pPr>
            <w:r w:rsidRPr="00701D1A">
              <w:rPr>
                <w:rFonts w:ascii="Segoe UI" w:hAnsi="Segoe UI" w:cs="Segoe UI"/>
              </w:rPr>
              <w:t>Check</w:t>
            </w:r>
          </w:p>
        </w:tc>
      </w:tr>
      <w:tr w:rsidR="0054256B" w:rsidRPr="00701D1A" w14:paraId="43F05826"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1497406D" w14:textId="61FCA2F6" w:rsidR="0054256B" w:rsidRPr="0054256B" w:rsidRDefault="0054256B" w:rsidP="0054256B">
            <w:pPr>
              <w:pStyle w:val="NoSpacing"/>
              <w:rPr>
                <w:rFonts w:cs="Segoe UI"/>
                <w:sz w:val="18"/>
                <w:szCs w:val="18"/>
                <w:lang w:eastAsia="nl-NL"/>
              </w:rPr>
            </w:pPr>
            <w:r w:rsidRPr="0054256B">
              <w:rPr>
                <w:rFonts w:cs="Segoe UI"/>
                <w:sz w:val="18"/>
                <w:szCs w:val="18"/>
                <w:lang w:eastAsia="nl-NL"/>
              </w:rPr>
              <w:t>Platform Module</w:t>
            </w:r>
          </w:p>
        </w:tc>
        <w:tc>
          <w:tcPr>
            <w:tcW w:w="2117" w:type="pct"/>
            <w:tcBorders>
              <w:top w:val="single" w:sz="4" w:space="0" w:color="auto"/>
              <w:left w:val="single" w:sz="4" w:space="0" w:color="auto"/>
              <w:bottom w:val="single" w:sz="4" w:space="0" w:color="auto"/>
              <w:right w:val="single" w:sz="4" w:space="0" w:color="auto"/>
            </w:tcBorders>
          </w:tcPr>
          <w:p w14:paraId="098F5C8F" w14:textId="30967528" w:rsidR="0054256B" w:rsidRPr="0054256B" w:rsidRDefault="0054256B" w:rsidP="0054256B">
            <w:pPr>
              <w:pStyle w:val="NoSpacing"/>
              <w:rPr>
                <w:rFonts w:cs="Segoe UI"/>
                <w:sz w:val="18"/>
                <w:szCs w:val="18"/>
              </w:rPr>
            </w:pPr>
            <w:r w:rsidRPr="0054256B">
              <w:rPr>
                <w:rFonts w:cs="Segoe UI"/>
                <w:sz w:val="18"/>
                <w:szCs w:val="18"/>
                <w:lang w:val="en-US" w:eastAsia="nl-NL"/>
              </w:rPr>
              <w:t>Platform Module (IMTQ/ICEPS/TRXVU/IOBC/DB/STS/Harnesses)</w:t>
            </w:r>
          </w:p>
        </w:tc>
        <w:tc>
          <w:tcPr>
            <w:tcW w:w="1009" w:type="pct"/>
            <w:tcBorders>
              <w:top w:val="single" w:sz="4" w:space="0" w:color="auto"/>
              <w:left w:val="single" w:sz="4" w:space="0" w:color="auto"/>
              <w:bottom w:val="single" w:sz="4" w:space="0" w:color="auto"/>
              <w:right w:val="single" w:sz="4" w:space="0" w:color="auto"/>
            </w:tcBorders>
          </w:tcPr>
          <w:p w14:paraId="03F87F5E" w14:textId="17194FDB" w:rsidR="0054256B" w:rsidRPr="0054256B" w:rsidRDefault="0054256B" w:rsidP="0054256B">
            <w:pPr>
              <w:pStyle w:val="NoSpacing"/>
              <w:jc w:val="center"/>
              <w:rPr>
                <w:rFonts w:cs="Segoe UI"/>
                <w:sz w:val="18"/>
                <w:szCs w:val="18"/>
              </w:rPr>
            </w:pPr>
            <w:r w:rsidRPr="0054256B">
              <w:rPr>
                <w:rFonts w:cs="Segoe UI"/>
                <w:sz w:val="18"/>
                <w:szCs w:val="18"/>
              </w:rPr>
              <w:t>N/A</w:t>
            </w:r>
          </w:p>
        </w:tc>
        <w:tc>
          <w:tcPr>
            <w:tcW w:w="477" w:type="pct"/>
            <w:tcBorders>
              <w:top w:val="single" w:sz="4" w:space="0" w:color="auto"/>
              <w:left w:val="single" w:sz="4" w:space="0" w:color="auto"/>
              <w:bottom w:val="single" w:sz="4" w:space="0" w:color="auto"/>
              <w:right w:val="single" w:sz="4" w:space="0" w:color="auto"/>
            </w:tcBorders>
          </w:tcPr>
          <w:p w14:paraId="6F3AF5B0"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233986210"/>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67F2A1B5"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76728357" w14:textId="03A9535A" w:rsidR="0054256B" w:rsidRPr="0054256B" w:rsidRDefault="0054256B" w:rsidP="0054256B">
            <w:pPr>
              <w:pStyle w:val="NoSpacing"/>
              <w:rPr>
                <w:rFonts w:cs="Segoe UI"/>
                <w:sz w:val="18"/>
                <w:szCs w:val="18"/>
                <w:lang w:eastAsia="nl-NL"/>
              </w:rPr>
            </w:pPr>
            <w:r w:rsidRPr="0054256B">
              <w:rPr>
                <w:rFonts w:cs="Segoe UI"/>
                <w:sz w:val="18"/>
                <w:szCs w:val="18"/>
                <w:lang w:eastAsia="nl-NL"/>
              </w:rPr>
              <w:t>ANTS1</w:t>
            </w:r>
          </w:p>
        </w:tc>
        <w:tc>
          <w:tcPr>
            <w:tcW w:w="2117" w:type="pct"/>
            <w:tcBorders>
              <w:top w:val="single" w:sz="4" w:space="0" w:color="auto"/>
              <w:left w:val="single" w:sz="4" w:space="0" w:color="auto"/>
              <w:bottom w:val="single" w:sz="4" w:space="0" w:color="auto"/>
              <w:right w:val="single" w:sz="4" w:space="0" w:color="auto"/>
            </w:tcBorders>
          </w:tcPr>
          <w:p w14:paraId="2225A322" w14:textId="2890A665" w:rsidR="0054256B" w:rsidRPr="0054256B" w:rsidRDefault="0054256B" w:rsidP="0054256B">
            <w:pPr>
              <w:pStyle w:val="NoSpacing"/>
              <w:rPr>
                <w:rFonts w:cs="Segoe UI"/>
                <w:sz w:val="18"/>
                <w:szCs w:val="18"/>
              </w:rPr>
            </w:pPr>
            <w:r w:rsidRPr="0054256B">
              <w:rPr>
                <w:rFonts w:cs="Segoe UI"/>
                <w:sz w:val="18"/>
                <w:szCs w:val="18"/>
              </w:rPr>
              <w:t>ISISPACE Antenna system (version 1)</w:t>
            </w:r>
          </w:p>
        </w:tc>
        <w:tc>
          <w:tcPr>
            <w:tcW w:w="1009" w:type="pct"/>
            <w:tcBorders>
              <w:top w:val="single" w:sz="4" w:space="0" w:color="auto"/>
              <w:left w:val="single" w:sz="4" w:space="0" w:color="auto"/>
              <w:bottom w:val="single" w:sz="4" w:space="0" w:color="auto"/>
              <w:right w:val="single" w:sz="4" w:space="0" w:color="auto"/>
            </w:tcBorders>
          </w:tcPr>
          <w:p w14:paraId="18F01304" w14:textId="504C44D6" w:rsidR="0054256B" w:rsidRPr="0054256B"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4D1634C1"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499966513"/>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7161FB79"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62329589" w14:textId="3B5209F7" w:rsidR="0054256B" w:rsidRPr="0054256B" w:rsidRDefault="0054256B" w:rsidP="0054256B">
            <w:pPr>
              <w:pStyle w:val="NoSpacing"/>
              <w:rPr>
                <w:rFonts w:cs="Segoe UI"/>
                <w:sz w:val="18"/>
                <w:szCs w:val="18"/>
                <w:lang w:eastAsia="nl-NL"/>
              </w:rPr>
            </w:pPr>
            <w:r w:rsidRPr="0054256B">
              <w:rPr>
                <w:rFonts w:cs="Segoe UI"/>
                <w:sz w:val="18"/>
                <w:szCs w:val="18"/>
                <w:lang w:eastAsia="nl-NL"/>
              </w:rPr>
              <w:t>Ants1</w:t>
            </w:r>
          </w:p>
        </w:tc>
        <w:tc>
          <w:tcPr>
            <w:tcW w:w="2117" w:type="pct"/>
            <w:tcBorders>
              <w:top w:val="single" w:sz="4" w:space="0" w:color="auto"/>
              <w:left w:val="single" w:sz="4" w:space="0" w:color="auto"/>
              <w:bottom w:val="single" w:sz="4" w:space="0" w:color="auto"/>
              <w:right w:val="single" w:sz="4" w:space="0" w:color="auto"/>
            </w:tcBorders>
          </w:tcPr>
          <w:p w14:paraId="6F23DEEB" w14:textId="3DD9EFB0" w:rsidR="0054256B" w:rsidRPr="0054256B" w:rsidRDefault="0054256B" w:rsidP="0054256B">
            <w:pPr>
              <w:pStyle w:val="NoSpacing"/>
              <w:rPr>
                <w:rFonts w:cs="Segoe UI"/>
                <w:sz w:val="18"/>
                <w:szCs w:val="18"/>
              </w:rPr>
            </w:pPr>
            <w:r w:rsidRPr="0054256B">
              <w:rPr>
                <w:rFonts w:cs="Segoe UI"/>
                <w:sz w:val="18"/>
                <w:szCs w:val="18"/>
                <w:lang w:val="en-US" w:eastAsia="nl-NL"/>
              </w:rPr>
              <w:t>(4x) M2.5x10mm Countersunk Screw</w:t>
            </w:r>
          </w:p>
        </w:tc>
        <w:tc>
          <w:tcPr>
            <w:tcW w:w="1009" w:type="pct"/>
            <w:tcBorders>
              <w:top w:val="single" w:sz="4" w:space="0" w:color="auto"/>
              <w:left w:val="single" w:sz="4" w:space="0" w:color="auto"/>
              <w:bottom w:val="single" w:sz="4" w:space="0" w:color="auto"/>
              <w:right w:val="single" w:sz="4" w:space="0" w:color="auto"/>
            </w:tcBorders>
          </w:tcPr>
          <w:p w14:paraId="4E2BCAE7" w14:textId="6CCCF805" w:rsidR="0054256B" w:rsidRPr="0054256B"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0113D86A"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579372209"/>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bl>
    <w:p w14:paraId="67E91EC6" w14:textId="77777777" w:rsidR="005E3568" w:rsidRDefault="005E3568" w:rsidP="001A29BA">
      <w:pPr>
        <w:pStyle w:val="BodyText"/>
        <w:rPr>
          <w:lang w:val="x-none"/>
        </w:rPr>
      </w:pPr>
    </w:p>
    <w:p w14:paraId="5E543D1A" w14:textId="77777777" w:rsidR="0054256B" w:rsidRPr="007F727D" w:rsidRDefault="0054256B" w:rsidP="0054256B">
      <w:pPr>
        <w:pStyle w:val="Heading2"/>
      </w:pPr>
      <w:bookmarkStart w:id="18" w:name="_Toc182590872"/>
      <w:bookmarkStart w:id="19" w:name="_Toc182591705"/>
      <w:r w:rsidRPr="00146937">
        <w:t>Ground</w:t>
      </w:r>
      <w:r w:rsidRPr="007F727D">
        <w:t xml:space="preserve"> Support Equipment</w:t>
      </w:r>
      <w:r>
        <w:t xml:space="preserve"> and tools</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4077"/>
        <w:gridCol w:w="1943"/>
        <w:gridCol w:w="919"/>
      </w:tblGrid>
      <w:tr w:rsidR="0054256B" w:rsidRPr="00701D1A" w14:paraId="7A43365B" w14:textId="77777777" w:rsidTr="00EC7506">
        <w:trPr>
          <w:cantSplit/>
          <w:trHeight w:val="381"/>
          <w:tblHeader/>
        </w:trPr>
        <w:tc>
          <w:tcPr>
            <w:tcW w:w="1396"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60B90521" w14:textId="77777777" w:rsidR="0054256B" w:rsidRPr="00701D1A" w:rsidRDefault="0054256B" w:rsidP="00EC7506">
            <w:pPr>
              <w:pStyle w:val="TableHeading"/>
              <w:jc w:val="left"/>
              <w:rPr>
                <w:rFonts w:ascii="Segoe UI" w:hAnsi="Segoe UI" w:cs="Segoe UI"/>
              </w:rPr>
            </w:pPr>
            <w:r w:rsidRPr="00701D1A">
              <w:rPr>
                <w:rFonts w:ascii="Segoe UI" w:hAnsi="Segoe UI" w:cs="Segoe UI"/>
              </w:rPr>
              <w:t>Item</w:t>
            </w:r>
          </w:p>
        </w:tc>
        <w:tc>
          <w:tcPr>
            <w:tcW w:w="2117"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3506B867" w14:textId="77777777" w:rsidR="0054256B" w:rsidRPr="00701D1A" w:rsidRDefault="0054256B" w:rsidP="00EC7506">
            <w:pPr>
              <w:pStyle w:val="TableHeading"/>
              <w:jc w:val="left"/>
              <w:rPr>
                <w:rFonts w:ascii="Segoe UI" w:hAnsi="Segoe UI" w:cs="Segoe UI"/>
              </w:rPr>
            </w:pPr>
            <w:r w:rsidRPr="00701D1A">
              <w:rPr>
                <w:rFonts w:ascii="Segoe UI" w:hAnsi="Segoe UI" w:cs="Segoe UI"/>
              </w:rPr>
              <w:t>Remark</w:t>
            </w:r>
          </w:p>
        </w:tc>
        <w:tc>
          <w:tcPr>
            <w:tcW w:w="1009" w:type="pct"/>
            <w:tcBorders>
              <w:top w:val="single" w:sz="4" w:space="0" w:color="auto"/>
              <w:left w:val="single" w:sz="4" w:space="0" w:color="auto"/>
              <w:bottom w:val="single" w:sz="4" w:space="0" w:color="auto"/>
              <w:right w:val="single" w:sz="4" w:space="0" w:color="auto"/>
            </w:tcBorders>
            <w:shd w:val="clear" w:color="auto" w:fill="1E3C72" w:themeFill="accent1"/>
          </w:tcPr>
          <w:p w14:paraId="5DDD1318" w14:textId="77777777" w:rsidR="0054256B" w:rsidRPr="00701D1A" w:rsidRDefault="0054256B" w:rsidP="00EC7506">
            <w:pPr>
              <w:pStyle w:val="TableHeading"/>
              <w:rPr>
                <w:rFonts w:ascii="Segoe UI" w:hAnsi="Segoe UI" w:cs="Segoe UI"/>
              </w:rPr>
            </w:pPr>
            <w:r w:rsidRPr="00701D1A">
              <w:rPr>
                <w:rFonts w:ascii="Segoe UI" w:hAnsi="Segoe UI" w:cs="Segoe UI"/>
              </w:rPr>
              <w:t>ID / Serial number</w:t>
            </w:r>
          </w:p>
        </w:tc>
        <w:tc>
          <w:tcPr>
            <w:tcW w:w="477" w:type="pct"/>
            <w:tcBorders>
              <w:top w:val="single" w:sz="4" w:space="0" w:color="auto"/>
              <w:left w:val="single" w:sz="4" w:space="0" w:color="auto"/>
              <w:bottom w:val="single" w:sz="4" w:space="0" w:color="auto"/>
              <w:right w:val="single" w:sz="4" w:space="0" w:color="auto"/>
            </w:tcBorders>
            <w:shd w:val="clear" w:color="auto" w:fill="1E3C72" w:themeFill="accent1"/>
          </w:tcPr>
          <w:p w14:paraId="05326B18" w14:textId="77777777" w:rsidR="0054256B" w:rsidRPr="00701D1A" w:rsidRDefault="0054256B" w:rsidP="00EC7506">
            <w:pPr>
              <w:pStyle w:val="TableHeading"/>
              <w:rPr>
                <w:rFonts w:ascii="Segoe UI" w:hAnsi="Segoe UI" w:cs="Segoe UI"/>
              </w:rPr>
            </w:pPr>
            <w:r w:rsidRPr="00701D1A">
              <w:rPr>
                <w:rFonts w:ascii="Segoe UI" w:hAnsi="Segoe UI" w:cs="Segoe UI"/>
              </w:rPr>
              <w:t>Check</w:t>
            </w:r>
          </w:p>
        </w:tc>
      </w:tr>
      <w:tr w:rsidR="0054256B" w:rsidRPr="00701D1A" w14:paraId="04575573"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7F893B90" w14:textId="5975D037" w:rsidR="0054256B" w:rsidRPr="0054256B" w:rsidRDefault="0054256B" w:rsidP="0054256B">
            <w:pPr>
              <w:pStyle w:val="NoSpacing"/>
              <w:rPr>
                <w:rFonts w:cs="Segoe UI"/>
                <w:sz w:val="18"/>
                <w:szCs w:val="18"/>
                <w:lang w:eastAsia="nl-NL"/>
              </w:rPr>
            </w:pPr>
            <w:r w:rsidRPr="0054256B">
              <w:rPr>
                <w:rFonts w:cs="Segoe UI"/>
                <w:sz w:val="18"/>
                <w:szCs w:val="18"/>
                <w:lang w:eastAsia="nl-NL"/>
              </w:rPr>
              <w:t>VISJ jig</w:t>
            </w:r>
          </w:p>
        </w:tc>
        <w:tc>
          <w:tcPr>
            <w:tcW w:w="2117" w:type="pct"/>
            <w:tcBorders>
              <w:top w:val="single" w:sz="4" w:space="0" w:color="auto"/>
              <w:left w:val="single" w:sz="4" w:space="0" w:color="auto"/>
              <w:bottom w:val="single" w:sz="4" w:space="0" w:color="auto"/>
              <w:right w:val="single" w:sz="4" w:space="0" w:color="auto"/>
            </w:tcBorders>
          </w:tcPr>
          <w:p w14:paraId="4EBF02EA" w14:textId="7FDC2095" w:rsidR="0054256B" w:rsidRPr="0054256B" w:rsidRDefault="0054256B" w:rsidP="0054256B">
            <w:pPr>
              <w:pStyle w:val="NoSpacing"/>
              <w:rPr>
                <w:rFonts w:cs="Segoe UI"/>
                <w:sz w:val="18"/>
                <w:szCs w:val="18"/>
              </w:rPr>
            </w:pPr>
            <w:r w:rsidRPr="0054256B">
              <w:rPr>
                <w:rFonts w:cs="Segoe UI"/>
                <w:sz w:val="18"/>
                <w:szCs w:val="18"/>
              </w:rPr>
              <w:t>Vertical Integration Support Jig</w:t>
            </w:r>
          </w:p>
        </w:tc>
        <w:tc>
          <w:tcPr>
            <w:tcW w:w="1009" w:type="pct"/>
            <w:tcBorders>
              <w:top w:val="single" w:sz="4" w:space="0" w:color="auto"/>
              <w:left w:val="single" w:sz="4" w:space="0" w:color="auto"/>
              <w:bottom w:val="single" w:sz="4" w:space="0" w:color="auto"/>
              <w:right w:val="single" w:sz="4" w:space="0" w:color="auto"/>
            </w:tcBorders>
          </w:tcPr>
          <w:p w14:paraId="10DFB1BD"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70B25442"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1797437849"/>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39D7FD4D"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2575DECB" w14:textId="79E274F8" w:rsidR="0054256B" w:rsidRPr="0054256B" w:rsidRDefault="0054256B" w:rsidP="0054256B">
            <w:pPr>
              <w:pStyle w:val="NoSpacing"/>
              <w:rPr>
                <w:rFonts w:cs="Segoe UI"/>
                <w:sz w:val="18"/>
                <w:szCs w:val="18"/>
                <w:lang w:eastAsia="nl-NL"/>
              </w:rPr>
            </w:pPr>
            <w:r w:rsidRPr="0054256B">
              <w:rPr>
                <w:rFonts w:cs="Segoe UI"/>
                <w:sz w:val="18"/>
                <w:szCs w:val="18"/>
                <w:lang w:eastAsia="nl-NL"/>
              </w:rPr>
              <w:t>ESD wrist strap</w:t>
            </w:r>
          </w:p>
        </w:tc>
        <w:tc>
          <w:tcPr>
            <w:tcW w:w="2117" w:type="pct"/>
            <w:tcBorders>
              <w:top w:val="single" w:sz="4" w:space="0" w:color="auto"/>
              <w:left w:val="single" w:sz="4" w:space="0" w:color="auto"/>
              <w:bottom w:val="single" w:sz="4" w:space="0" w:color="auto"/>
              <w:right w:val="single" w:sz="4" w:space="0" w:color="auto"/>
            </w:tcBorders>
          </w:tcPr>
          <w:p w14:paraId="62D0B07F" w14:textId="7FAE4753" w:rsidR="0054256B" w:rsidRPr="0054256B" w:rsidRDefault="0054256B" w:rsidP="0054256B">
            <w:pPr>
              <w:pStyle w:val="NoSpacing"/>
              <w:rPr>
                <w:rFonts w:cs="Segoe UI"/>
                <w:sz w:val="18"/>
                <w:szCs w:val="18"/>
              </w:rPr>
            </w:pPr>
          </w:p>
        </w:tc>
        <w:tc>
          <w:tcPr>
            <w:tcW w:w="1009" w:type="pct"/>
            <w:tcBorders>
              <w:top w:val="single" w:sz="4" w:space="0" w:color="auto"/>
              <w:left w:val="single" w:sz="4" w:space="0" w:color="auto"/>
              <w:bottom w:val="single" w:sz="4" w:space="0" w:color="auto"/>
              <w:right w:val="single" w:sz="4" w:space="0" w:color="auto"/>
            </w:tcBorders>
          </w:tcPr>
          <w:p w14:paraId="7B0FF0C5"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2D94A057"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921457835"/>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3A0BCA43"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4BCDE3A2" w14:textId="709AC105" w:rsidR="0054256B" w:rsidRPr="0054256B" w:rsidRDefault="0054256B" w:rsidP="0054256B">
            <w:pPr>
              <w:pStyle w:val="NoSpacing"/>
              <w:rPr>
                <w:rFonts w:cs="Segoe UI"/>
                <w:sz w:val="18"/>
                <w:szCs w:val="18"/>
                <w:lang w:eastAsia="nl-NL"/>
              </w:rPr>
            </w:pPr>
            <w:r w:rsidRPr="0054256B">
              <w:rPr>
                <w:rFonts w:cs="Segoe UI"/>
                <w:sz w:val="18"/>
                <w:szCs w:val="18"/>
                <w:lang w:eastAsia="nl-NL"/>
              </w:rPr>
              <w:t>ESD cable for MGSE</w:t>
            </w:r>
          </w:p>
        </w:tc>
        <w:tc>
          <w:tcPr>
            <w:tcW w:w="2117" w:type="pct"/>
            <w:tcBorders>
              <w:top w:val="single" w:sz="4" w:space="0" w:color="auto"/>
              <w:left w:val="single" w:sz="4" w:space="0" w:color="auto"/>
              <w:bottom w:val="single" w:sz="4" w:space="0" w:color="auto"/>
              <w:right w:val="single" w:sz="4" w:space="0" w:color="auto"/>
            </w:tcBorders>
          </w:tcPr>
          <w:p w14:paraId="34A297C4" w14:textId="77777777" w:rsidR="0054256B" w:rsidRPr="0054256B" w:rsidRDefault="0054256B" w:rsidP="0054256B">
            <w:pPr>
              <w:pStyle w:val="NoSpacing"/>
              <w:rPr>
                <w:rFonts w:cs="Segoe UI"/>
                <w:sz w:val="18"/>
                <w:szCs w:val="18"/>
                <w:lang w:val="en-US" w:eastAsia="nl-NL"/>
              </w:rPr>
            </w:pPr>
          </w:p>
        </w:tc>
        <w:tc>
          <w:tcPr>
            <w:tcW w:w="1009" w:type="pct"/>
            <w:tcBorders>
              <w:top w:val="single" w:sz="4" w:space="0" w:color="auto"/>
              <w:left w:val="single" w:sz="4" w:space="0" w:color="auto"/>
              <w:bottom w:val="single" w:sz="4" w:space="0" w:color="auto"/>
              <w:right w:val="single" w:sz="4" w:space="0" w:color="auto"/>
            </w:tcBorders>
          </w:tcPr>
          <w:p w14:paraId="5CA512D8"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43D0BDBD" w14:textId="77777777" w:rsidR="0054256B" w:rsidRPr="00AD5FA7" w:rsidRDefault="0054256B" w:rsidP="0054256B">
            <w:pPr>
              <w:pStyle w:val="NoSpacing"/>
              <w:jc w:val="center"/>
              <w:rPr>
                <w:rFonts w:eastAsia="MS Gothic" w:cs="Segoe UI"/>
                <w:sz w:val="18"/>
                <w:szCs w:val="18"/>
              </w:rPr>
            </w:pPr>
            <w:sdt>
              <w:sdtPr>
                <w:rPr>
                  <w:rFonts w:eastAsia="MS Gothic" w:cs="Segoe UI"/>
                  <w:sz w:val="18"/>
                  <w:szCs w:val="18"/>
                </w:rPr>
                <w:id w:val="-2037657900"/>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0D1232FB"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50E14AA5" w14:textId="7BEBE016" w:rsidR="0054256B" w:rsidRPr="0054256B" w:rsidRDefault="0054256B" w:rsidP="0054256B">
            <w:pPr>
              <w:pStyle w:val="NoSpacing"/>
              <w:rPr>
                <w:rFonts w:cs="Segoe UI"/>
                <w:sz w:val="18"/>
                <w:szCs w:val="18"/>
                <w:lang w:eastAsia="nl-NL"/>
              </w:rPr>
            </w:pPr>
            <w:r w:rsidRPr="0054256B">
              <w:rPr>
                <w:rFonts w:cs="Segoe UI"/>
                <w:sz w:val="18"/>
                <w:szCs w:val="18"/>
                <w:lang w:eastAsia="nl-NL"/>
              </w:rPr>
              <w:t>Screwdriver Torx 8 (M2.5)</w:t>
            </w:r>
          </w:p>
        </w:tc>
        <w:tc>
          <w:tcPr>
            <w:tcW w:w="2117" w:type="pct"/>
            <w:tcBorders>
              <w:top w:val="single" w:sz="4" w:space="0" w:color="auto"/>
              <w:left w:val="single" w:sz="4" w:space="0" w:color="auto"/>
              <w:bottom w:val="single" w:sz="4" w:space="0" w:color="auto"/>
              <w:right w:val="single" w:sz="4" w:space="0" w:color="auto"/>
            </w:tcBorders>
          </w:tcPr>
          <w:p w14:paraId="6DF98B6F" w14:textId="2300B530" w:rsidR="0054256B" w:rsidRPr="0054256B" w:rsidRDefault="0054256B" w:rsidP="0054256B">
            <w:pPr>
              <w:pStyle w:val="NoSpacing"/>
              <w:rPr>
                <w:rFonts w:cs="Segoe UI"/>
                <w:sz w:val="18"/>
                <w:szCs w:val="18"/>
                <w:lang w:val="en-US" w:eastAsia="nl-NL"/>
              </w:rPr>
            </w:pPr>
            <w:r w:rsidRPr="0054256B">
              <w:rPr>
                <w:rFonts w:cs="Segoe UI"/>
                <w:sz w:val="18"/>
                <w:szCs w:val="18"/>
              </w:rPr>
              <w:t>Example: AEX 8x75</w:t>
            </w:r>
          </w:p>
        </w:tc>
        <w:tc>
          <w:tcPr>
            <w:tcW w:w="1009" w:type="pct"/>
            <w:tcBorders>
              <w:top w:val="single" w:sz="4" w:space="0" w:color="auto"/>
              <w:left w:val="single" w:sz="4" w:space="0" w:color="auto"/>
              <w:bottom w:val="single" w:sz="4" w:space="0" w:color="auto"/>
              <w:right w:val="single" w:sz="4" w:space="0" w:color="auto"/>
            </w:tcBorders>
          </w:tcPr>
          <w:p w14:paraId="196705F5"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205C3962" w14:textId="049B4723" w:rsidR="0054256B" w:rsidRDefault="0054256B" w:rsidP="0054256B">
            <w:pPr>
              <w:pStyle w:val="NoSpacing"/>
              <w:jc w:val="center"/>
              <w:rPr>
                <w:rFonts w:eastAsia="MS Gothic" w:cs="Segoe UI"/>
                <w:sz w:val="18"/>
                <w:szCs w:val="18"/>
              </w:rPr>
            </w:pPr>
            <w:sdt>
              <w:sdtPr>
                <w:rPr>
                  <w:rFonts w:eastAsia="MS Gothic" w:cs="Segoe UI"/>
                  <w:sz w:val="18"/>
                  <w:szCs w:val="18"/>
                </w:rPr>
                <w:id w:val="-313711895"/>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1630E09F"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528ABBA2" w14:textId="6D33BC64" w:rsidR="0054256B" w:rsidRPr="0054256B" w:rsidRDefault="0054256B" w:rsidP="0054256B">
            <w:pPr>
              <w:pStyle w:val="NoSpacing"/>
              <w:rPr>
                <w:rFonts w:cs="Segoe UI"/>
                <w:sz w:val="18"/>
                <w:szCs w:val="18"/>
                <w:lang w:eastAsia="nl-NL"/>
              </w:rPr>
            </w:pPr>
            <w:r w:rsidRPr="0054256B">
              <w:rPr>
                <w:rFonts w:cs="Segoe UI"/>
                <w:sz w:val="18"/>
                <w:szCs w:val="18"/>
                <w:lang w:eastAsia="nl-NL"/>
              </w:rPr>
              <w:t>Torque screwdriver</w:t>
            </w:r>
          </w:p>
        </w:tc>
        <w:tc>
          <w:tcPr>
            <w:tcW w:w="2117" w:type="pct"/>
            <w:tcBorders>
              <w:top w:val="single" w:sz="4" w:space="0" w:color="auto"/>
              <w:left w:val="single" w:sz="4" w:space="0" w:color="auto"/>
              <w:bottom w:val="single" w:sz="4" w:space="0" w:color="auto"/>
              <w:right w:val="single" w:sz="4" w:space="0" w:color="auto"/>
            </w:tcBorders>
          </w:tcPr>
          <w:p w14:paraId="74CF2CE1" w14:textId="77777777" w:rsidR="0054256B" w:rsidRPr="0054256B" w:rsidRDefault="0054256B" w:rsidP="0054256B">
            <w:pPr>
              <w:pStyle w:val="NoSpacing"/>
              <w:rPr>
                <w:rFonts w:cs="Segoe UI"/>
                <w:sz w:val="18"/>
                <w:szCs w:val="18"/>
              </w:rPr>
            </w:pPr>
            <w:r w:rsidRPr="0054256B">
              <w:rPr>
                <w:rFonts w:cs="Segoe UI"/>
                <w:sz w:val="18"/>
                <w:szCs w:val="18"/>
              </w:rPr>
              <w:t>Torque ≈ 0.5 Nm</w:t>
            </w:r>
          </w:p>
          <w:p w14:paraId="2F4D0940" w14:textId="4AF9AAF3" w:rsidR="0054256B" w:rsidRPr="0054256B" w:rsidRDefault="0054256B" w:rsidP="0054256B">
            <w:pPr>
              <w:pStyle w:val="NoSpacing"/>
              <w:rPr>
                <w:rFonts w:cs="Segoe UI"/>
                <w:sz w:val="18"/>
                <w:szCs w:val="18"/>
                <w:lang w:val="en-US" w:eastAsia="nl-NL"/>
              </w:rPr>
            </w:pPr>
            <w:r w:rsidRPr="0054256B">
              <w:rPr>
                <w:rFonts w:cs="Segoe UI"/>
                <w:sz w:val="18"/>
                <w:szCs w:val="18"/>
              </w:rPr>
              <w:t>Example: A.402 or A.301MT</w:t>
            </w:r>
          </w:p>
        </w:tc>
        <w:tc>
          <w:tcPr>
            <w:tcW w:w="1009" w:type="pct"/>
            <w:tcBorders>
              <w:top w:val="single" w:sz="4" w:space="0" w:color="auto"/>
              <w:left w:val="single" w:sz="4" w:space="0" w:color="auto"/>
              <w:bottom w:val="single" w:sz="4" w:space="0" w:color="auto"/>
              <w:right w:val="single" w:sz="4" w:space="0" w:color="auto"/>
            </w:tcBorders>
          </w:tcPr>
          <w:p w14:paraId="39689618"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7C52F93F" w14:textId="5404BD7D" w:rsidR="0054256B" w:rsidRDefault="0054256B" w:rsidP="0054256B">
            <w:pPr>
              <w:pStyle w:val="NoSpacing"/>
              <w:jc w:val="center"/>
              <w:rPr>
                <w:rFonts w:eastAsia="MS Gothic" w:cs="Segoe UI"/>
                <w:sz w:val="18"/>
                <w:szCs w:val="18"/>
              </w:rPr>
            </w:pPr>
            <w:sdt>
              <w:sdtPr>
                <w:rPr>
                  <w:rFonts w:eastAsia="MS Gothic" w:cs="Segoe UI"/>
                  <w:sz w:val="18"/>
                  <w:szCs w:val="18"/>
                </w:rPr>
                <w:id w:val="-1792280169"/>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7A209900"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68E2F12B" w14:textId="672005D1" w:rsidR="0054256B" w:rsidRPr="0054256B" w:rsidRDefault="0054256B" w:rsidP="0054256B">
            <w:pPr>
              <w:pStyle w:val="NoSpacing"/>
              <w:rPr>
                <w:rFonts w:cs="Segoe UI"/>
                <w:sz w:val="18"/>
                <w:szCs w:val="18"/>
                <w:lang w:eastAsia="nl-NL"/>
              </w:rPr>
            </w:pPr>
            <w:r w:rsidRPr="0054256B">
              <w:rPr>
                <w:rFonts w:cs="Segoe UI"/>
                <w:sz w:val="18"/>
                <w:szCs w:val="18"/>
              </w:rPr>
              <w:t>Torque Bit Torx 8 (M2.5)</w:t>
            </w:r>
          </w:p>
        </w:tc>
        <w:tc>
          <w:tcPr>
            <w:tcW w:w="2117" w:type="pct"/>
            <w:tcBorders>
              <w:top w:val="single" w:sz="4" w:space="0" w:color="auto"/>
              <w:left w:val="single" w:sz="4" w:space="0" w:color="auto"/>
              <w:bottom w:val="single" w:sz="4" w:space="0" w:color="auto"/>
              <w:right w:val="single" w:sz="4" w:space="0" w:color="auto"/>
            </w:tcBorders>
          </w:tcPr>
          <w:p w14:paraId="654AEB57" w14:textId="528BFF16" w:rsidR="0054256B" w:rsidRPr="0054256B" w:rsidRDefault="0054256B" w:rsidP="0054256B">
            <w:pPr>
              <w:pStyle w:val="NoSpacing"/>
              <w:rPr>
                <w:rFonts w:cs="Segoe UI"/>
                <w:sz w:val="18"/>
                <w:szCs w:val="18"/>
                <w:lang w:val="en-US" w:eastAsia="nl-NL"/>
              </w:rPr>
            </w:pPr>
            <w:r w:rsidRPr="0054256B">
              <w:rPr>
                <w:rFonts w:cs="Segoe UI"/>
                <w:sz w:val="18"/>
                <w:szCs w:val="18"/>
              </w:rPr>
              <w:t>Example: EX.108</w:t>
            </w:r>
          </w:p>
        </w:tc>
        <w:tc>
          <w:tcPr>
            <w:tcW w:w="1009" w:type="pct"/>
            <w:tcBorders>
              <w:top w:val="single" w:sz="4" w:space="0" w:color="auto"/>
              <w:left w:val="single" w:sz="4" w:space="0" w:color="auto"/>
              <w:bottom w:val="single" w:sz="4" w:space="0" w:color="auto"/>
              <w:right w:val="single" w:sz="4" w:space="0" w:color="auto"/>
            </w:tcBorders>
          </w:tcPr>
          <w:p w14:paraId="063357F4"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7AC1DBF7" w14:textId="54E651F4" w:rsidR="0054256B" w:rsidRDefault="0054256B" w:rsidP="0054256B">
            <w:pPr>
              <w:pStyle w:val="NoSpacing"/>
              <w:jc w:val="center"/>
              <w:rPr>
                <w:rFonts w:eastAsia="MS Gothic" w:cs="Segoe UI"/>
                <w:sz w:val="18"/>
                <w:szCs w:val="18"/>
              </w:rPr>
            </w:pPr>
            <w:sdt>
              <w:sdtPr>
                <w:rPr>
                  <w:rFonts w:eastAsia="MS Gothic" w:cs="Segoe UI"/>
                  <w:sz w:val="18"/>
                  <w:szCs w:val="18"/>
                </w:rPr>
                <w:id w:val="-2122990369"/>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r w:rsidR="0054256B" w:rsidRPr="00701D1A" w14:paraId="58DC4FA9" w14:textId="77777777" w:rsidTr="00EC7506">
        <w:trPr>
          <w:cantSplit/>
          <w:trHeight w:val="381"/>
        </w:trPr>
        <w:tc>
          <w:tcPr>
            <w:tcW w:w="1396" w:type="pct"/>
            <w:tcBorders>
              <w:top w:val="single" w:sz="4" w:space="0" w:color="auto"/>
              <w:left w:val="single" w:sz="4" w:space="0" w:color="auto"/>
              <w:bottom w:val="single" w:sz="4" w:space="0" w:color="auto"/>
              <w:right w:val="single" w:sz="4" w:space="0" w:color="auto"/>
            </w:tcBorders>
          </w:tcPr>
          <w:p w14:paraId="57AA9F8B" w14:textId="5FC5D8DD" w:rsidR="0054256B" w:rsidRPr="0054256B" w:rsidRDefault="0054256B" w:rsidP="0054256B">
            <w:pPr>
              <w:pStyle w:val="NoSpacing"/>
              <w:rPr>
                <w:rFonts w:cs="Segoe UI"/>
                <w:sz w:val="18"/>
                <w:szCs w:val="18"/>
                <w:lang w:eastAsia="nl-NL"/>
              </w:rPr>
            </w:pPr>
            <w:r w:rsidRPr="0054256B">
              <w:rPr>
                <w:rFonts w:cs="Segoe UI"/>
                <w:sz w:val="18"/>
                <w:szCs w:val="18"/>
              </w:rPr>
              <w:t>Screwdrivers Hex 1.3 (Omnetics screwdriver)</w:t>
            </w:r>
          </w:p>
        </w:tc>
        <w:tc>
          <w:tcPr>
            <w:tcW w:w="2117" w:type="pct"/>
            <w:tcBorders>
              <w:top w:val="single" w:sz="4" w:space="0" w:color="auto"/>
              <w:left w:val="single" w:sz="4" w:space="0" w:color="auto"/>
              <w:bottom w:val="single" w:sz="4" w:space="0" w:color="auto"/>
              <w:right w:val="single" w:sz="4" w:space="0" w:color="auto"/>
            </w:tcBorders>
          </w:tcPr>
          <w:p w14:paraId="47B77648" w14:textId="441D8960" w:rsidR="0054256B" w:rsidRPr="0054256B" w:rsidRDefault="0054256B" w:rsidP="0054256B">
            <w:pPr>
              <w:pStyle w:val="NoSpacing"/>
              <w:rPr>
                <w:rFonts w:cs="Segoe UI"/>
                <w:sz w:val="18"/>
                <w:szCs w:val="18"/>
                <w:lang w:val="en-US" w:eastAsia="nl-NL"/>
              </w:rPr>
            </w:pPr>
            <w:r w:rsidRPr="0054256B">
              <w:rPr>
                <w:rFonts w:cs="Segoe UI"/>
                <w:sz w:val="18"/>
                <w:szCs w:val="18"/>
              </w:rPr>
              <w:t>Example: Wera Hex Key, 1.3mm Ball End (SW 1,3)</w:t>
            </w:r>
          </w:p>
        </w:tc>
        <w:tc>
          <w:tcPr>
            <w:tcW w:w="1009" w:type="pct"/>
            <w:tcBorders>
              <w:top w:val="single" w:sz="4" w:space="0" w:color="auto"/>
              <w:left w:val="single" w:sz="4" w:space="0" w:color="auto"/>
              <w:bottom w:val="single" w:sz="4" w:space="0" w:color="auto"/>
              <w:right w:val="single" w:sz="4" w:space="0" w:color="auto"/>
            </w:tcBorders>
          </w:tcPr>
          <w:p w14:paraId="64417960" w14:textId="77777777" w:rsidR="0054256B" w:rsidRPr="00AD5FA7" w:rsidRDefault="0054256B" w:rsidP="0054256B">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3EDA542E" w14:textId="22E2ECE9" w:rsidR="0054256B" w:rsidRDefault="0054256B" w:rsidP="0054256B">
            <w:pPr>
              <w:pStyle w:val="NoSpacing"/>
              <w:jc w:val="center"/>
              <w:rPr>
                <w:rFonts w:eastAsia="MS Gothic" w:cs="Segoe UI"/>
                <w:sz w:val="18"/>
                <w:szCs w:val="18"/>
              </w:rPr>
            </w:pPr>
            <w:sdt>
              <w:sdtPr>
                <w:rPr>
                  <w:rFonts w:eastAsia="MS Gothic" w:cs="Segoe UI"/>
                  <w:sz w:val="18"/>
                  <w:szCs w:val="18"/>
                </w:rPr>
                <w:id w:val="325256056"/>
                <w14:checkbox>
                  <w14:checked w14:val="0"/>
                  <w14:checkedState w14:val="2612" w14:font="MS Gothic"/>
                  <w14:uncheckedState w14:val="2610" w14:font="MS Gothic"/>
                </w14:checkbox>
              </w:sdtPr>
              <w:sdtContent>
                <w:r w:rsidRPr="00AD5FA7">
                  <w:rPr>
                    <w:rFonts w:ascii="Segoe UI Symbol" w:eastAsia="MS Gothic" w:hAnsi="Segoe UI Symbol" w:cs="Segoe UI Symbol"/>
                    <w:sz w:val="18"/>
                    <w:szCs w:val="18"/>
                  </w:rPr>
                  <w:t>☐</w:t>
                </w:r>
              </w:sdtContent>
            </w:sdt>
          </w:p>
        </w:tc>
      </w:tr>
    </w:tbl>
    <w:p w14:paraId="715B3491" w14:textId="77777777" w:rsidR="0054256B" w:rsidRPr="00BA5A2A" w:rsidRDefault="0054256B" w:rsidP="0054256B">
      <w:pPr>
        <w:pStyle w:val="BodyText"/>
        <w:rPr>
          <w:lang w:eastAsia="en-US" w:bidi="ar-SA"/>
        </w:rPr>
      </w:pPr>
      <w:bookmarkStart w:id="20" w:name="_Toc182586642"/>
    </w:p>
    <w:p w14:paraId="52FCA2C6" w14:textId="77777777" w:rsidR="0054256B" w:rsidRPr="007F727D" w:rsidRDefault="0054256B" w:rsidP="0054256B">
      <w:pPr>
        <w:pStyle w:val="Heading2"/>
      </w:pPr>
      <w:bookmarkStart w:id="21" w:name="_Toc182588562"/>
      <w:bookmarkStart w:id="22" w:name="_Toc182590873"/>
      <w:bookmarkStart w:id="23" w:name="_Toc182591706"/>
      <w:r>
        <w:t>Consumables</w:t>
      </w:r>
      <w:bookmarkEnd w:id="20"/>
      <w:bookmarkEnd w:id="21"/>
      <w:bookmarkEnd w:id="22"/>
      <w:bookmarkEnd w:id="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7"/>
        <w:gridCol w:w="4319"/>
        <w:gridCol w:w="1943"/>
        <w:gridCol w:w="919"/>
      </w:tblGrid>
      <w:tr w:rsidR="0054256B" w:rsidRPr="00701D1A" w14:paraId="0F3CB5D0" w14:textId="77777777" w:rsidTr="00EC7506">
        <w:trPr>
          <w:cantSplit/>
          <w:trHeight w:val="381"/>
          <w:tblHeader/>
        </w:trPr>
        <w:tc>
          <w:tcPr>
            <w:tcW w:w="1271"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40FD68C3" w14:textId="77777777" w:rsidR="0054256B" w:rsidRPr="00701D1A" w:rsidRDefault="0054256B" w:rsidP="00EC7506">
            <w:pPr>
              <w:pStyle w:val="TableHeading"/>
              <w:jc w:val="left"/>
              <w:rPr>
                <w:rFonts w:ascii="Segoe UI" w:hAnsi="Segoe UI" w:cs="Segoe UI"/>
              </w:rPr>
            </w:pPr>
            <w:r w:rsidRPr="00701D1A">
              <w:rPr>
                <w:rFonts w:ascii="Segoe UI" w:hAnsi="Segoe UI" w:cs="Segoe UI"/>
              </w:rPr>
              <w:t>Item</w:t>
            </w:r>
          </w:p>
        </w:tc>
        <w:tc>
          <w:tcPr>
            <w:tcW w:w="2243" w:type="pct"/>
            <w:tcBorders>
              <w:top w:val="single" w:sz="4" w:space="0" w:color="auto"/>
              <w:left w:val="single" w:sz="4" w:space="0" w:color="auto"/>
              <w:bottom w:val="single" w:sz="4" w:space="0" w:color="auto"/>
              <w:right w:val="single" w:sz="4" w:space="0" w:color="auto"/>
            </w:tcBorders>
            <w:shd w:val="clear" w:color="auto" w:fill="1E3C72" w:themeFill="accent1"/>
            <w:hideMark/>
          </w:tcPr>
          <w:p w14:paraId="54A8CAB8" w14:textId="77777777" w:rsidR="0054256B" w:rsidRPr="00701D1A" w:rsidRDefault="0054256B" w:rsidP="00EC7506">
            <w:pPr>
              <w:pStyle w:val="TableHeading"/>
              <w:jc w:val="left"/>
              <w:rPr>
                <w:rFonts w:ascii="Segoe UI" w:hAnsi="Segoe UI" w:cs="Segoe UI"/>
              </w:rPr>
            </w:pPr>
            <w:r w:rsidRPr="00701D1A">
              <w:rPr>
                <w:rFonts w:ascii="Segoe UI" w:hAnsi="Segoe UI" w:cs="Segoe UI"/>
              </w:rPr>
              <w:t>Remark</w:t>
            </w:r>
          </w:p>
        </w:tc>
        <w:tc>
          <w:tcPr>
            <w:tcW w:w="1009" w:type="pct"/>
            <w:tcBorders>
              <w:top w:val="single" w:sz="4" w:space="0" w:color="auto"/>
              <w:left w:val="single" w:sz="4" w:space="0" w:color="auto"/>
              <w:bottom w:val="single" w:sz="4" w:space="0" w:color="auto"/>
              <w:right w:val="single" w:sz="4" w:space="0" w:color="auto"/>
            </w:tcBorders>
            <w:shd w:val="clear" w:color="auto" w:fill="1E3C72" w:themeFill="accent1"/>
          </w:tcPr>
          <w:p w14:paraId="6A75D26D" w14:textId="77777777" w:rsidR="0054256B" w:rsidRPr="00701D1A" w:rsidRDefault="0054256B" w:rsidP="00EC7506">
            <w:pPr>
              <w:pStyle w:val="TableHeading"/>
              <w:rPr>
                <w:rFonts w:ascii="Segoe UI" w:hAnsi="Segoe UI" w:cs="Segoe UI"/>
              </w:rPr>
            </w:pPr>
            <w:r w:rsidRPr="00701D1A">
              <w:rPr>
                <w:rFonts w:ascii="Segoe UI" w:hAnsi="Segoe UI" w:cs="Segoe UI"/>
              </w:rPr>
              <w:t>ID / Serial number</w:t>
            </w:r>
          </w:p>
        </w:tc>
        <w:tc>
          <w:tcPr>
            <w:tcW w:w="477" w:type="pct"/>
            <w:tcBorders>
              <w:top w:val="single" w:sz="4" w:space="0" w:color="auto"/>
              <w:left w:val="single" w:sz="4" w:space="0" w:color="auto"/>
              <w:bottom w:val="single" w:sz="4" w:space="0" w:color="auto"/>
              <w:right w:val="single" w:sz="4" w:space="0" w:color="auto"/>
            </w:tcBorders>
            <w:shd w:val="clear" w:color="auto" w:fill="1E3C72" w:themeFill="accent1"/>
          </w:tcPr>
          <w:p w14:paraId="45169AC8" w14:textId="77777777" w:rsidR="0054256B" w:rsidRPr="00701D1A" w:rsidRDefault="0054256B" w:rsidP="00EC7506">
            <w:pPr>
              <w:pStyle w:val="TableHeading"/>
              <w:rPr>
                <w:rFonts w:ascii="Segoe UI" w:hAnsi="Segoe UI" w:cs="Segoe UI"/>
              </w:rPr>
            </w:pPr>
            <w:r w:rsidRPr="00701D1A">
              <w:rPr>
                <w:rFonts w:ascii="Segoe UI" w:hAnsi="Segoe UI" w:cs="Segoe UI"/>
              </w:rPr>
              <w:t>Check</w:t>
            </w:r>
          </w:p>
        </w:tc>
      </w:tr>
      <w:tr w:rsidR="0054256B" w:rsidRPr="00701D1A" w14:paraId="77F1E8FD" w14:textId="77777777" w:rsidTr="00EC7506">
        <w:trPr>
          <w:cantSplit/>
          <w:trHeight w:val="381"/>
        </w:trPr>
        <w:tc>
          <w:tcPr>
            <w:tcW w:w="1271" w:type="pct"/>
            <w:tcBorders>
              <w:top w:val="single" w:sz="4" w:space="0" w:color="auto"/>
              <w:left w:val="single" w:sz="4" w:space="0" w:color="auto"/>
              <w:bottom w:val="single" w:sz="4" w:space="0" w:color="auto"/>
              <w:right w:val="single" w:sz="4" w:space="0" w:color="auto"/>
            </w:tcBorders>
          </w:tcPr>
          <w:p w14:paraId="2717A729" w14:textId="77777777" w:rsidR="0054256B" w:rsidRPr="00AD5FA7" w:rsidRDefault="0054256B" w:rsidP="00EC7506">
            <w:pPr>
              <w:pStyle w:val="NoSpacing"/>
              <w:rPr>
                <w:rFonts w:cs="Segoe UI"/>
                <w:sz w:val="18"/>
                <w:szCs w:val="18"/>
                <w:lang w:val="en-US" w:eastAsia="nl-NL"/>
              </w:rPr>
            </w:pPr>
            <w:r w:rsidRPr="00AD5FA7">
              <w:rPr>
                <w:rFonts w:cs="Segoe UI"/>
                <w:sz w:val="18"/>
                <w:szCs w:val="18"/>
                <w:lang w:eastAsia="nl-NL"/>
              </w:rPr>
              <w:t>Epoxy</w:t>
            </w:r>
          </w:p>
        </w:tc>
        <w:tc>
          <w:tcPr>
            <w:tcW w:w="2243" w:type="pct"/>
            <w:tcBorders>
              <w:top w:val="single" w:sz="4" w:space="0" w:color="auto"/>
              <w:left w:val="single" w:sz="4" w:space="0" w:color="auto"/>
              <w:bottom w:val="single" w:sz="4" w:space="0" w:color="auto"/>
              <w:right w:val="single" w:sz="4" w:space="0" w:color="auto"/>
            </w:tcBorders>
          </w:tcPr>
          <w:p w14:paraId="51748505" w14:textId="77777777" w:rsidR="0054256B" w:rsidRPr="00AD5FA7" w:rsidRDefault="0054256B" w:rsidP="00EC7506">
            <w:pPr>
              <w:pStyle w:val="NoSpacing"/>
              <w:rPr>
                <w:rFonts w:cs="Segoe UI"/>
                <w:sz w:val="18"/>
                <w:szCs w:val="18"/>
              </w:rPr>
            </w:pPr>
            <w:r w:rsidRPr="00AD5FA7">
              <w:rPr>
                <w:rFonts w:cs="Segoe UI"/>
                <w:sz w:val="18"/>
                <w:szCs w:val="18"/>
                <w:lang w:eastAsia="nl-NL"/>
              </w:rPr>
              <w:t xml:space="preserve">Example: Scotch-Weld DP2216 Epoxy adhesive </w:t>
            </w:r>
          </w:p>
        </w:tc>
        <w:tc>
          <w:tcPr>
            <w:tcW w:w="1009" w:type="pct"/>
            <w:tcBorders>
              <w:top w:val="single" w:sz="4" w:space="0" w:color="auto"/>
              <w:left w:val="single" w:sz="4" w:space="0" w:color="auto"/>
              <w:bottom w:val="single" w:sz="4" w:space="0" w:color="auto"/>
              <w:right w:val="single" w:sz="4" w:space="0" w:color="auto"/>
            </w:tcBorders>
          </w:tcPr>
          <w:p w14:paraId="7E1FE256" w14:textId="77777777" w:rsidR="0054256B" w:rsidRPr="00AD5FA7" w:rsidRDefault="0054256B" w:rsidP="00EC7506">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283AEF0F" w14:textId="77777777" w:rsidR="0054256B" w:rsidRPr="00CD63A4" w:rsidRDefault="0054256B" w:rsidP="00EC7506">
            <w:pPr>
              <w:pStyle w:val="NoSpacing"/>
              <w:jc w:val="center"/>
              <w:rPr>
                <w:rFonts w:ascii="MS Gothic" w:eastAsia="MS Gothic" w:hAnsi="MS Gothic" w:cs="Segoe UI"/>
                <w:sz w:val="20"/>
                <w:szCs w:val="20"/>
              </w:rPr>
            </w:pPr>
            <w:sdt>
              <w:sdtPr>
                <w:rPr>
                  <w:rFonts w:ascii="MS Gothic" w:eastAsia="MS Gothic" w:hAnsi="MS Gothic" w:cs="Segoe UI"/>
                  <w:sz w:val="20"/>
                  <w:szCs w:val="20"/>
                </w:rPr>
                <w:id w:val="590285033"/>
                <w14:checkbox>
                  <w14:checked w14:val="0"/>
                  <w14:checkedState w14:val="2612" w14:font="MS Gothic"/>
                  <w14:uncheckedState w14:val="2610" w14:font="MS Gothic"/>
                </w14:checkbox>
              </w:sdtPr>
              <w:sdtContent>
                <w:r>
                  <w:rPr>
                    <w:rFonts w:ascii="MS Gothic" w:eastAsia="MS Gothic" w:hAnsi="MS Gothic" w:cs="Segoe UI" w:hint="eastAsia"/>
                    <w:sz w:val="20"/>
                    <w:szCs w:val="20"/>
                  </w:rPr>
                  <w:t>☐</w:t>
                </w:r>
              </w:sdtContent>
            </w:sdt>
          </w:p>
        </w:tc>
      </w:tr>
      <w:tr w:rsidR="0054256B" w:rsidRPr="00701D1A" w14:paraId="0B2B2E0A" w14:textId="77777777" w:rsidTr="00EC7506">
        <w:trPr>
          <w:cantSplit/>
          <w:trHeight w:val="381"/>
        </w:trPr>
        <w:tc>
          <w:tcPr>
            <w:tcW w:w="1271" w:type="pct"/>
            <w:tcBorders>
              <w:top w:val="single" w:sz="4" w:space="0" w:color="auto"/>
              <w:left w:val="single" w:sz="4" w:space="0" w:color="auto"/>
              <w:bottom w:val="single" w:sz="4" w:space="0" w:color="auto"/>
              <w:right w:val="single" w:sz="4" w:space="0" w:color="auto"/>
            </w:tcBorders>
          </w:tcPr>
          <w:p w14:paraId="16842A3F" w14:textId="77777777" w:rsidR="0054256B" w:rsidRPr="00AD5FA7" w:rsidRDefault="0054256B" w:rsidP="00EC7506">
            <w:pPr>
              <w:pStyle w:val="NoSpacing"/>
              <w:rPr>
                <w:rFonts w:cs="Segoe UI"/>
                <w:sz w:val="18"/>
                <w:szCs w:val="18"/>
                <w:lang w:eastAsia="nl-NL"/>
              </w:rPr>
            </w:pPr>
            <w:r w:rsidRPr="00AD5FA7">
              <w:rPr>
                <w:rFonts w:cs="Segoe UI"/>
                <w:sz w:val="18"/>
                <w:szCs w:val="18"/>
                <w:lang w:eastAsia="nl-NL"/>
              </w:rPr>
              <w:t>Kapton Tape</w:t>
            </w:r>
          </w:p>
        </w:tc>
        <w:tc>
          <w:tcPr>
            <w:tcW w:w="2243" w:type="pct"/>
            <w:tcBorders>
              <w:top w:val="single" w:sz="4" w:space="0" w:color="auto"/>
              <w:left w:val="single" w:sz="4" w:space="0" w:color="auto"/>
              <w:bottom w:val="single" w:sz="4" w:space="0" w:color="auto"/>
              <w:right w:val="single" w:sz="4" w:space="0" w:color="auto"/>
            </w:tcBorders>
          </w:tcPr>
          <w:p w14:paraId="675581EF" w14:textId="77777777" w:rsidR="0054256B" w:rsidRPr="00AD5FA7" w:rsidRDefault="0054256B" w:rsidP="00EC7506">
            <w:pPr>
              <w:pStyle w:val="NoSpacing"/>
              <w:rPr>
                <w:rFonts w:cs="Segoe UI"/>
                <w:sz w:val="18"/>
                <w:szCs w:val="18"/>
                <w:lang w:eastAsia="nl-NL"/>
              </w:rPr>
            </w:pPr>
            <w:r w:rsidRPr="00AD5FA7">
              <w:rPr>
                <w:rFonts w:cs="Segoe UI"/>
                <w:sz w:val="18"/>
                <w:szCs w:val="18"/>
              </w:rPr>
              <w:t>Flight approved</w:t>
            </w:r>
          </w:p>
        </w:tc>
        <w:tc>
          <w:tcPr>
            <w:tcW w:w="1009" w:type="pct"/>
            <w:tcBorders>
              <w:top w:val="single" w:sz="4" w:space="0" w:color="auto"/>
              <w:left w:val="single" w:sz="4" w:space="0" w:color="auto"/>
              <w:bottom w:val="single" w:sz="4" w:space="0" w:color="auto"/>
              <w:right w:val="single" w:sz="4" w:space="0" w:color="auto"/>
            </w:tcBorders>
          </w:tcPr>
          <w:p w14:paraId="56669FDD" w14:textId="77777777" w:rsidR="0054256B" w:rsidRPr="00AD5FA7" w:rsidRDefault="0054256B" w:rsidP="00EC7506">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3A0FCCA8" w14:textId="77777777" w:rsidR="0054256B" w:rsidRDefault="0054256B" w:rsidP="00EC7506">
            <w:pPr>
              <w:pStyle w:val="NoSpacing"/>
              <w:jc w:val="center"/>
              <w:rPr>
                <w:rFonts w:ascii="MS Gothic" w:eastAsia="MS Gothic" w:hAnsi="MS Gothic" w:cs="Segoe UI"/>
                <w:sz w:val="20"/>
                <w:szCs w:val="20"/>
              </w:rPr>
            </w:pPr>
            <w:sdt>
              <w:sdtPr>
                <w:rPr>
                  <w:rFonts w:ascii="MS Gothic" w:eastAsia="MS Gothic" w:hAnsi="MS Gothic" w:cs="Segoe UI"/>
                  <w:sz w:val="20"/>
                  <w:szCs w:val="20"/>
                </w:rPr>
                <w:id w:val="518508464"/>
                <w14:checkbox>
                  <w14:checked w14:val="0"/>
                  <w14:checkedState w14:val="2612" w14:font="MS Gothic"/>
                  <w14:uncheckedState w14:val="2610" w14:font="MS Gothic"/>
                </w14:checkbox>
              </w:sdtPr>
              <w:sdtContent>
                <w:r>
                  <w:rPr>
                    <w:rFonts w:ascii="MS Gothic" w:eastAsia="MS Gothic" w:hAnsi="MS Gothic" w:cs="Segoe UI" w:hint="eastAsia"/>
                    <w:sz w:val="20"/>
                    <w:szCs w:val="20"/>
                  </w:rPr>
                  <w:t>☐</w:t>
                </w:r>
              </w:sdtContent>
            </w:sdt>
          </w:p>
        </w:tc>
      </w:tr>
      <w:tr w:rsidR="0054256B" w:rsidRPr="00701D1A" w14:paraId="57FE0984" w14:textId="77777777" w:rsidTr="00EC7506">
        <w:trPr>
          <w:cantSplit/>
          <w:trHeight w:val="381"/>
        </w:trPr>
        <w:tc>
          <w:tcPr>
            <w:tcW w:w="1271" w:type="pct"/>
            <w:tcBorders>
              <w:top w:val="single" w:sz="4" w:space="0" w:color="auto"/>
              <w:left w:val="single" w:sz="4" w:space="0" w:color="auto"/>
              <w:bottom w:val="single" w:sz="4" w:space="0" w:color="auto"/>
              <w:right w:val="single" w:sz="4" w:space="0" w:color="auto"/>
            </w:tcBorders>
          </w:tcPr>
          <w:p w14:paraId="1291E36B" w14:textId="77777777" w:rsidR="0054256B" w:rsidRPr="00AD5FA7" w:rsidRDefault="0054256B" w:rsidP="00EC7506">
            <w:pPr>
              <w:pStyle w:val="NoSpacing"/>
              <w:rPr>
                <w:rFonts w:cs="Segoe UI"/>
                <w:sz w:val="18"/>
                <w:szCs w:val="18"/>
                <w:lang w:eastAsia="nl-NL"/>
              </w:rPr>
            </w:pPr>
            <w:r w:rsidRPr="00AD5FA7">
              <w:rPr>
                <w:rFonts w:cs="Segoe UI"/>
                <w:sz w:val="18"/>
                <w:szCs w:val="18"/>
                <w:lang w:eastAsia="nl-NL"/>
              </w:rPr>
              <w:t>Large ESD bag</w:t>
            </w:r>
          </w:p>
        </w:tc>
        <w:tc>
          <w:tcPr>
            <w:tcW w:w="2243" w:type="pct"/>
            <w:tcBorders>
              <w:top w:val="single" w:sz="4" w:space="0" w:color="auto"/>
              <w:left w:val="single" w:sz="4" w:space="0" w:color="auto"/>
              <w:bottom w:val="single" w:sz="4" w:space="0" w:color="auto"/>
              <w:right w:val="single" w:sz="4" w:space="0" w:color="auto"/>
            </w:tcBorders>
          </w:tcPr>
          <w:p w14:paraId="01CE32AD" w14:textId="77777777" w:rsidR="0054256B" w:rsidRPr="00AD5FA7" w:rsidRDefault="0054256B" w:rsidP="00EC7506">
            <w:pPr>
              <w:pStyle w:val="NoSpacing"/>
              <w:rPr>
                <w:rFonts w:cs="Segoe UI"/>
                <w:sz w:val="18"/>
                <w:szCs w:val="18"/>
              </w:rPr>
            </w:pPr>
          </w:p>
        </w:tc>
        <w:tc>
          <w:tcPr>
            <w:tcW w:w="1009" w:type="pct"/>
            <w:tcBorders>
              <w:top w:val="single" w:sz="4" w:space="0" w:color="auto"/>
              <w:left w:val="single" w:sz="4" w:space="0" w:color="auto"/>
              <w:bottom w:val="single" w:sz="4" w:space="0" w:color="auto"/>
              <w:right w:val="single" w:sz="4" w:space="0" w:color="auto"/>
            </w:tcBorders>
          </w:tcPr>
          <w:p w14:paraId="5E7AD02B" w14:textId="77777777" w:rsidR="0054256B" w:rsidRPr="00AD5FA7" w:rsidRDefault="0054256B" w:rsidP="00EC7506">
            <w:pPr>
              <w:pStyle w:val="NoSpacing"/>
              <w:jc w:val="center"/>
              <w:rPr>
                <w:rFonts w:cs="Segoe UI"/>
                <w:sz w:val="18"/>
                <w:szCs w:val="18"/>
              </w:rPr>
            </w:pPr>
          </w:p>
        </w:tc>
        <w:tc>
          <w:tcPr>
            <w:tcW w:w="477" w:type="pct"/>
            <w:tcBorders>
              <w:top w:val="single" w:sz="4" w:space="0" w:color="auto"/>
              <w:left w:val="single" w:sz="4" w:space="0" w:color="auto"/>
              <w:bottom w:val="single" w:sz="4" w:space="0" w:color="auto"/>
              <w:right w:val="single" w:sz="4" w:space="0" w:color="auto"/>
            </w:tcBorders>
          </w:tcPr>
          <w:p w14:paraId="2890D9BE" w14:textId="77777777" w:rsidR="0054256B" w:rsidRDefault="0054256B" w:rsidP="00EC7506">
            <w:pPr>
              <w:pStyle w:val="NoSpacing"/>
              <w:jc w:val="center"/>
              <w:rPr>
                <w:rFonts w:ascii="MS Gothic" w:eastAsia="MS Gothic" w:hAnsi="MS Gothic" w:cs="Segoe UI"/>
                <w:sz w:val="20"/>
                <w:szCs w:val="20"/>
              </w:rPr>
            </w:pPr>
            <w:sdt>
              <w:sdtPr>
                <w:rPr>
                  <w:rFonts w:ascii="MS Gothic" w:eastAsia="MS Gothic" w:hAnsi="MS Gothic" w:cs="Segoe UI"/>
                  <w:sz w:val="20"/>
                  <w:szCs w:val="20"/>
                </w:rPr>
                <w:id w:val="-321190918"/>
                <w14:checkbox>
                  <w14:checked w14:val="0"/>
                  <w14:checkedState w14:val="2612" w14:font="MS Gothic"/>
                  <w14:uncheckedState w14:val="2610" w14:font="MS Gothic"/>
                </w14:checkbox>
              </w:sdtPr>
              <w:sdtContent>
                <w:r>
                  <w:rPr>
                    <w:rFonts w:ascii="MS Gothic" w:eastAsia="MS Gothic" w:hAnsi="MS Gothic" w:cs="Segoe UI" w:hint="eastAsia"/>
                    <w:sz w:val="20"/>
                    <w:szCs w:val="20"/>
                  </w:rPr>
                  <w:t>☐</w:t>
                </w:r>
              </w:sdtContent>
            </w:sdt>
          </w:p>
        </w:tc>
      </w:tr>
    </w:tbl>
    <w:p w14:paraId="47BFEF55" w14:textId="77777777" w:rsidR="0054256B" w:rsidRDefault="0054256B" w:rsidP="0054256B">
      <w:pPr>
        <w:pStyle w:val="BodyText"/>
      </w:pPr>
    </w:p>
    <w:p w14:paraId="294D7CAD" w14:textId="77777777" w:rsidR="0054256B" w:rsidRDefault="0054256B" w:rsidP="0054256B">
      <w:pPr>
        <w:pStyle w:val="Heading2"/>
      </w:pPr>
      <w:bookmarkStart w:id="24" w:name="_Toc182588563"/>
      <w:bookmarkStart w:id="25" w:name="_Toc182590874"/>
      <w:bookmarkStart w:id="26" w:name="_Toc182591707"/>
      <w:r>
        <w:t>Preparation</w:t>
      </w:r>
      <w:bookmarkEnd w:id="24"/>
      <w:bookmarkEnd w:id="25"/>
      <w:bookmarkEnd w:id="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4490"/>
        <w:gridCol w:w="3645"/>
        <w:gridCol w:w="884"/>
      </w:tblGrid>
      <w:tr w:rsidR="0054256B" w:rsidRPr="00BA5A2A" w14:paraId="13CA13AE" w14:textId="77777777" w:rsidTr="00EC7506">
        <w:trPr>
          <w:cantSplit/>
          <w:trHeight w:val="397"/>
          <w:tblHeader/>
          <w:jc w:val="center"/>
        </w:trPr>
        <w:tc>
          <w:tcPr>
            <w:tcW w:w="316" w:type="pct"/>
            <w:shd w:val="clear" w:color="auto" w:fill="1E3C72" w:themeFill="accent1"/>
          </w:tcPr>
          <w:p w14:paraId="1CB4C8CC" w14:textId="77777777" w:rsidR="0054256B" w:rsidRPr="00BA5A2A" w:rsidRDefault="0054256B" w:rsidP="00EC7506">
            <w:pPr>
              <w:pStyle w:val="TableHeading"/>
              <w:jc w:val="left"/>
              <w:rPr>
                <w:rFonts w:ascii="Segoe UI" w:hAnsi="Segoe UI" w:cs="Segoe UI"/>
                <w:sz w:val="18"/>
                <w:szCs w:val="18"/>
              </w:rPr>
            </w:pPr>
            <w:r w:rsidRPr="00BA5A2A">
              <w:rPr>
                <w:rFonts w:ascii="Segoe UI" w:hAnsi="Segoe UI" w:cs="Segoe UI"/>
                <w:sz w:val="18"/>
                <w:szCs w:val="18"/>
              </w:rPr>
              <w:t>Step</w:t>
            </w:r>
          </w:p>
        </w:tc>
        <w:tc>
          <w:tcPr>
            <w:tcW w:w="2332" w:type="pct"/>
            <w:shd w:val="clear" w:color="auto" w:fill="1E3C72" w:themeFill="accent1"/>
          </w:tcPr>
          <w:p w14:paraId="5E880CAE" w14:textId="77777777" w:rsidR="0054256B" w:rsidRPr="00BA5A2A" w:rsidRDefault="0054256B" w:rsidP="00EC7506">
            <w:pPr>
              <w:pStyle w:val="TableHeading"/>
              <w:jc w:val="left"/>
              <w:rPr>
                <w:rFonts w:ascii="Segoe UI" w:hAnsi="Segoe UI" w:cs="Segoe UI"/>
                <w:sz w:val="18"/>
                <w:szCs w:val="18"/>
              </w:rPr>
            </w:pPr>
            <w:r w:rsidRPr="00BA5A2A">
              <w:rPr>
                <w:rFonts w:ascii="Segoe UI" w:hAnsi="Segoe UI" w:cs="Segoe UI"/>
                <w:sz w:val="18"/>
                <w:szCs w:val="18"/>
              </w:rPr>
              <w:t>Description</w:t>
            </w:r>
          </w:p>
        </w:tc>
        <w:tc>
          <w:tcPr>
            <w:tcW w:w="1893" w:type="pct"/>
            <w:shd w:val="clear" w:color="auto" w:fill="1E3C72" w:themeFill="accent1"/>
          </w:tcPr>
          <w:p w14:paraId="245B4F7F" w14:textId="77777777" w:rsidR="0054256B" w:rsidRPr="00BA5A2A" w:rsidRDefault="0054256B" w:rsidP="00EC7506">
            <w:pPr>
              <w:pStyle w:val="TableHeading"/>
              <w:jc w:val="left"/>
              <w:rPr>
                <w:rFonts w:ascii="Segoe UI" w:hAnsi="Segoe UI" w:cs="Segoe UI"/>
                <w:sz w:val="18"/>
                <w:szCs w:val="18"/>
              </w:rPr>
            </w:pPr>
            <w:r w:rsidRPr="00BA5A2A">
              <w:rPr>
                <w:rFonts w:ascii="Segoe UI" w:hAnsi="Segoe UI" w:cs="Segoe UI"/>
                <w:sz w:val="18"/>
                <w:szCs w:val="18"/>
              </w:rPr>
              <w:t>Remark</w:t>
            </w:r>
          </w:p>
        </w:tc>
        <w:tc>
          <w:tcPr>
            <w:tcW w:w="459" w:type="pct"/>
            <w:shd w:val="clear" w:color="auto" w:fill="1E3C72" w:themeFill="accent1"/>
          </w:tcPr>
          <w:p w14:paraId="5E057E45" w14:textId="77777777" w:rsidR="0054256B" w:rsidRPr="00BA5A2A" w:rsidRDefault="0054256B" w:rsidP="00EC7506">
            <w:pPr>
              <w:pStyle w:val="TableHeading"/>
              <w:rPr>
                <w:rFonts w:ascii="Segoe UI" w:hAnsi="Segoe UI" w:cs="Segoe UI"/>
                <w:sz w:val="18"/>
                <w:szCs w:val="18"/>
              </w:rPr>
            </w:pPr>
            <w:r w:rsidRPr="00BA5A2A">
              <w:rPr>
                <w:rFonts w:ascii="Segoe UI" w:hAnsi="Segoe UI" w:cs="Segoe UI"/>
                <w:sz w:val="18"/>
                <w:szCs w:val="18"/>
              </w:rPr>
              <w:t>Check</w:t>
            </w:r>
          </w:p>
        </w:tc>
      </w:tr>
      <w:tr w:rsidR="0054256B" w:rsidRPr="00BA5A2A" w14:paraId="53BC45DC" w14:textId="77777777" w:rsidTr="00EC7506">
        <w:trPr>
          <w:cantSplit/>
          <w:trHeight w:val="397"/>
          <w:jc w:val="center"/>
        </w:trPr>
        <w:tc>
          <w:tcPr>
            <w:tcW w:w="316" w:type="pct"/>
            <w:shd w:val="clear" w:color="auto" w:fill="auto"/>
          </w:tcPr>
          <w:p w14:paraId="4A61C24B" w14:textId="77777777" w:rsidR="0054256B" w:rsidRPr="00BA5A2A" w:rsidRDefault="0054256B" w:rsidP="00EC7506">
            <w:pPr>
              <w:pStyle w:val="TableContents"/>
              <w:numPr>
                <w:ilvl w:val="0"/>
                <w:numId w:val="25"/>
              </w:numPr>
              <w:jc w:val="center"/>
              <w:rPr>
                <w:rFonts w:ascii="Segoe UI" w:hAnsi="Segoe UI" w:cs="Segoe UI"/>
                <w:szCs w:val="18"/>
              </w:rPr>
            </w:pPr>
          </w:p>
        </w:tc>
        <w:tc>
          <w:tcPr>
            <w:tcW w:w="2332" w:type="pct"/>
            <w:shd w:val="clear" w:color="auto" w:fill="auto"/>
          </w:tcPr>
          <w:p w14:paraId="2367870C" w14:textId="77777777" w:rsidR="0054256B" w:rsidRPr="00BA5A2A" w:rsidRDefault="0054256B" w:rsidP="00EC7506">
            <w:pPr>
              <w:pStyle w:val="TableContents"/>
              <w:jc w:val="left"/>
              <w:rPr>
                <w:rFonts w:ascii="Segoe UI" w:hAnsi="Segoe UI" w:cs="Segoe UI"/>
                <w:szCs w:val="18"/>
              </w:rPr>
            </w:pPr>
            <w:r w:rsidRPr="00BA5A2A">
              <w:rPr>
                <w:rFonts w:ascii="Segoe UI" w:hAnsi="Segoe UI" w:cs="Segoe UI"/>
                <w:szCs w:val="18"/>
              </w:rPr>
              <w:t>Collect all satellite equipment and parts, GSEs and Tools according to the checklists in this section</w:t>
            </w:r>
          </w:p>
        </w:tc>
        <w:tc>
          <w:tcPr>
            <w:tcW w:w="1893" w:type="pct"/>
          </w:tcPr>
          <w:p w14:paraId="55B49BFE" w14:textId="77777777" w:rsidR="0054256B" w:rsidRPr="00BA5A2A" w:rsidRDefault="0054256B" w:rsidP="00EC7506">
            <w:pPr>
              <w:pStyle w:val="TableContents"/>
              <w:jc w:val="left"/>
              <w:rPr>
                <w:rFonts w:ascii="Segoe UI" w:hAnsi="Segoe UI" w:cs="Segoe UI"/>
                <w:szCs w:val="18"/>
              </w:rPr>
            </w:pPr>
            <w:r w:rsidRPr="00BA5A2A">
              <w:rPr>
                <w:rFonts w:ascii="Segoe UI" w:hAnsi="Segoe UI" w:cs="Segoe UI"/>
                <w:szCs w:val="18"/>
              </w:rPr>
              <w:t>Make sure not to touch anything without gloves and ESD wrist strap attached</w:t>
            </w:r>
          </w:p>
        </w:tc>
        <w:tc>
          <w:tcPr>
            <w:tcW w:w="459" w:type="pct"/>
            <w:shd w:val="clear" w:color="auto" w:fill="auto"/>
          </w:tcPr>
          <w:p w14:paraId="0CD147CD" w14:textId="77777777" w:rsidR="0054256B" w:rsidRPr="00BA5A2A" w:rsidRDefault="0054256B" w:rsidP="00EC7506">
            <w:pPr>
              <w:pStyle w:val="TableContents"/>
              <w:jc w:val="center"/>
              <w:rPr>
                <w:rFonts w:ascii="Segoe UI" w:hAnsi="Segoe UI" w:cs="Segoe UI"/>
                <w:szCs w:val="18"/>
              </w:rPr>
            </w:pPr>
            <w:sdt>
              <w:sdtPr>
                <w:rPr>
                  <w:rFonts w:ascii="Segoe UI" w:hAnsi="Segoe UI" w:cs="Segoe UI"/>
                  <w:szCs w:val="18"/>
                </w:rPr>
                <w:id w:val="-282278604"/>
                <w14:checkbox>
                  <w14:checked w14:val="0"/>
                  <w14:checkedState w14:val="2612" w14:font="MS Gothic"/>
                  <w14:uncheckedState w14:val="2610" w14:font="MS Gothic"/>
                </w14:checkbox>
              </w:sdtPr>
              <w:sdtContent>
                <w:r w:rsidRPr="00BA5A2A">
                  <w:rPr>
                    <w:rFonts w:ascii="Segoe UI Symbol" w:eastAsia="MS Gothic" w:hAnsi="Segoe UI Symbol" w:cs="Segoe UI Symbol"/>
                    <w:szCs w:val="18"/>
                  </w:rPr>
                  <w:t>☐</w:t>
                </w:r>
              </w:sdtContent>
            </w:sdt>
          </w:p>
        </w:tc>
      </w:tr>
      <w:tr w:rsidR="0054256B" w:rsidRPr="00BA5A2A" w14:paraId="6E9D58BC" w14:textId="77777777" w:rsidTr="00EC7506">
        <w:trPr>
          <w:cantSplit/>
          <w:trHeight w:val="397"/>
          <w:jc w:val="center"/>
        </w:trPr>
        <w:tc>
          <w:tcPr>
            <w:tcW w:w="316" w:type="pct"/>
            <w:shd w:val="clear" w:color="auto" w:fill="auto"/>
          </w:tcPr>
          <w:p w14:paraId="78D0E036" w14:textId="77777777" w:rsidR="0054256B" w:rsidRPr="00BA5A2A" w:rsidRDefault="0054256B" w:rsidP="00EC7506">
            <w:pPr>
              <w:pStyle w:val="TableContents"/>
              <w:numPr>
                <w:ilvl w:val="0"/>
                <w:numId w:val="25"/>
              </w:numPr>
              <w:jc w:val="center"/>
              <w:rPr>
                <w:rFonts w:ascii="Segoe UI" w:hAnsi="Segoe UI" w:cs="Segoe UI"/>
                <w:szCs w:val="18"/>
              </w:rPr>
            </w:pPr>
          </w:p>
        </w:tc>
        <w:tc>
          <w:tcPr>
            <w:tcW w:w="2332" w:type="pct"/>
            <w:shd w:val="clear" w:color="auto" w:fill="auto"/>
          </w:tcPr>
          <w:p w14:paraId="003668EA" w14:textId="77777777" w:rsidR="0054256B" w:rsidRPr="00BA5A2A" w:rsidRDefault="0054256B" w:rsidP="00EC7506">
            <w:pPr>
              <w:pStyle w:val="TableContents"/>
              <w:jc w:val="left"/>
              <w:rPr>
                <w:rFonts w:ascii="Segoe UI" w:hAnsi="Segoe UI" w:cs="Segoe UI"/>
                <w:szCs w:val="18"/>
              </w:rPr>
            </w:pPr>
            <w:r w:rsidRPr="00BA5A2A">
              <w:rPr>
                <w:rFonts w:ascii="Segoe UI" w:hAnsi="Segoe UI" w:cs="Segoe UI"/>
                <w:szCs w:val="18"/>
              </w:rPr>
              <w:t>Make sure all fasteners are cleaned with ultrasound machine</w:t>
            </w:r>
          </w:p>
        </w:tc>
        <w:tc>
          <w:tcPr>
            <w:tcW w:w="1893" w:type="pct"/>
          </w:tcPr>
          <w:p w14:paraId="42637EB2" w14:textId="77777777" w:rsidR="0054256B" w:rsidRPr="00BA5A2A" w:rsidRDefault="0054256B" w:rsidP="00EC7506">
            <w:pPr>
              <w:pStyle w:val="TableContents"/>
              <w:jc w:val="left"/>
              <w:rPr>
                <w:rFonts w:ascii="Segoe UI" w:hAnsi="Segoe UI" w:cs="Segoe UI"/>
                <w:szCs w:val="18"/>
              </w:rPr>
            </w:pPr>
          </w:p>
        </w:tc>
        <w:tc>
          <w:tcPr>
            <w:tcW w:w="459" w:type="pct"/>
            <w:shd w:val="clear" w:color="auto" w:fill="auto"/>
            <w:vAlign w:val="center"/>
          </w:tcPr>
          <w:p w14:paraId="7E005A83" w14:textId="77777777" w:rsidR="0054256B" w:rsidRPr="00BA5A2A" w:rsidRDefault="0054256B" w:rsidP="00EC7506">
            <w:pPr>
              <w:pStyle w:val="TableContents"/>
              <w:jc w:val="center"/>
              <w:rPr>
                <w:rFonts w:ascii="Segoe UI" w:hAnsi="Segoe UI" w:cs="Segoe UI"/>
                <w:szCs w:val="18"/>
              </w:rPr>
            </w:pPr>
            <w:sdt>
              <w:sdtPr>
                <w:rPr>
                  <w:rFonts w:ascii="Segoe UI" w:hAnsi="Segoe UI" w:cs="Segoe UI"/>
                  <w:szCs w:val="18"/>
                </w:rPr>
                <w:id w:val="376058112"/>
                <w14:checkbox>
                  <w14:checked w14:val="0"/>
                  <w14:checkedState w14:val="2612" w14:font="MS Gothic"/>
                  <w14:uncheckedState w14:val="2610" w14:font="MS Gothic"/>
                </w14:checkbox>
              </w:sdtPr>
              <w:sdtContent>
                <w:r w:rsidRPr="00BA5A2A">
                  <w:rPr>
                    <w:rFonts w:ascii="Segoe UI Symbol" w:eastAsia="MS Gothic" w:hAnsi="Segoe UI Symbol" w:cs="Segoe UI Symbol"/>
                    <w:szCs w:val="18"/>
                  </w:rPr>
                  <w:t>☐</w:t>
                </w:r>
              </w:sdtContent>
            </w:sdt>
          </w:p>
        </w:tc>
      </w:tr>
      <w:tr w:rsidR="0054256B" w:rsidRPr="00BA5A2A" w14:paraId="01D00357" w14:textId="77777777" w:rsidTr="00EC7506">
        <w:trPr>
          <w:cantSplit/>
          <w:trHeight w:val="397"/>
          <w:jc w:val="center"/>
        </w:trPr>
        <w:tc>
          <w:tcPr>
            <w:tcW w:w="316" w:type="pct"/>
            <w:shd w:val="clear" w:color="auto" w:fill="auto"/>
          </w:tcPr>
          <w:p w14:paraId="25621BF6" w14:textId="77777777" w:rsidR="0054256B" w:rsidRPr="00BA5A2A" w:rsidRDefault="0054256B" w:rsidP="00EC7506">
            <w:pPr>
              <w:pStyle w:val="TableContents"/>
              <w:numPr>
                <w:ilvl w:val="0"/>
                <w:numId w:val="25"/>
              </w:numPr>
              <w:jc w:val="center"/>
              <w:rPr>
                <w:rFonts w:ascii="Segoe UI" w:hAnsi="Segoe UI" w:cs="Segoe UI"/>
                <w:szCs w:val="18"/>
              </w:rPr>
            </w:pPr>
          </w:p>
        </w:tc>
        <w:tc>
          <w:tcPr>
            <w:tcW w:w="2332" w:type="pct"/>
            <w:shd w:val="clear" w:color="auto" w:fill="auto"/>
          </w:tcPr>
          <w:p w14:paraId="3FD762FE" w14:textId="77777777" w:rsidR="0054256B" w:rsidRPr="00BA5A2A" w:rsidRDefault="0054256B" w:rsidP="00EC7506">
            <w:pPr>
              <w:pStyle w:val="TableContents"/>
              <w:jc w:val="left"/>
              <w:rPr>
                <w:rFonts w:ascii="Segoe UI" w:hAnsi="Segoe UI" w:cs="Segoe UI"/>
                <w:szCs w:val="18"/>
              </w:rPr>
            </w:pPr>
            <w:r w:rsidRPr="00BA5A2A">
              <w:rPr>
                <w:rFonts w:ascii="Segoe UI" w:hAnsi="Segoe UI" w:cs="Segoe UI"/>
                <w:szCs w:val="18"/>
              </w:rPr>
              <w:t>Make sure also that all structural parts are clean.</w:t>
            </w:r>
          </w:p>
        </w:tc>
        <w:tc>
          <w:tcPr>
            <w:tcW w:w="1893" w:type="pct"/>
          </w:tcPr>
          <w:p w14:paraId="44FD6DB5" w14:textId="77777777" w:rsidR="0054256B" w:rsidRPr="00BA5A2A" w:rsidRDefault="0054256B" w:rsidP="00EC7506">
            <w:pPr>
              <w:pStyle w:val="TableContents"/>
              <w:jc w:val="left"/>
              <w:rPr>
                <w:rFonts w:ascii="Segoe UI" w:hAnsi="Segoe UI" w:cs="Segoe UI"/>
                <w:szCs w:val="18"/>
              </w:rPr>
            </w:pPr>
          </w:p>
        </w:tc>
        <w:tc>
          <w:tcPr>
            <w:tcW w:w="459" w:type="pct"/>
            <w:shd w:val="clear" w:color="auto" w:fill="auto"/>
            <w:vAlign w:val="center"/>
          </w:tcPr>
          <w:p w14:paraId="4966A4E0" w14:textId="77777777" w:rsidR="0054256B" w:rsidRPr="00BA5A2A" w:rsidRDefault="0054256B" w:rsidP="00EC7506">
            <w:pPr>
              <w:pStyle w:val="TableContents"/>
              <w:jc w:val="center"/>
              <w:rPr>
                <w:rFonts w:ascii="Segoe UI" w:hAnsi="Segoe UI" w:cs="Segoe UI"/>
                <w:szCs w:val="18"/>
              </w:rPr>
            </w:pPr>
            <w:sdt>
              <w:sdtPr>
                <w:rPr>
                  <w:rFonts w:ascii="Segoe UI" w:hAnsi="Segoe UI" w:cs="Segoe UI"/>
                  <w:szCs w:val="18"/>
                </w:rPr>
                <w:id w:val="-1085378085"/>
                <w14:checkbox>
                  <w14:checked w14:val="0"/>
                  <w14:checkedState w14:val="2612" w14:font="MS Gothic"/>
                  <w14:uncheckedState w14:val="2610" w14:font="MS Gothic"/>
                </w14:checkbox>
              </w:sdtPr>
              <w:sdtContent>
                <w:r w:rsidRPr="00BA5A2A">
                  <w:rPr>
                    <w:rFonts w:ascii="Segoe UI Symbol" w:eastAsia="MS Gothic" w:hAnsi="Segoe UI Symbol" w:cs="Segoe UI Symbol"/>
                    <w:szCs w:val="18"/>
                  </w:rPr>
                  <w:t>☐</w:t>
                </w:r>
              </w:sdtContent>
            </w:sdt>
          </w:p>
        </w:tc>
      </w:tr>
      <w:tr w:rsidR="0054256B" w:rsidRPr="00BA5A2A" w14:paraId="0528BAF5" w14:textId="77777777" w:rsidTr="00EC7506">
        <w:trPr>
          <w:cantSplit/>
          <w:trHeight w:val="397"/>
          <w:jc w:val="center"/>
        </w:trPr>
        <w:tc>
          <w:tcPr>
            <w:tcW w:w="316" w:type="pct"/>
            <w:shd w:val="clear" w:color="auto" w:fill="auto"/>
          </w:tcPr>
          <w:p w14:paraId="241CCB8B" w14:textId="77777777" w:rsidR="0054256B" w:rsidRPr="00BA5A2A" w:rsidRDefault="0054256B" w:rsidP="00EC7506">
            <w:pPr>
              <w:pStyle w:val="TableContents"/>
              <w:numPr>
                <w:ilvl w:val="0"/>
                <w:numId w:val="25"/>
              </w:numPr>
              <w:jc w:val="center"/>
              <w:rPr>
                <w:rFonts w:ascii="Segoe UI" w:hAnsi="Segoe UI" w:cs="Segoe UI"/>
                <w:szCs w:val="18"/>
              </w:rPr>
            </w:pPr>
          </w:p>
        </w:tc>
        <w:tc>
          <w:tcPr>
            <w:tcW w:w="2332" w:type="pct"/>
            <w:shd w:val="clear" w:color="auto" w:fill="auto"/>
          </w:tcPr>
          <w:p w14:paraId="7FB94A0B" w14:textId="77777777" w:rsidR="0054256B" w:rsidRPr="00BA5A2A" w:rsidRDefault="0054256B" w:rsidP="00EC7506">
            <w:pPr>
              <w:pStyle w:val="TableContents"/>
              <w:jc w:val="left"/>
              <w:rPr>
                <w:rFonts w:ascii="Segoe UI" w:hAnsi="Segoe UI" w:cs="Segoe UI"/>
                <w:szCs w:val="18"/>
              </w:rPr>
            </w:pPr>
            <w:r w:rsidRPr="00BA5A2A">
              <w:rPr>
                <w:rFonts w:ascii="Segoe UI" w:hAnsi="Segoe UI" w:cs="Segoe UI"/>
                <w:szCs w:val="18"/>
              </w:rPr>
              <w:t>Take high resolution pictures of during the execution of the procedure and store them in the appropriate folder following the subsequent naming guidelines</w:t>
            </w:r>
          </w:p>
        </w:tc>
        <w:tc>
          <w:tcPr>
            <w:tcW w:w="1893" w:type="pct"/>
          </w:tcPr>
          <w:p w14:paraId="025A81D5" w14:textId="77777777" w:rsidR="0054256B" w:rsidRPr="00BA5A2A" w:rsidRDefault="0054256B" w:rsidP="00EC7506">
            <w:pPr>
              <w:pStyle w:val="TableContents"/>
              <w:jc w:val="left"/>
              <w:rPr>
                <w:rFonts w:ascii="Segoe UI" w:hAnsi="Segoe UI" w:cs="Segoe UI"/>
                <w:szCs w:val="18"/>
              </w:rPr>
            </w:pPr>
          </w:p>
        </w:tc>
        <w:tc>
          <w:tcPr>
            <w:tcW w:w="459" w:type="pct"/>
            <w:shd w:val="clear" w:color="auto" w:fill="auto"/>
            <w:vAlign w:val="center"/>
          </w:tcPr>
          <w:p w14:paraId="65338957" w14:textId="77777777" w:rsidR="0054256B" w:rsidRPr="00BA5A2A" w:rsidRDefault="0054256B" w:rsidP="00EC7506">
            <w:pPr>
              <w:pStyle w:val="TableContents"/>
              <w:jc w:val="center"/>
              <w:rPr>
                <w:rFonts w:ascii="Segoe UI" w:hAnsi="Segoe UI" w:cs="Segoe UI"/>
                <w:szCs w:val="18"/>
              </w:rPr>
            </w:pPr>
            <w:sdt>
              <w:sdtPr>
                <w:rPr>
                  <w:rFonts w:ascii="Segoe UI" w:hAnsi="Segoe UI" w:cs="Segoe UI"/>
                  <w:szCs w:val="18"/>
                </w:rPr>
                <w:id w:val="793723597"/>
                <w14:checkbox>
                  <w14:checked w14:val="0"/>
                  <w14:checkedState w14:val="2612" w14:font="MS Gothic"/>
                  <w14:uncheckedState w14:val="2610" w14:font="MS Gothic"/>
                </w14:checkbox>
              </w:sdtPr>
              <w:sdtContent>
                <w:r w:rsidRPr="00BA5A2A">
                  <w:rPr>
                    <w:rFonts w:ascii="Segoe UI Symbol" w:eastAsia="MS Gothic" w:hAnsi="Segoe UI Symbol" w:cs="Segoe UI Symbol"/>
                    <w:szCs w:val="18"/>
                  </w:rPr>
                  <w:t>☐</w:t>
                </w:r>
              </w:sdtContent>
            </w:sdt>
          </w:p>
        </w:tc>
      </w:tr>
    </w:tbl>
    <w:p w14:paraId="24F3C87E" w14:textId="77777777" w:rsidR="0054256B" w:rsidRDefault="0054256B" w:rsidP="001A29BA">
      <w:pPr>
        <w:pStyle w:val="BodyText"/>
        <w:rPr>
          <w:lang w:val="x-none"/>
        </w:rPr>
      </w:pPr>
    </w:p>
    <w:p w14:paraId="63942EB5" w14:textId="77777777" w:rsidR="0054256B" w:rsidRPr="0020375F" w:rsidRDefault="0054256B" w:rsidP="001A29BA">
      <w:pPr>
        <w:pStyle w:val="BodyText"/>
        <w:rPr>
          <w:lang w:val="x-none"/>
        </w:rPr>
      </w:pPr>
    </w:p>
    <w:p w14:paraId="57282ADD" w14:textId="1759DCC8" w:rsidR="001A29BA" w:rsidRDefault="00C416E5" w:rsidP="001A29BA">
      <w:pPr>
        <w:pStyle w:val="Heading1"/>
      </w:pPr>
      <w:bookmarkStart w:id="27" w:name="_Toc182591708"/>
      <w:bookmarkEnd w:id="16"/>
      <w:bookmarkEnd w:id="17"/>
      <w:r>
        <w:t xml:space="preserve">AntS1 </w:t>
      </w:r>
      <w:r w:rsidR="00E75F3D">
        <w:t xml:space="preserve">onto Platform Module </w:t>
      </w:r>
      <w:r>
        <w:t>Assembly</w:t>
      </w:r>
      <w:r w:rsidR="001A29BA">
        <w:t xml:space="preserve"> Procedure</w:t>
      </w:r>
      <w:bookmarkEnd w:id="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7084"/>
        <w:gridCol w:w="707"/>
        <w:gridCol w:w="1134"/>
      </w:tblGrid>
      <w:tr w:rsidR="005E3568" w:rsidRPr="005E3568" w14:paraId="0FED6DAF" w14:textId="77777777" w:rsidTr="005E3568">
        <w:trPr>
          <w:cantSplit/>
          <w:tblHeader/>
          <w:jc w:val="center"/>
        </w:trPr>
        <w:tc>
          <w:tcPr>
            <w:tcW w:w="365" w:type="pct"/>
            <w:shd w:val="clear" w:color="auto" w:fill="1E3C72" w:themeFill="accent1"/>
          </w:tcPr>
          <w:p w14:paraId="06E45A0B" w14:textId="77777777" w:rsidR="005E3568" w:rsidRPr="005E3568" w:rsidRDefault="005E3568" w:rsidP="005E3568">
            <w:pPr>
              <w:pStyle w:val="TableHeading"/>
              <w:jc w:val="left"/>
              <w:rPr>
                <w:rFonts w:ascii="Segoe UI" w:hAnsi="Segoe UI" w:cs="Segoe UI"/>
                <w:sz w:val="18"/>
                <w:szCs w:val="18"/>
              </w:rPr>
            </w:pPr>
            <w:r w:rsidRPr="005E3568">
              <w:rPr>
                <w:rFonts w:ascii="Segoe UI" w:hAnsi="Segoe UI" w:cs="Segoe UI"/>
                <w:sz w:val="18"/>
                <w:szCs w:val="18"/>
              </w:rPr>
              <w:t>Step</w:t>
            </w:r>
          </w:p>
        </w:tc>
        <w:tc>
          <w:tcPr>
            <w:tcW w:w="3679" w:type="pct"/>
            <w:shd w:val="clear" w:color="auto" w:fill="1E3C72" w:themeFill="accent1"/>
          </w:tcPr>
          <w:p w14:paraId="015F0781" w14:textId="77777777" w:rsidR="005E3568" w:rsidRPr="005E3568" w:rsidRDefault="005E3568" w:rsidP="005E3568">
            <w:pPr>
              <w:pStyle w:val="TableHeading"/>
              <w:jc w:val="left"/>
              <w:rPr>
                <w:rFonts w:ascii="Segoe UI" w:hAnsi="Segoe UI" w:cs="Segoe UI"/>
                <w:sz w:val="18"/>
                <w:szCs w:val="18"/>
              </w:rPr>
            </w:pPr>
            <w:r w:rsidRPr="005E3568">
              <w:rPr>
                <w:rFonts w:ascii="Segoe UI" w:hAnsi="Segoe UI" w:cs="Segoe UI"/>
                <w:sz w:val="18"/>
                <w:szCs w:val="18"/>
              </w:rPr>
              <w:t>Description</w:t>
            </w:r>
          </w:p>
        </w:tc>
        <w:tc>
          <w:tcPr>
            <w:tcW w:w="367" w:type="pct"/>
            <w:shd w:val="clear" w:color="auto" w:fill="1E3C72" w:themeFill="accent1"/>
          </w:tcPr>
          <w:p w14:paraId="35AF997C" w14:textId="602150F3" w:rsidR="005E3568" w:rsidRPr="005E3568" w:rsidRDefault="005E3568" w:rsidP="005E3568">
            <w:pPr>
              <w:pStyle w:val="TableHeading"/>
              <w:jc w:val="left"/>
              <w:rPr>
                <w:rFonts w:ascii="Segoe UI" w:hAnsi="Segoe UI" w:cs="Segoe UI"/>
                <w:sz w:val="18"/>
                <w:szCs w:val="18"/>
              </w:rPr>
            </w:pPr>
            <w:r w:rsidRPr="007E30E4">
              <w:rPr>
                <w:lang w:val="en-US"/>
              </w:rPr>
              <w:t>Check</w:t>
            </w:r>
          </w:p>
        </w:tc>
        <w:tc>
          <w:tcPr>
            <w:tcW w:w="589" w:type="pct"/>
            <w:shd w:val="clear" w:color="auto" w:fill="1E3C72" w:themeFill="accent1"/>
          </w:tcPr>
          <w:p w14:paraId="2C9FF7AD" w14:textId="13151D39" w:rsidR="005E3568" w:rsidRPr="005E3568" w:rsidRDefault="005E3568" w:rsidP="005E3568">
            <w:pPr>
              <w:pStyle w:val="TableHeading"/>
              <w:rPr>
                <w:rFonts w:ascii="Segoe UI" w:hAnsi="Segoe UI" w:cs="Segoe UI"/>
                <w:sz w:val="18"/>
                <w:szCs w:val="18"/>
              </w:rPr>
            </w:pPr>
            <w:r w:rsidRPr="007E30E4">
              <w:rPr>
                <w:lang w:val="en-US"/>
              </w:rPr>
              <w:t>Comment</w:t>
            </w:r>
          </w:p>
        </w:tc>
      </w:tr>
      <w:tr w:rsidR="00C416E5" w:rsidRPr="005E3568" w14:paraId="56414F65" w14:textId="77777777" w:rsidTr="005E3568">
        <w:trPr>
          <w:cantSplit/>
          <w:jc w:val="center"/>
        </w:trPr>
        <w:tc>
          <w:tcPr>
            <w:tcW w:w="365" w:type="pct"/>
            <w:shd w:val="clear" w:color="auto" w:fill="auto"/>
          </w:tcPr>
          <w:p w14:paraId="6E8A456C" w14:textId="77777777" w:rsidR="00C416E5" w:rsidRPr="005E3568" w:rsidRDefault="00C416E5" w:rsidP="001209E5">
            <w:pPr>
              <w:pStyle w:val="TableContents"/>
              <w:numPr>
                <w:ilvl w:val="0"/>
                <w:numId w:val="33"/>
              </w:numPr>
              <w:jc w:val="left"/>
              <w:rPr>
                <w:rFonts w:ascii="Segoe UI" w:hAnsi="Segoe UI" w:cs="Segoe UI"/>
                <w:szCs w:val="18"/>
              </w:rPr>
            </w:pPr>
          </w:p>
        </w:tc>
        <w:tc>
          <w:tcPr>
            <w:tcW w:w="3679" w:type="pct"/>
            <w:shd w:val="clear" w:color="auto" w:fill="auto"/>
          </w:tcPr>
          <w:p w14:paraId="49963AD1" w14:textId="1FE73531" w:rsidR="00C416E5" w:rsidRPr="005E3568" w:rsidRDefault="00C416E5" w:rsidP="001209E5">
            <w:pPr>
              <w:pStyle w:val="TableContents"/>
              <w:jc w:val="left"/>
              <w:rPr>
                <w:rFonts w:ascii="Segoe UI" w:hAnsi="Segoe UI" w:cs="Segoe UI"/>
                <w:szCs w:val="18"/>
              </w:rPr>
            </w:pPr>
            <w:r w:rsidRPr="005E3568">
              <w:rPr>
                <w:rFonts w:ascii="Segoe UI" w:hAnsi="Segoe UI" w:cs="Segoe UI"/>
                <w:szCs w:val="18"/>
              </w:rPr>
              <w:t xml:space="preserve">Position the Platform </w:t>
            </w:r>
            <w:r w:rsidR="00E95AB7" w:rsidRPr="005E3568">
              <w:rPr>
                <w:rFonts w:ascii="Segoe UI" w:hAnsi="Segoe UI" w:cs="Segoe UI"/>
                <w:szCs w:val="18"/>
              </w:rPr>
              <w:t xml:space="preserve">Module </w:t>
            </w:r>
            <w:r w:rsidRPr="005E3568">
              <w:rPr>
                <w:rFonts w:ascii="Segoe UI" w:hAnsi="Segoe UI" w:cs="Segoe UI"/>
                <w:szCs w:val="18"/>
              </w:rPr>
              <w:t xml:space="preserve">in the </w:t>
            </w:r>
            <w:r w:rsidRPr="005E3568">
              <w:rPr>
                <w:rFonts w:ascii="Segoe UI" w:hAnsi="Segoe UI" w:cs="Segoe UI"/>
                <w:b/>
                <w:bCs/>
                <w:szCs w:val="18"/>
              </w:rPr>
              <w:t>VI</w:t>
            </w:r>
            <w:r w:rsidR="00D7391F" w:rsidRPr="005E3568">
              <w:rPr>
                <w:rFonts w:ascii="Segoe UI" w:hAnsi="Segoe UI" w:cs="Segoe UI"/>
                <w:b/>
                <w:bCs/>
                <w:szCs w:val="18"/>
              </w:rPr>
              <w:t>S</w:t>
            </w:r>
            <w:r w:rsidRPr="005E3568">
              <w:rPr>
                <w:rFonts w:ascii="Segoe UI" w:hAnsi="Segoe UI" w:cs="Segoe UI"/>
                <w:b/>
                <w:bCs/>
                <w:szCs w:val="18"/>
              </w:rPr>
              <w:t>J</w:t>
            </w:r>
            <w:r w:rsidRPr="005E3568">
              <w:rPr>
                <w:rFonts w:ascii="Segoe UI" w:hAnsi="Segoe UI" w:cs="Segoe UI"/>
                <w:szCs w:val="18"/>
              </w:rPr>
              <w:t xml:space="preserve"> with the </w:t>
            </w:r>
            <w:r w:rsidRPr="005E3568">
              <w:rPr>
                <w:rFonts w:ascii="Segoe UI" w:hAnsi="Segoe UI" w:cs="Segoe UI"/>
                <w:b/>
                <w:bCs/>
                <w:szCs w:val="18"/>
              </w:rPr>
              <w:t>(Z-) face upwards</w:t>
            </w:r>
            <w:r w:rsidR="00E95AB7" w:rsidRPr="005E3568">
              <w:rPr>
                <w:rFonts w:ascii="Segoe UI" w:hAnsi="Segoe UI" w:cs="Segoe UI"/>
                <w:b/>
                <w:bCs/>
                <w:szCs w:val="18"/>
              </w:rPr>
              <w:t xml:space="preserve"> </w:t>
            </w:r>
            <w:r w:rsidR="00E95AB7" w:rsidRPr="005E3568">
              <w:rPr>
                <w:rFonts w:ascii="Segoe UI" w:hAnsi="Segoe UI" w:cs="Segoe UI"/>
                <w:szCs w:val="18"/>
              </w:rPr>
              <w:t>and</w:t>
            </w:r>
            <w:r w:rsidR="00E95AB7" w:rsidRPr="005E3568">
              <w:rPr>
                <w:rFonts w:ascii="Segoe UI" w:hAnsi="Segoe UI" w:cs="Segoe UI"/>
                <w:b/>
                <w:bCs/>
                <w:szCs w:val="18"/>
              </w:rPr>
              <w:t xml:space="preserve"> connect the ESD cable </w:t>
            </w:r>
            <w:r w:rsidR="00E95AB7" w:rsidRPr="005E3568">
              <w:rPr>
                <w:rFonts w:ascii="Segoe UI" w:hAnsi="Segoe UI" w:cs="Segoe UI"/>
                <w:szCs w:val="18"/>
              </w:rPr>
              <w:t xml:space="preserve">to the </w:t>
            </w:r>
            <w:r w:rsidR="009A7082" w:rsidRPr="005E3568">
              <w:rPr>
                <w:rFonts w:ascii="Segoe UI" w:hAnsi="Segoe UI" w:cs="Segoe UI"/>
                <w:szCs w:val="18"/>
              </w:rPr>
              <w:t>platform module on any of the solar panels mounting holes (either in the side frames of Type A STS or in the brackets of Type B STS)</w:t>
            </w:r>
            <w:r w:rsidRPr="005E3568">
              <w:rPr>
                <w:rFonts w:ascii="Segoe UI" w:hAnsi="Segoe UI" w:cs="Segoe UI"/>
                <w:b/>
                <w:bCs/>
                <w:szCs w:val="18"/>
              </w:rPr>
              <w:t>.</w:t>
            </w:r>
          </w:p>
          <w:p w14:paraId="37D167C7" w14:textId="77777777" w:rsidR="00C416E5" w:rsidRPr="005E3568" w:rsidRDefault="00C416E5" w:rsidP="001209E5">
            <w:pPr>
              <w:pStyle w:val="TableContents"/>
              <w:jc w:val="center"/>
              <w:rPr>
                <w:rFonts w:ascii="Segoe UI" w:hAnsi="Segoe UI" w:cs="Segoe UI"/>
                <w:szCs w:val="18"/>
              </w:rPr>
            </w:pPr>
            <w:r w:rsidRPr="005E3568">
              <w:rPr>
                <w:rFonts w:ascii="Segoe UI" w:hAnsi="Segoe UI" w:cs="Segoe UI"/>
                <w:noProof/>
                <w:szCs w:val="18"/>
              </w:rPr>
              <w:drawing>
                <wp:inline distT="0" distB="0" distL="0" distR="0" wp14:anchorId="12DC398C" wp14:editId="1248A9F8">
                  <wp:extent cx="1761606" cy="1711905"/>
                  <wp:effectExtent l="6032"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a:picLocks noChangeAspect="1" noChangeArrowheads="1"/>
                          </pic:cNvPicPr>
                        </pic:nvPicPr>
                        <pic:blipFill rotWithShape="1">
                          <a:blip r:embed="rId8" cstate="screen">
                            <a:extLst>
                              <a:ext uri="{28A0092B-C50C-407E-A947-70E740481C1C}">
                                <a14:useLocalDpi xmlns:a14="http://schemas.microsoft.com/office/drawing/2010/main"/>
                              </a:ext>
                            </a:extLst>
                          </a:blip>
                          <a:srcRect l="11057" r="11763"/>
                          <a:stretch/>
                        </pic:blipFill>
                        <pic:spPr bwMode="auto">
                          <a:xfrm rot="5400000">
                            <a:off x="0" y="0"/>
                            <a:ext cx="1801472" cy="1750646"/>
                          </a:xfrm>
                          <a:prstGeom prst="rect">
                            <a:avLst/>
                          </a:prstGeom>
                          <a:noFill/>
                          <a:ln>
                            <a:noFill/>
                          </a:ln>
                          <a:extLst>
                            <a:ext uri="{53640926-AAD7-44D8-BBD7-CCE9431645EC}">
                              <a14:shadowObscured xmlns:a14="http://schemas.microsoft.com/office/drawing/2010/main"/>
                            </a:ext>
                          </a:extLst>
                        </pic:spPr>
                      </pic:pic>
                    </a:graphicData>
                  </a:graphic>
                </wp:inline>
              </w:drawing>
            </w:r>
          </w:p>
          <w:p w14:paraId="235B4410" w14:textId="3714AEF0" w:rsidR="00D7391F" w:rsidRPr="005E3568" w:rsidRDefault="00D7391F" w:rsidP="00D7391F">
            <w:pPr>
              <w:pStyle w:val="TableContents"/>
              <w:rPr>
                <w:rFonts w:ascii="Segoe UI" w:hAnsi="Segoe UI" w:cs="Segoe UI"/>
                <w:szCs w:val="18"/>
              </w:rPr>
            </w:pPr>
            <w:r w:rsidRPr="005E3568">
              <w:rPr>
                <w:rFonts w:ascii="Segoe UI" w:hAnsi="Segoe UI" w:cs="Segoe UI"/>
                <w:i/>
                <w:iCs/>
                <w:color w:val="0070C0"/>
                <w:szCs w:val="18"/>
              </w:rPr>
              <w:t xml:space="preserve">Take photo of the </w:t>
            </w:r>
            <w:r w:rsidR="000149F7" w:rsidRPr="005E3568">
              <w:rPr>
                <w:rFonts w:ascii="Segoe UI" w:hAnsi="Segoe UI" w:cs="Segoe UI"/>
                <w:i/>
                <w:iCs/>
                <w:color w:val="0070C0"/>
                <w:szCs w:val="18"/>
              </w:rPr>
              <w:t>platform module on the VISJ</w:t>
            </w:r>
          </w:p>
        </w:tc>
        <w:tc>
          <w:tcPr>
            <w:tcW w:w="367" w:type="pct"/>
          </w:tcPr>
          <w:p w14:paraId="464D9864"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902569654"/>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093C717E" w14:textId="03F056FF" w:rsidR="00C416E5" w:rsidRPr="005E3568" w:rsidRDefault="00C416E5" w:rsidP="001209E5">
            <w:pPr>
              <w:pStyle w:val="TableContents"/>
              <w:jc w:val="left"/>
              <w:rPr>
                <w:rFonts w:ascii="Segoe UI" w:hAnsi="Segoe UI" w:cs="Segoe UI"/>
                <w:szCs w:val="18"/>
              </w:rPr>
            </w:pPr>
          </w:p>
        </w:tc>
        <w:tc>
          <w:tcPr>
            <w:tcW w:w="589" w:type="pct"/>
            <w:shd w:val="clear" w:color="auto" w:fill="auto"/>
          </w:tcPr>
          <w:p w14:paraId="6EDAAD90" w14:textId="4260478F" w:rsidR="00C416E5" w:rsidRPr="005E3568" w:rsidRDefault="00C416E5" w:rsidP="001209E5">
            <w:pPr>
              <w:pStyle w:val="TableContents"/>
              <w:jc w:val="center"/>
              <w:rPr>
                <w:rFonts w:ascii="Segoe UI" w:hAnsi="Segoe UI" w:cs="Segoe UI"/>
                <w:szCs w:val="18"/>
              </w:rPr>
            </w:pPr>
          </w:p>
        </w:tc>
      </w:tr>
      <w:tr w:rsidR="00420091" w:rsidRPr="005E3568" w14:paraId="7664C583" w14:textId="77777777" w:rsidTr="005E3568">
        <w:trPr>
          <w:cantSplit/>
          <w:jc w:val="center"/>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DCD3333"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tcBorders>
              <w:top w:val="single" w:sz="4" w:space="0" w:color="auto"/>
              <w:left w:val="single" w:sz="4" w:space="0" w:color="auto"/>
              <w:bottom w:val="single" w:sz="4" w:space="0" w:color="auto"/>
              <w:right w:val="single" w:sz="4" w:space="0" w:color="auto"/>
            </w:tcBorders>
            <w:shd w:val="clear" w:color="auto" w:fill="auto"/>
          </w:tcPr>
          <w:p w14:paraId="6431DF00" w14:textId="7BF9330B" w:rsidR="00420091" w:rsidRPr="005E3568" w:rsidRDefault="00420091" w:rsidP="00420091">
            <w:pPr>
              <w:pStyle w:val="TableContents"/>
              <w:rPr>
                <w:rFonts w:ascii="Segoe UI" w:hAnsi="Segoe UI" w:cs="Segoe UI"/>
                <w:szCs w:val="18"/>
              </w:rPr>
            </w:pPr>
            <w:r w:rsidRPr="005E3568">
              <w:rPr>
                <w:rFonts w:ascii="Segoe UI" w:hAnsi="Segoe UI" w:cs="Segoe UI"/>
                <w:szCs w:val="18"/>
              </w:rPr>
              <w:t xml:space="preserve">Take the AntS1 and remove the four (4x) </w:t>
            </w:r>
            <w:r w:rsidR="009A37A0" w:rsidRPr="005E3568">
              <w:rPr>
                <w:rFonts w:ascii="Segoe UI" w:hAnsi="Segoe UI" w:cs="Segoe UI"/>
                <w:color w:val="0A1528" w:themeColor="text1"/>
                <w:szCs w:val="18"/>
              </w:rPr>
              <w:t xml:space="preserve">M2.5x4 </w:t>
            </w:r>
            <w:r w:rsidRPr="005E3568">
              <w:rPr>
                <w:rFonts w:ascii="Segoe UI" w:hAnsi="Segoe UI" w:cs="Segoe UI"/>
                <w:szCs w:val="18"/>
              </w:rPr>
              <w:t>Countersunk Screws cover of the ANTS</w:t>
            </w:r>
          </w:p>
          <w:p w14:paraId="6844FB08" w14:textId="77777777" w:rsidR="00420091" w:rsidRPr="005E3568" w:rsidRDefault="00420091" w:rsidP="005E3568">
            <w:pPr>
              <w:pStyle w:val="TableContents"/>
              <w:jc w:val="center"/>
              <w:rPr>
                <w:rFonts w:ascii="Segoe UI" w:hAnsi="Segoe UI" w:cs="Segoe UI"/>
                <w:szCs w:val="18"/>
              </w:rPr>
            </w:pPr>
            <w:r w:rsidRPr="005E3568">
              <w:rPr>
                <w:rFonts w:ascii="Segoe UI" w:hAnsi="Segoe UI" w:cs="Segoe UI"/>
                <w:noProof/>
                <w:szCs w:val="18"/>
              </w:rPr>
              <w:drawing>
                <wp:inline distT="0" distB="0" distL="0" distR="0" wp14:anchorId="12FA24EF" wp14:editId="21679F7F">
                  <wp:extent cx="3120486" cy="2340451"/>
                  <wp:effectExtent l="9207"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rot="5400000">
                            <a:off x="0" y="0"/>
                            <a:ext cx="3143370" cy="2357614"/>
                          </a:xfrm>
                          <a:prstGeom prst="rect">
                            <a:avLst/>
                          </a:prstGeom>
                          <a:noFill/>
                          <a:ln>
                            <a:noFill/>
                          </a:ln>
                        </pic:spPr>
                      </pic:pic>
                    </a:graphicData>
                  </a:graphic>
                </wp:inline>
              </w:drawing>
            </w:r>
          </w:p>
        </w:tc>
        <w:tc>
          <w:tcPr>
            <w:tcW w:w="367" w:type="pct"/>
            <w:tcBorders>
              <w:top w:val="single" w:sz="4" w:space="0" w:color="auto"/>
              <w:left w:val="single" w:sz="4" w:space="0" w:color="auto"/>
              <w:bottom w:val="single" w:sz="4" w:space="0" w:color="auto"/>
              <w:right w:val="single" w:sz="4" w:space="0" w:color="auto"/>
            </w:tcBorders>
          </w:tcPr>
          <w:p w14:paraId="6B91CCDF"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1187896040"/>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395F61A9" w14:textId="77777777" w:rsidR="00420091" w:rsidRPr="005E3568" w:rsidRDefault="00420091" w:rsidP="00A94CDB">
            <w:pPr>
              <w:pStyle w:val="TableContents"/>
              <w:jc w:val="left"/>
              <w:rPr>
                <w:rFonts w:ascii="Segoe UI" w:hAnsi="Segoe UI" w:cs="Segoe UI"/>
                <w:b/>
                <w:bCs/>
                <w:szCs w:val="18"/>
              </w:rPr>
            </w:pPr>
          </w:p>
        </w:tc>
        <w:tc>
          <w:tcPr>
            <w:tcW w:w="589" w:type="pct"/>
            <w:tcBorders>
              <w:top w:val="single" w:sz="4" w:space="0" w:color="auto"/>
              <w:left w:val="single" w:sz="4" w:space="0" w:color="auto"/>
              <w:bottom w:val="single" w:sz="4" w:space="0" w:color="auto"/>
              <w:right w:val="single" w:sz="4" w:space="0" w:color="auto"/>
            </w:tcBorders>
            <w:shd w:val="clear" w:color="auto" w:fill="auto"/>
          </w:tcPr>
          <w:p w14:paraId="1B325E9F" w14:textId="0E5DD3F0" w:rsidR="009A37A0" w:rsidRPr="005E3568" w:rsidRDefault="009A37A0" w:rsidP="00A94CDB">
            <w:pPr>
              <w:pStyle w:val="TableContents"/>
              <w:jc w:val="center"/>
              <w:rPr>
                <w:rFonts w:ascii="Segoe UI" w:hAnsi="Segoe UI" w:cs="Segoe UI"/>
                <w:b/>
                <w:bCs/>
                <w:szCs w:val="18"/>
              </w:rPr>
            </w:pPr>
          </w:p>
        </w:tc>
      </w:tr>
      <w:tr w:rsidR="00C416E5" w:rsidRPr="005E3568" w14:paraId="725F3FB7" w14:textId="77777777" w:rsidTr="005E3568">
        <w:trPr>
          <w:cantSplit/>
          <w:jc w:val="center"/>
        </w:trPr>
        <w:tc>
          <w:tcPr>
            <w:tcW w:w="365" w:type="pct"/>
            <w:shd w:val="clear" w:color="auto" w:fill="auto"/>
          </w:tcPr>
          <w:p w14:paraId="228FA6B1" w14:textId="79AC15BB" w:rsidR="00C416E5" w:rsidRPr="005E3568" w:rsidRDefault="00C416E5" w:rsidP="00420091">
            <w:pPr>
              <w:pStyle w:val="TableContents"/>
              <w:numPr>
                <w:ilvl w:val="0"/>
                <w:numId w:val="33"/>
              </w:numPr>
              <w:jc w:val="left"/>
              <w:rPr>
                <w:rFonts w:ascii="Segoe UI" w:hAnsi="Segoe UI" w:cs="Segoe UI"/>
                <w:szCs w:val="18"/>
              </w:rPr>
            </w:pPr>
          </w:p>
        </w:tc>
        <w:tc>
          <w:tcPr>
            <w:tcW w:w="3679" w:type="pct"/>
            <w:shd w:val="clear" w:color="auto" w:fill="auto"/>
          </w:tcPr>
          <w:p w14:paraId="4C08F168" w14:textId="4A72168E" w:rsidR="00C416E5" w:rsidRPr="005E3568" w:rsidRDefault="00D7391F" w:rsidP="00D7391F">
            <w:pPr>
              <w:pStyle w:val="TableContents"/>
              <w:rPr>
                <w:rFonts w:ascii="Segoe UI" w:hAnsi="Segoe UI" w:cs="Segoe UI"/>
                <w:szCs w:val="18"/>
              </w:rPr>
            </w:pPr>
            <w:r w:rsidRPr="005E3568">
              <w:rPr>
                <w:rFonts w:ascii="Segoe UI" w:hAnsi="Segoe UI" w:cs="Segoe UI"/>
                <w:szCs w:val="18"/>
              </w:rPr>
              <w:t xml:space="preserve">Be sure that </w:t>
            </w:r>
            <w:r w:rsidR="00C416E5" w:rsidRPr="005E3568">
              <w:rPr>
                <w:rFonts w:ascii="Segoe UI" w:hAnsi="Segoe UI" w:cs="Segoe UI"/>
                <w:b/>
                <w:bCs/>
                <w:szCs w:val="18"/>
              </w:rPr>
              <w:t>Harness #8</w:t>
            </w:r>
            <w:r w:rsidR="00C416E5" w:rsidRPr="005E3568">
              <w:rPr>
                <w:rFonts w:ascii="Segoe UI" w:hAnsi="Segoe UI" w:cs="Segoe UI"/>
                <w:szCs w:val="18"/>
              </w:rPr>
              <w:t xml:space="preserve"> </w:t>
            </w:r>
            <w:r w:rsidRPr="005E3568">
              <w:rPr>
                <w:rFonts w:ascii="Segoe UI" w:hAnsi="Segoe UI" w:cs="Segoe UI"/>
                <w:szCs w:val="18"/>
              </w:rPr>
              <w:t xml:space="preserve">is properly routed </w:t>
            </w:r>
            <w:r w:rsidR="00C416E5" w:rsidRPr="005E3568">
              <w:rPr>
                <w:rFonts w:ascii="Segoe UI" w:hAnsi="Segoe UI" w:cs="Segoe UI"/>
                <w:szCs w:val="18"/>
              </w:rPr>
              <w:t xml:space="preserve">from </w:t>
            </w:r>
            <w:r w:rsidRPr="005E3568">
              <w:rPr>
                <w:rFonts w:ascii="Segoe UI" w:hAnsi="Segoe UI" w:cs="Segoe UI"/>
                <w:szCs w:val="18"/>
              </w:rPr>
              <w:t xml:space="preserve">the </w:t>
            </w:r>
            <w:r w:rsidRPr="005E3568">
              <w:rPr>
                <w:rFonts w:ascii="Segoe UI" w:hAnsi="Segoe UI" w:cs="Segoe UI"/>
                <w:b/>
                <w:bCs/>
                <w:szCs w:val="18"/>
              </w:rPr>
              <w:t>ICEPS,</w:t>
            </w:r>
            <w:r w:rsidR="00C416E5" w:rsidRPr="005E3568">
              <w:rPr>
                <w:rFonts w:ascii="Segoe UI" w:hAnsi="Segoe UI" w:cs="Segoe UI"/>
                <w:szCs w:val="18"/>
              </w:rPr>
              <w:t xml:space="preserve"> </w:t>
            </w:r>
            <w:r w:rsidRPr="005E3568">
              <w:rPr>
                <w:rFonts w:ascii="Segoe UI" w:hAnsi="Segoe UI" w:cs="Segoe UI"/>
                <w:b/>
                <w:bCs/>
                <w:szCs w:val="18"/>
              </w:rPr>
              <w:t>CH3-I2C</w:t>
            </w:r>
            <w:r w:rsidRPr="005E3568">
              <w:rPr>
                <w:rFonts w:ascii="Segoe UI" w:hAnsi="Segoe UI" w:cs="Segoe UI"/>
                <w:szCs w:val="18"/>
              </w:rPr>
              <w:t xml:space="preserve"> </w:t>
            </w:r>
            <w:r w:rsidRPr="005E3568">
              <w:rPr>
                <w:rFonts w:ascii="Segoe UI" w:hAnsi="Segoe UI" w:cs="Segoe UI"/>
                <w:b/>
                <w:bCs/>
                <w:szCs w:val="18"/>
              </w:rPr>
              <w:t xml:space="preserve">connector, </w:t>
            </w:r>
            <w:r w:rsidR="00C416E5" w:rsidRPr="005E3568">
              <w:rPr>
                <w:rFonts w:ascii="Segoe UI" w:hAnsi="Segoe UI" w:cs="Segoe UI"/>
                <w:szCs w:val="18"/>
              </w:rPr>
              <w:t>to the Z- face</w:t>
            </w:r>
            <w:r w:rsidRPr="005E3568">
              <w:rPr>
                <w:rFonts w:ascii="Segoe UI" w:hAnsi="Segoe UI" w:cs="Segoe UI"/>
                <w:szCs w:val="18"/>
              </w:rPr>
              <w:t xml:space="preserve"> and c</w:t>
            </w:r>
            <w:r w:rsidR="00C416E5" w:rsidRPr="005E3568">
              <w:rPr>
                <w:rFonts w:ascii="Segoe UI" w:hAnsi="Segoe UI" w:cs="Segoe UI"/>
                <w:szCs w:val="18"/>
              </w:rPr>
              <w:t xml:space="preserve">onnect the </w:t>
            </w:r>
            <w:r w:rsidRPr="005E3568">
              <w:rPr>
                <w:rFonts w:ascii="Segoe UI" w:hAnsi="Segoe UI" w:cs="Segoe UI"/>
                <w:b/>
                <w:bCs/>
                <w:szCs w:val="18"/>
              </w:rPr>
              <w:t xml:space="preserve">Harness #8, ANTS connector, </w:t>
            </w:r>
            <w:r w:rsidR="00C416E5" w:rsidRPr="005E3568">
              <w:rPr>
                <w:rFonts w:ascii="Segoe UI" w:hAnsi="Segoe UI" w:cs="Segoe UI"/>
                <w:szCs w:val="18"/>
              </w:rPr>
              <w:t>to the J1 connector on ANTS.</w:t>
            </w:r>
          </w:p>
          <w:p w14:paraId="15D828A5" w14:textId="76363839" w:rsidR="00D7391F" w:rsidRPr="005E3568" w:rsidRDefault="00D7391F" w:rsidP="00D7391F">
            <w:pPr>
              <w:pStyle w:val="TableContents"/>
              <w:rPr>
                <w:rFonts w:ascii="Segoe UI" w:hAnsi="Segoe UI" w:cs="Segoe UI"/>
                <w:b/>
                <w:bCs/>
                <w:szCs w:val="18"/>
              </w:rPr>
            </w:pPr>
            <w:r w:rsidRPr="005E3568">
              <w:rPr>
                <w:rFonts w:ascii="Segoe UI" w:hAnsi="Segoe UI" w:cs="Segoe UI"/>
                <w:b/>
                <w:bCs/>
                <w:szCs w:val="18"/>
              </w:rPr>
              <w:t xml:space="preserve">Note: </w:t>
            </w:r>
            <w:r w:rsidRPr="005E3568">
              <w:rPr>
                <w:rFonts w:ascii="Segoe UI" w:hAnsi="Segoe UI" w:cs="Segoe UI"/>
                <w:szCs w:val="18"/>
              </w:rPr>
              <w:t>Fasten the two screws little by little so that the connector does not get too much of an angle during insertion.</w:t>
            </w:r>
          </w:p>
          <w:p w14:paraId="46DCE8D7" w14:textId="4BACBE86" w:rsidR="00C416E5" w:rsidRPr="005E3568" w:rsidRDefault="00C416E5" w:rsidP="005E3568">
            <w:pPr>
              <w:pStyle w:val="TableContents"/>
              <w:jc w:val="center"/>
              <w:rPr>
                <w:rFonts w:ascii="Segoe UI" w:hAnsi="Segoe UI" w:cs="Segoe UI"/>
                <w:b/>
                <w:szCs w:val="18"/>
              </w:rPr>
            </w:pPr>
            <w:r w:rsidRPr="005E3568">
              <w:rPr>
                <w:rFonts w:ascii="Segoe UI" w:hAnsi="Segoe UI" w:cs="Segoe UI"/>
                <w:noProof/>
                <w:szCs w:val="18"/>
              </w:rPr>
              <w:drawing>
                <wp:inline distT="0" distB="0" distL="0" distR="0" wp14:anchorId="65A2C3D2" wp14:editId="303F4381">
                  <wp:extent cx="3017771" cy="2179320"/>
                  <wp:effectExtent l="0" t="0" r="0" b="0"/>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electronics&#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3025668" cy="2185023"/>
                          </a:xfrm>
                          <a:prstGeom prst="rect">
                            <a:avLst/>
                          </a:prstGeom>
                        </pic:spPr>
                      </pic:pic>
                    </a:graphicData>
                  </a:graphic>
                </wp:inline>
              </w:drawing>
            </w:r>
            <w:r w:rsidRPr="005E3568">
              <w:rPr>
                <w:rFonts w:ascii="Segoe UI" w:hAnsi="Segoe UI" w:cs="Segoe UI"/>
                <w:noProof/>
                <w:szCs w:val="18"/>
              </w:rPr>
              <w:drawing>
                <wp:inline distT="0" distB="0" distL="0" distR="0" wp14:anchorId="060D7B24" wp14:editId="146B6293">
                  <wp:extent cx="2397611" cy="1798273"/>
                  <wp:effectExtent l="0" t="5080" r="0" b="0"/>
                  <wp:docPr id="67" name="Picture 67" descr="A person working on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erson working on a circuit board&#10;&#10;Description automatically generated with low confidence"/>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rot="5400000">
                            <a:off x="0" y="0"/>
                            <a:ext cx="2491242" cy="1868499"/>
                          </a:xfrm>
                          <a:prstGeom prst="rect">
                            <a:avLst/>
                          </a:prstGeom>
                          <a:noFill/>
                          <a:ln>
                            <a:noFill/>
                          </a:ln>
                        </pic:spPr>
                      </pic:pic>
                    </a:graphicData>
                  </a:graphic>
                </wp:inline>
              </w:drawing>
            </w:r>
            <w:r w:rsidRPr="005E3568">
              <w:rPr>
                <w:rFonts w:ascii="Segoe UI" w:hAnsi="Segoe UI" w:cs="Segoe UI"/>
                <w:b/>
                <w:szCs w:val="18"/>
              </w:rPr>
              <w:t xml:space="preserve">         </w:t>
            </w:r>
            <w:r w:rsidRPr="005E3568">
              <w:rPr>
                <w:rFonts w:ascii="Segoe UI" w:hAnsi="Segoe UI" w:cs="Segoe UI"/>
                <w:noProof/>
                <w:szCs w:val="18"/>
              </w:rPr>
              <w:drawing>
                <wp:inline distT="0" distB="0" distL="0" distR="0" wp14:anchorId="1AAC189F" wp14:editId="04D98F02">
                  <wp:extent cx="2398243" cy="1798749"/>
                  <wp:effectExtent l="0" t="5080" r="0" b="0"/>
                  <wp:docPr id="68" name="Picture 6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up of a circuit board&#10;&#10;Description automatically generated with medium confidence"/>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rot="5400000">
                            <a:off x="0" y="0"/>
                            <a:ext cx="2428728" cy="1821613"/>
                          </a:xfrm>
                          <a:prstGeom prst="rect">
                            <a:avLst/>
                          </a:prstGeom>
                          <a:noFill/>
                          <a:ln>
                            <a:noFill/>
                          </a:ln>
                        </pic:spPr>
                      </pic:pic>
                    </a:graphicData>
                  </a:graphic>
                </wp:inline>
              </w:drawing>
            </w:r>
          </w:p>
        </w:tc>
        <w:tc>
          <w:tcPr>
            <w:tcW w:w="367" w:type="pct"/>
          </w:tcPr>
          <w:p w14:paraId="13FD4469"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2062445278"/>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23DD6A81" w14:textId="51266EB6" w:rsidR="00C416E5" w:rsidRPr="005E3568" w:rsidRDefault="00C416E5" w:rsidP="001209E5">
            <w:pPr>
              <w:pStyle w:val="TableContents"/>
              <w:jc w:val="left"/>
              <w:rPr>
                <w:rFonts w:ascii="Segoe UI" w:hAnsi="Segoe UI" w:cs="Segoe UI"/>
                <w:b/>
                <w:bCs/>
                <w:szCs w:val="18"/>
              </w:rPr>
            </w:pPr>
          </w:p>
        </w:tc>
        <w:tc>
          <w:tcPr>
            <w:tcW w:w="589" w:type="pct"/>
            <w:shd w:val="clear" w:color="auto" w:fill="auto"/>
          </w:tcPr>
          <w:p w14:paraId="004BAE02" w14:textId="678B8C8C" w:rsidR="00C416E5" w:rsidRPr="005E3568" w:rsidRDefault="00C416E5" w:rsidP="001209E5">
            <w:pPr>
              <w:pStyle w:val="TableContents"/>
              <w:jc w:val="center"/>
              <w:rPr>
                <w:rFonts w:ascii="Segoe UI" w:hAnsi="Segoe UI" w:cs="Segoe UI"/>
                <w:szCs w:val="18"/>
              </w:rPr>
            </w:pPr>
          </w:p>
        </w:tc>
      </w:tr>
      <w:tr w:rsidR="00420091" w:rsidRPr="005E3568" w14:paraId="6406F68A" w14:textId="77777777" w:rsidTr="005E3568">
        <w:trPr>
          <w:cantSplit/>
          <w:jc w:val="center"/>
        </w:trPr>
        <w:tc>
          <w:tcPr>
            <w:tcW w:w="365" w:type="pct"/>
            <w:shd w:val="clear" w:color="auto" w:fill="auto"/>
          </w:tcPr>
          <w:p w14:paraId="76F8EC71"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shd w:val="clear" w:color="auto" w:fill="auto"/>
          </w:tcPr>
          <w:p w14:paraId="11093513" w14:textId="77777777" w:rsidR="00420091" w:rsidRPr="005E3568" w:rsidRDefault="00420091" w:rsidP="00420091">
            <w:pPr>
              <w:pStyle w:val="TableContents"/>
              <w:spacing w:before="0"/>
              <w:rPr>
                <w:rFonts w:ascii="Segoe UI" w:hAnsi="Segoe UI" w:cs="Segoe UI"/>
                <w:szCs w:val="18"/>
              </w:rPr>
            </w:pPr>
            <w:r w:rsidRPr="005E3568">
              <w:rPr>
                <w:rFonts w:ascii="Segoe UI" w:hAnsi="Segoe UI" w:cs="Segoe UI"/>
                <w:szCs w:val="18"/>
              </w:rPr>
              <w:t xml:space="preserve">Check if connectors </w:t>
            </w:r>
            <w:r w:rsidRPr="005E3568">
              <w:rPr>
                <w:rFonts w:ascii="Segoe UI" w:hAnsi="Segoe UI" w:cs="Segoe UI"/>
                <w:b/>
                <w:bCs/>
                <w:szCs w:val="18"/>
              </w:rPr>
              <w:t>J2</w:t>
            </w:r>
            <w:r w:rsidRPr="005E3568">
              <w:rPr>
                <w:rFonts w:ascii="Segoe UI" w:hAnsi="Segoe UI" w:cs="Segoe UI"/>
                <w:szCs w:val="18"/>
              </w:rPr>
              <w:t xml:space="preserve"> and </w:t>
            </w:r>
            <w:r w:rsidRPr="005E3568">
              <w:rPr>
                <w:rFonts w:ascii="Segoe UI" w:hAnsi="Segoe UI" w:cs="Segoe UI"/>
                <w:b/>
                <w:bCs/>
                <w:szCs w:val="18"/>
              </w:rPr>
              <w:t xml:space="preserve">J3 </w:t>
            </w:r>
            <w:r w:rsidRPr="005E3568">
              <w:rPr>
                <w:rFonts w:ascii="Segoe UI" w:hAnsi="Segoe UI" w:cs="Segoe UI"/>
                <w:szCs w:val="18"/>
              </w:rPr>
              <w:t xml:space="preserve">are epoxied to the board. If not: </w:t>
            </w:r>
          </w:p>
          <w:p w14:paraId="2945D253" w14:textId="7D0EB2AE" w:rsidR="00420091" w:rsidRDefault="00420091" w:rsidP="00420091">
            <w:pPr>
              <w:pStyle w:val="TableContents"/>
              <w:spacing w:before="0"/>
              <w:rPr>
                <w:rFonts w:ascii="Segoe UI" w:hAnsi="Segoe UI" w:cs="Segoe UI"/>
                <w:szCs w:val="18"/>
              </w:rPr>
            </w:pPr>
            <w:r w:rsidRPr="005E3568">
              <w:rPr>
                <w:rFonts w:ascii="Segoe UI" w:hAnsi="Segoe UI" w:cs="Segoe UI"/>
                <w:szCs w:val="18"/>
              </w:rPr>
              <w:t xml:space="preserve">Put </w:t>
            </w:r>
            <w:r w:rsidRPr="005E3568">
              <w:rPr>
                <w:rFonts w:ascii="Segoe UI" w:hAnsi="Segoe UI" w:cs="Segoe UI"/>
                <w:b/>
                <w:bCs/>
                <w:szCs w:val="18"/>
              </w:rPr>
              <w:t>epoxy</w:t>
            </w:r>
            <w:r w:rsidRPr="005E3568">
              <w:rPr>
                <w:rFonts w:ascii="Segoe UI" w:hAnsi="Segoe UI" w:cs="Segoe UI"/>
                <w:szCs w:val="18"/>
              </w:rPr>
              <w:t xml:space="preserve"> between the connectors and the board as can be seen in the figure below.</w:t>
            </w:r>
          </w:p>
          <w:p w14:paraId="6F542051" w14:textId="77777777" w:rsidR="00420091" w:rsidRPr="005E3568" w:rsidRDefault="00420091" w:rsidP="00420091">
            <w:pPr>
              <w:pStyle w:val="TableContents"/>
              <w:rPr>
                <w:rFonts w:ascii="Segoe UI" w:hAnsi="Segoe UI" w:cs="Segoe UI"/>
                <w:szCs w:val="18"/>
              </w:rPr>
            </w:pPr>
            <w:r w:rsidRPr="005E3568">
              <w:rPr>
                <w:rFonts w:ascii="Segoe UI" w:hAnsi="Segoe UI" w:cs="Segoe UI"/>
                <w:b/>
                <w:bCs/>
                <w:szCs w:val="18"/>
              </w:rPr>
              <w:t>Note</w:t>
            </w:r>
            <w:r w:rsidRPr="005E3568">
              <w:rPr>
                <w:rFonts w:ascii="Segoe UI" w:hAnsi="Segoe UI" w:cs="Segoe UI"/>
                <w:szCs w:val="18"/>
              </w:rPr>
              <w:t xml:space="preserve"> that the connectors are the ones of the AntS1 board itself, and not the harness connectors</w:t>
            </w:r>
          </w:p>
          <w:p w14:paraId="4693978C" w14:textId="4EE97E24" w:rsidR="00420091" w:rsidRPr="005E3568" w:rsidRDefault="00420091" w:rsidP="005E3568">
            <w:pPr>
              <w:pStyle w:val="TableContents"/>
              <w:spacing w:after="120"/>
              <w:jc w:val="center"/>
              <w:rPr>
                <w:rFonts w:ascii="Segoe UI" w:hAnsi="Segoe UI" w:cs="Segoe UI"/>
                <w:szCs w:val="18"/>
              </w:rPr>
            </w:pPr>
            <w:r w:rsidRPr="005E3568">
              <w:rPr>
                <w:rFonts w:ascii="Segoe UI" w:hAnsi="Segoe UI" w:cs="Segoe UI"/>
                <w:noProof/>
                <w:szCs w:val="18"/>
              </w:rPr>
              <w:drawing>
                <wp:inline distT="0" distB="0" distL="0" distR="0" wp14:anchorId="68091696" wp14:editId="16BA73F7">
                  <wp:extent cx="3039575" cy="227424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3962" cy="2277528"/>
                          </a:xfrm>
                          <a:prstGeom prst="rect">
                            <a:avLst/>
                          </a:prstGeom>
                          <a:noFill/>
                        </pic:spPr>
                      </pic:pic>
                    </a:graphicData>
                  </a:graphic>
                </wp:inline>
              </w:drawing>
            </w:r>
          </w:p>
        </w:tc>
        <w:tc>
          <w:tcPr>
            <w:tcW w:w="367" w:type="pct"/>
          </w:tcPr>
          <w:p w14:paraId="234A20DF"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2050058189"/>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2729B04D" w14:textId="77777777" w:rsidR="00420091" w:rsidRPr="005E3568" w:rsidRDefault="00420091" w:rsidP="00420091">
            <w:pPr>
              <w:pStyle w:val="TableContents"/>
              <w:jc w:val="left"/>
              <w:rPr>
                <w:rFonts w:ascii="Segoe UI" w:hAnsi="Segoe UI" w:cs="Segoe UI"/>
                <w:szCs w:val="18"/>
              </w:rPr>
            </w:pPr>
          </w:p>
        </w:tc>
        <w:tc>
          <w:tcPr>
            <w:tcW w:w="589" w:type="pct"/>
            <w:shd w:val="clear" w:color="auto" w:fill="auto"/>
          </w:tcPr>
          <w:p w14:paraId="055D36AB" w14:textId="01ECDF21" w:rsidR="00420091" w:rsidRPr="005E3568" w:rsidRDefault="00420091" w:rsidP="00420091">
            <w:pPr>
              <w:pStyle w:val="TableContents"/>
              <w:jc w:val="center"/>
              <w:rPr>
                <w:rFonts w:ascii="Segoe UI" w:hAnsi="Segoe UI" w:cs="Segoe UI"/>
                <w:szCs w:val="18"/>
              </w:rPr>
            </w:pPr>
          </w:p>
        </w:tc>
      </w:tr>
      <w:tr w:rsidR="00420091" w:rsidRPr="005E3568" w14:paraId="23F76371" w14:textId="77777777" w:rsidTr="005E3568">
        <w:trPr>
          <w:cantSplit/>
          <w:jc w:val="center"/>
        </w:trPr>
        <w:tc>
          <w:tcPr>
            <w:tcW w:w="365" w:type="pct"/>
            <w:shd w:val="clear" w:color="auto" w:fill="auto"/>
          </w:tcPr>
          <w:p w14:paraId="4198AF69"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shd w:val="clear" w:color="auto" w:fill="auto"/>
          </w:tcPr>
          <w:p w14:paraId="489A2688" w14:textId="77777777" w:rsidR="00420091" w:rsidRDefault="00420091" w:rsidP="005E3568">
            <w:pPr>
              <w:pStyle w:val="TableContents"/>
              <w:rPr>
                <w:rFonts w:ascii="Segoe UI" w:hAnsi="Segoe UI" w:cs="Segoe UI"/>
                <w:szCs w:val="18"/>
              </w:rPr>
            </w:pPr>
            <w:r w:rsidRPr="005E3568">
              <w:rPr>
                <w:rFonts w:ascii="Segoe UI" w:hAnsi="Segoe UI" w:cs="Segoe UI"/>
                <w:szCs w:val="18"/>
              </w:rPr>
              <w:t xml:space="preserve">Be sure that </w:t>
            </w:r>
            <w:r w:rsidRPr="005E3568">
              <w:rPr>
                <w:rFonts w:ascii="Segoe UI" w:hAnsi="Segoe UI" w:cs="Segoe UI"/>
                <w:b/>
                <w:bCs/>
                <w:szCs w:val="18"/>
              </w:rPr>
              <w:t>Harness #9</w:t>
            </w:r>
            <w:r w:rsidRPr="005E3568">
              <w:rPr>
                <w:rFonts w:ascii="Segoe UI" w:hAnsi="Segoe UI" w:cs="Segoe UI"/>
                <w:szCs w:val="18"/>
              </w:rPr>
              <w:t xml:space="preserve"> is properly routed from the </w:t>
            </w:r>
            <w:r w:rsidRPr="005E3568">
              <w:rPr>
                <w:rFonts w:ascii="Segoe UI" w:hAnsi="Segoe UI" w:cs="Segoe UI"/>
                <w:b/>
                <w:bCs/>
                <w:szCs w:val="18"/>
              </w:rPr>
              <w:t xml:space="preserve">TRXVU, TX connector, </w:t>
            </w:r>
            <w:r w:rsidRPr="005E3568">
              <w:rPr>
                <w:rFonts w:ascii="Segoe UI" w:hAnsi="Segoe UI" w:cs="Segoe UI"/>
                <w:szCs w:val="18"/>
              </w:rPr>
              <w:t xml:space="preserve">to the Z- face and connect the </w:t>
            </w:r>
            <w:r w:rsidRPr="005E3568">
              <w:rPr>
                <w:rFonts w:ascii="Segoe UI" w:hAnsi="Segoe UI" w:cs="Segoe UI"/>
                <w:b/>
                <w:bCs/>
                <w:szCs w:val="18"/>
              </w:rPr>
              <w:t xml:space="preserve">Harness #9, ANTS-TX connector, </w:t>
            </w:r>
            <w:r w:rsidRPr="005E3568">
              <w:rPr>
                <w:rFonts w:ascii="Segoe UI" w:hAnsi="Segoe UI" w:cs="Segoe UI"/>
                <w:szCs w:val="18"/>
              </w:rPr>
              <w:t>to the J3 connector on ANTS.</w:t>
            </w:r>
          </w:p>
          <w:p w14:paraId="5CDCFF3B" w14:textId="227269C4" w:rsidR="005E3568" w:rsidRPr="005E3568" w:rsidRDefault="005E3568" w:rsidP="005E3568">
            <w:pPr>
              <w:pStyle w:val="TableContents"/>
              <w:jc w:val="center"/>
              <w:rPr>
                <w:rFonts w:ascii="Segoe UI" w:hAnsi="Segoe UI" w:cs="Segoe UI"/>
                <w:szCs w:val="18"/>
              </w:rPr>
            </w:pPr>
            <w:r w:rsidRPr="005E3568">
              <w:rPr>
                <w:rFonts w:ascii="Segoe UI" w:hAnsi="Segoe UI" w:cs="Segoe UI"/>
                <w:noProof/>
                <w:szCs w:val="18"/>
              </w:rPr>
              <w:drawing>
                <wp:inline distT="0" distB="0" distL="0" distR="0" wp14:anchorId="3456A37E" wp14:editId="0C0E5664">
                  <wp:extent cx="3086100" cy="2314575"/>
                  <wp:effectExtent l="0" t="0" r="0" b="9525"/>
                  <wp:docPr id="65373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tc>
        <w:tc>
          <w:tcPr>
            <w:tcW w:w="367" w:type="pct"/>
          </w:tcPr>
          <w:p w14:paraId="721C2F48"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608809177"/>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2538691B" w14:textId="77777777" w:rsidR="00420091" w:rsidRPr="005E3568" w:rsidRDefault="00420091" w:rsidP="00420091">
            <w:pPr>
              <w:pStyle w:val="TableContents"/>
              <w:jc w:val="left"/>
              <w:rPr>
                <w:rFonts w:ascii="Segoe UI" w:hAnsi="Segoe UI" w:cs="Segoe UI"/>
                <w:szCs w:val="18"/>
              </w:rPr>
            </w:pPr>
          </w:p>
        </w:tc>
        <w:tc>
          <w:tcPr>
            <w:tcW w:w="589" w:type="pct"/>
            <w:shd w:val="clear" w:color="auto" w:fill="auto"/>
          </w:tcPr>
          <w:p w14:paraId="0024EF27" w14:textId="00E6A117" w:rsidR="00420091" w:rsidRPr="005E3568" w:rsidRDefault="00420091" w:rsidP="00420091">
            <w:pPr>
              <w:pStyle w:val="TableContents"/>
              <w:jc w:val="center"/>
              <w:rPr>
                <w:rFonts w:ascii="Segoe UI" w:hAnsi="Segoe UI" w:cs="Segoe UI"/>
                <w:szCs w:val="18"/>
              </w:rPr>
            </w:pPr>
          </w:p>
        </w:tc>
      </w:tr>
      <w:tr w:rsidR="00420091" w:rsidRPr="005E3568" w14:paraId="7061AD56" w14:textId="77777777" w:rsidTr="005E3568">
        <w:trPr>
          <w:cantSplit/>
          <w:jc w:val="center"/>
        </w:trPr>
        <w:tc>
          <w:tcPr>
            <w:tcW w:w="365" w:type="pct"/>
            <w:shd w:val="clear" w:color="auto" w:fill="auto"/>
          </w:tcPr>
          <w:p w14:paraId="738D508E"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shd w:val="clear" w:color="auto" w:fill="auto"/>
          </w:tcPr>
          <w:p w14:paraId="3563F469" w14:textId="3EE74BB5" w:rsidR="00420091" w:rsidRPr="005E3568" w:rsidRDefault="00420091" w:rsidP="00420091">
            <w:pPr>
              <w:pStyle w:val="TableContents"/>
              <w:rPr>
                <w:rFonts w:ascii="Segoe UI" w:hAnsi="Segoe UI" w:cs="Segoe UI"/>
                <w:szCs w:val="18"/>
              </w:rPr>
            </w:pPr>
            <w:r w:rsidRPr="005E3568">
              <w:rPr>
                <w:rFonts w:ascii="Segoe UI" w:hAnsi="Segoe UI" w:cs="Segoe UI"/>
                <w:szCs w:val="18"/>
              </w:rPr>
              <w:t xml:space="preserve">Be sure that </w:t>
            </w:r>
            <w:r w:rsidRPr="005E3568">
              <w:rPr>
                <w:rFonts w:ascii="Segoe UI" w:hAnsi="Segoe UI" w:cs="Segoe UI"/>
                <w:b/>
                <w:bCs/>
                <w:szCs w:val="18"/>
              </w:rPr>
              <w:t>Harness #10</w:t>
            </w:r>
            <w:r w:rsidRPr="005E3568">
              <w:rPr>
                <w:rFonts w:ascii="Segoe UI" w:hAnsi="Segoe UI" w:cs="Segoe UI"/>
                <w:szCs w:val="18"/>
              </w:rPr>
              <w:t xml:space="preserve"> is properly routed from the </w:t>
            </w:r>
            <w:r w:rsidRPr="005E3568">
              <w:rPr>
                <w:rFonts w:ascii="Segoe UI" w:hAnsi="Segoe UI" w:cs="Segoe UI"/>
                <w:b/>
                <w:bCs/>
                <w:szCs w:val="18"/>
              </w:rPr>
              <w:t xml:space="preserve">TRXVU, RX connector, </w:t>
            </w:r>
            <w:r w:rsidRPr="005E3568">
              <w:rPr>
                <w:rFonts w:ascii="Segoe UI" w:hAnsi="Segoe UI" w:cs="Segoe UI"/>
                <w:szCs w:val="18"/>
              </w:rPr>
              <w:t xml:space="preserve">to the Z- face and connect the </w:t>
            </w:r>
            <w:r w:rsidRPr="005E3568">
              <w:rPr>
                <w:rFonts w:ascii="Segoe UI" w:hAnsi="Segoe UI" w:cs="Segoe UI"/>
                <w:b/>
                <w:bCs/>
                <w:szCs w:val="18"/>
              </w:rPr>
              <w:t xml:space="preserve">Harness #10, ANTS-RX connector, </w:t>
            </w:r>
            <w:r w:rsidRPr="005E3568">
              <w:rPr>
                <w:rFonts w:ascii="Segoe UI" w:hAnsi="Segoe UI" w:cs="Segoe UI"/>
                <w:szCs w:val="18"/>
              </w:rPr>
              <w:t>to the J2 connector on ANTS.</w:t>
            </w:r>
          </w:p>
          <w:p w14:paraId="6029E1C2" w14:textId="77777777" w:rsidR="00420091" w:rsidRPr="005E3568" w:rsidRDefault="00420091" w:rsidP="005E3568">
            <w:pPr>
              <w:pStyle w:val="TableContents"/>
              <w:spacing w:after="120"/>
              <w:jc w:val="center"/>
              <w:rPr>
                <w:rFonts w:ascii="Segoe UI" w:hAnsi="Segoe UI" w:cs="Segoe UI"/>
                <w:szCs w:val="18"/>
              </w:rPr>
            </w:pPr>
            <w:r w:rsidRPr="005E3568">
              <w:rPr>
                <w:rFonts w:ascii="Segoe UI" w:hAnsi="Segoe UI" w:cs="Segoe UI"/>
                <w:noProof/>
                <w:szCs w:val="18"/>
              </w:rPr>
              <w:drawing>
                <wp:inline distT="0" distB="0" distL="0" distR="0" wp14:anchorId="3CBD37C6" wp14:editId="1BF58528">
                  <wp:extent cx="3048497" cy="227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3054331" cy="2280832"/>
                          </a:xfrm>
                          <a:prstGeom prst="rect">
                            <a:avLst/>
                          </a:prstGeom>
                          <a:noFill/>
                          <a:ln>
                            <a:noFill/>
                          </a:ln>
                        </pic:spPr>
                      </pic:pic>
                    </a:graphicData>
                  </a:graphic>
                </wp:inline>
              </w:drawing>
            </w:r>
          </w:p>
        </w:tc>
        <w:tc>
          <w:tcPr>
            <w:tcW w:w="367" w:type="pct"/>
          </w:tcPr>
          <w:p w14:paraId="43E1A6BE"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2090721398"/>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41C6B66E" w14:textId="77777777" w:rsidR="00420091" w:rsidRPr="005E3568" w:rsidRDefault="00420091" w:rsidP="00420091">
            <w:pPr>
              <w:pStyle w:val="TableContents"/>
              <w:jc w:val="left"/>
              <w:rPr>
                <w:rFonts w:ascii="Segoe UI" w:hAnsi="Segoe UI" w:cs="Segoe UI"/>
                <w:szCs w:val="18"/>
              </w:rPr>
            </w:pPr>
          </w:p>
        </w:tc>
        <w:tc>
          <w:tcPr>
            <w:tcW w:w="589" w:type="pct"/>
            <w:shd w:val="clear" w:color="auto" w:fill="auto"/>
          </w:tcPr>
          <w:p w14:paraId="7F516376" w14:textId="463E0B7A" w:rsidR="00420091" w:rsidRPr="005E3568" w:rsidRDefault="00420091" w:rsidP="00420091">
            <w:pPr>
              <w:pStyle w:val="TableContents"/>
              <w:jc w:val="center"/>
              <w:rPr>
                <w:rFonts w:ascii="Segoe UI" w:hAnsi="Segoe UI" w:cs="Segoe UI"/>
                <w:szCs w:val="18"/>
              </w:rPr>
            </w:pPr>
          </w:p>
        </w:tc>
      </w:tr>
      <w:tr w:rsidR="00420091" w:rsidRPr="005E3568" w14:paraId="6D94A243" w14:textId="77777777" w:rsidTr="005E3568">
        <w:trPr>
          <w:cantSplit/>
          <w:trHeight w:val="510"/>
          <w:jc w:val="center"/>
        </w:trPr>
        <w:tc>
          <w:tcPr>
            <w:tcW w:w="365" w:type="pct"/>
            <w:shd w:val="clear" w:color="auto" w:fill="auto"/>
          </w:tcPr>
          <w:p w14:paraId="6E43A5AA"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shd w:val="clear" w:color="auto" w:fill="auto"/>
          </w:tcPr>
          <w:p w14:paraId="4804919D" w14:textId="77777777" w:rsidR="00420091" w:rsidRPr="005E3568" w:rsidRDefault="00420091" w:rsidP="00420091">
            <w:pPr>
              <w:pStyle w:val="TableContents"/>
              <w:jc w:val="left"/>
              <w:rPr>
                <w:rFonts w:ascii="Segoe UI" w:hAnsi="Segoe UI" w:cs="Segoe UI"/>
                <w:szCs w:val="18"/>
              </w:rPr>
            </w:pPr>
            <w:r w:rsidRPr="005E3568">
              <w:rPr>
                <w:rFonts w:ascii="Segoe UI" w:hAnsi="Segoe UI" w:cs="Segoe UI"/>
                <w:szCs w:val="18"/>
              </w:rPr>
              <w:t>Tuck the harnesses inside the platform (or pull them from a side of the platform).</w:t>
            </w:r>
          </w:p>
          <w:p w14:paraId="345AA0E7" w14:textId="36411632" w:rsidR="00420091" w:rsidRPr="005E3568" w:rsidRDefault="00420091" w:rsidP="00420091">
            <w:pPr>
              <w:pStyle w:val="TableContents"/>
              <w:jc w:val="left"/>
              <w:rPr>
                <w:rFonts w:ascii="Segoe UI" w:hAnsi="Segoe UI" w:cs="Segoe UI"/>
                <w:szCs w:val="18"/>
              </w:rPr>
            </w:pPr>
            <w:r w:rsidRPr="005E3568">
              <w:rPr>
                <w:rFonts w:ascii="Segoe UI" w:hAnsi="Segoe UI" w:cs="Segoe UI"/>
                <w:b/>
                <w:bCs/>
                <w:szCs w:val="18"/>
              </w:rPr>
              <w:t>Make sure the harnesses for the Solar Panel (harnesses #13 and #19) (if the Solar Panel -Z is part of the work order) are pulled through the hole in the middle of the ANTS1</w:t>
            </w:r>
            <w:r w:rsidRPr="005E3568">
              <w:rPr>
                <w:rFonts w:ascii="Segoe UI" w:hAnsi="Segoe UI" w:cs="Segoe UI"/>
                <w:szCs w:val="18"/>
              </w:rPr>
              <w:t>.</w:t>
            </w:r>
          </w:p>
          <w:p w14:paraId="0588E52C" w14:textId="77777777" w:rsidR="00420091" w:rsidRPr="005E3568" w:rsidRDefault="00420091" w:rsidP="00420091">
            <w:pPr>
              <w:pStyle w:val="TableContents"/>
              <w:jc w:val="left"/>
              <w:rPr>
                <w:rFonts w:ascii="Segoe UI" w:hAnsi="Segoe UI" w:cs="Segoe UI"/>
                <w:b/>
                <w:bCs/>
                <w:szCs w:val="18"/>
              </w:rPr>
            </w:pPr>
            <w:r w:rsidRPr="005E3568">
              <w:rPr>
                <w:rFonts w:ascii="Segoe UI" w:hAnsi="Segoe UI" w:cs="Segoe UI"/>
                <w:b/>
                <w:bCs/>
                <w:szCs w:val="18"/>
                <w:u w:val="single"/>
              </w:rPr>
              <w:t>Note</w:t>
            </w:r>
            <w:r w:rsidRPr="005E3568">
              <w:rPr>
                <w:rFonts w:ascii="Segoe UI" w:hAnsi="Segoe UI" w:cs="Segoe UI"/>
                <w:b/>
                <w:bCs/>
                <w:szCs w:val="18"/>
              </w:rPr>
              <w:t>: This cannot be done later due to the connector size.</w:t>
            </w:r>
          </w:p>
          <w:p w14:paraId="37F90C8D" w14:textId="68A4D2CE" w:rsidR="00420091" w:rsidRPr="005E3568" w:rsidRDefault="00420091" w:rsidP="00420091">
            <w:pPr>
              <w:pStyle w:val="TableContents"/>
              <w:jc w:val="left"/>
              <w:rPr>
                <w:rFonts w:ascii="Segoe UI" w:hAnsi="Segoe UI" w:cs="Segoe UI"/>
                <w:szCs w:val="18"/>
              </w:rPr>
            </w:pPr>
            <w:r w:rsidRPr="005E3568">
              <w:rPr>
                <w:rFonts w:ascii="Segoe UI" w:hAnsi="Segoe UI" w:cs="Segoe UI"/>
                <w:szCs w:val="18"/>
              </w:rPr>
              <w:t xml:space="preserve">And mount the </w:t>
            </w:r>
            <w:r w:rsidRPr="005E3568">
              <w:rPr>
                <w:rFonts w:ascii="Segoe UI" w:hAnsi="Segoe UI" w:cs="Segoe UI"/>
                <w:b/>
                <w:bCs/>
                <w:szCs w:val="18"/>
              </w:rPr>
              <w:t>ANTS</w:t>
            </w:r>
            <w:r w:rsidRPr="005E3568">
              <w:rPr>
                <w:rFonts w:ascii="Segoe UI" w:hAnsi="Segoe UI" w:cs="Segoe UI"/>
                <w:szCs w:val="18"/>
              </w:rPr>
              <w:t xml:space="preserve"> to the negative (Z-) side of the platform structure using </w:t>
            </w:r>
            <w:r w:rsidRPr="005E3568">
              <w:rPr>
                <w:rFonts w:ascii="Segoe UI" w:hAnsi="Segoe UI" w:cs="Segoe UI"/>
                <w:b/>
                <w:bCs/>
                <w:szCs w:val="18"/>
              </w:rPr>
              <w:t>(4x) M2.5x10</w:t>
            </w:r>
            <w:r w:rsidRPr="005E3568">
              <w:rPr>
                <w:rFonts w:ascii="Segoe UI" w:hAnsi="Segoe UI" w:cs="Segoe UI"/>
                <w:szCs w:val="18"/>
              </w:rPr>
              <w:t xml:space="preserve"> CSK Torx screws. </w:t>
            </w:r>
          </w:p>
          <w:p w14:paraId="34375A7A" w14:textId="5A8A039D" w:rsidR="00420091" w:rsidRPr="005E3568" w:rsidRDefault="00420091" w:rsidP="00420091">
            <w:pPr>
              <w:pStyle w:val="TableContents"/>
              <w:jc w:val="left"/>
              <w:rPr>
                <w:rFonts w:ascii="Segoe UI" w:hAnsi="Segoe UI" w:cs="Segoe UI"/>
                <w:szCs w:val="18"/>
              </w:rPr>
            </w:pPr>
            <w:r w:rsidRPr="005E3568">
              <w:rPr>
                <w:rFonts w:ascii="Segoe UI" w:hAnsi="Segoe UI" w:cs="Segoe UI"/>
                <w:szCs w:val="18"/>
              </w:rPr>
              <w:t>Use the fixation holes indicated by red circles and not the holes with helicoils.</w:t>
            </w:r>
          </w:p>
          <w:p w14:paraId="139BBC2F" w14:textId="77777777" w:rsidR="00420091" w:rsidRPr="005E3568" w:rsidRDefault="00420091" w:rsidP="00420091">
            <w:pPr>
              <w:pStyle w:val="TableContents"/>
              <w:jc w:val="left"/>
              <w:rPr>
                <w:rFonts w:ascii="Segoe UI" w:hAnsi="Segoe UI" w:cs="Segoe UI"/>
                <w:szCs w:val="18"/>
              </w:rPr>
            </w:pPr>
            <w:r w:rsidRPr="005E3568">
              <w:rPr>
                <w:rFonts w:ascii="Segoe UI" w:hAnsi="Segoe UI" w:cs="Segoe UI"/>
                <w:szCs w:val="18"/>
              </w:rPr>
              <w:t xml:space="preserve">Torque ≈ </w:t>
            </w:r>
            <w:r w:rsidRPr="005E3568">
              <w:rPr>
                <w:rFonts w:ascii="Segoe UI" w:hAnsi="Segoe UI" w:cs="Segoe UI"/>
                <w:b/>
                <w:bCs/>
                <w:szCs w:val="18"/>
              </w:rPr>
              <w:t>0.5 Nm.</w:t>
            </w:r>
            <w:r w:rsidRPr="005E3568">
              <w:rPr>
                <w:rFonts w:ascii="Segoe UI" w:hAnsi="Segoe UI" w:cs="Segoe UI"/>
                <w:szCs w:val="18"/>
              </w:rPr>
              <w:t xml:space="preserve"> </w:t>
            </w:r>
          </w:p>
          <w:p w14:paraId="4A96CD91" w14:textId="2222A7D3" w:rsidR="00420091" w:rsidRPr="005E3568" w:rsidRDefault="00420091" w:rsidP="00420091">
            <w:pPr>
              <w:pStyle w:val="TableContents"/>
              <w:jc w:val="center"/>
              <w:rPr>
                <w:rFonts w:ascii="Segoe UI" w:hAnsi="Segoe UI" w:cs="Segoe UI"/>
                <w:szCs w:val="18"/>
              </w:rPr>
            </w:pPr>
            <w:r w:rsidRPr="005E3568">
              <w:rPr>
                <w:rFonts w:ascii="Segoe UI" w:hAnsi="Segoe UI" w:cs="Segoe UI"/>
                <w:noProof/>
                <w:szCs w:val="18"/>
              </w:rPr>
              <w:drawing>
                <wp:inline distT="0" distB="0" distL="0" distR="0" wp14:anchorId="3213336F" wp14:editId="0111BE6E">
                  <wp:extent cx="2178284" cy="22101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2189271" cy="2221309"/>
                          </a:xfrm>
                          <a:prstGeom prst="rect">
                            <a:avLst/>
                          </a:prstGeom>
                          <a:noFill/>
                          <a:ln>
                            <a:noFill/>
                          </a:ln>
                        </pic:spPr>
                      </pic:pic>
                    </a:graphicData>
                  </a:graphic>
                </wp:inline>
              </w:drawing>
            </w:r>
          </w:p>
          <w:p w14:paraId="0E56425B" w14:textId="38CC4367" w:rsidR="00506F84" w:rsidRPr="005E3568" w:rsidRDefault="00506F84" w:rsidP="00506F84">
            <w:pPr>
              <w:pStyle w:val="TableContents"/>
              <w:rPr>
                <w:rFonts w:ascii="Segoe UI" w:hAnsi="Segoe UI" w:cs="Segoe UI"/>
                <w:szCs w:val="18"/>
              </w:rPr>
            </w:pPr>
            <w:r w:rsidRPr="005E3568">
              <w:rPr>
                <w:rFonts w:ascii="Segoe UI" w:hAnsi="Segoe UI" w:cs="Segoe UI"/>
                <w:szCs w:val="18"/>
              </w:rPr>
              <w:t>Longer elements (VHF) placed along X axis. Shorter elements (UHF) placed along Y axis</w:t>
            </w:r>
          </w:p>
          <w:p w14:paraId="268D0705" w14:textId="0B0AAA24" w:rsidR="00506F84" w:rsidRPr="005E3568" w:rsidRDefault="00506F84" w:rsidP="00506F84">
            <w:pPr>
              <w:pStyle w:val="TableContents"/>
              <w:jc w:val="center"/>
              <w:rPr>
                <w:rFonts w:ascii="Segoe UI" w:hAnsi="Segoe UI" w:cs="Segoe UI"/>
                <w:szCs w:val="18"/>
              </w:rPr>
            </w:pPr>
            <w:r w:rsidRPr="005E3568">
              <w:rPr>
                <w:rFonts w:ascii="Segoe UI" w:hAnsi="Segoe UI" w:cs="Segoe UI"/>
                <w:szCs w:val="18"/>
              </w:rPr>
              <w:object w:dxaOrig="10606" w:dyaOrig="6181" w14:anchorId="0B531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23.5pt;height:129.75pt" o:ole="">
                  <v:imagedata r:id="rId17" o:title=""/>
                </v:shape>
                <o:OLEObject Type="Embed" ProgID="Visio.Drawing.15" ShapeID="_x0000_i1072" DrawAspect="Content" ObjectID="_1793204492" r:id="rId18"/>
              </w:object>
            </w:r>
          </w:p>
          <w:p w14:paraId="7045FFAF" w14:textId="3268B80F" w:rsidR="00420091" w:rsidRPr="005E3568" w:rsidRDefault="00420091" w:rsidP="00420091">
            <w:pPr>
              <w:pStyle w:val="TableContents"/>
              <w:spacing w:after="120"/>
              <w:jc w:val="center"/>
              <w:rPr>
                <w:rFonts w:ascii="Segoe UI" w:hAnsi="Segoe UI" w:cs="Segoe UI"/>
                <w:szCs w:val="18"/>
              </w:rPr>
            </w:pPr>
            <w:r w:rsidRPr="005E3568">
              <w:rPr>
                <w:rFonts w:ascii="Segoe UI" w:hAnsi="Segoe UI" w:cs="Segoe UI"/>
                <w:noProof/>
                <w:szCs w:val="18"/>
              </w:rPr>
              <w:drawing>
                <wp:inline distT="0" distB="0" distL="0" distR="0" wp14:anchorId="30827C32" wp14:editId="1CE0C1A7">
                  <wp:extent cx="2394093" cy="256480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394093" cy="2564803"/>
                          </a:xfrm>
                          <a:prstGeom prst="rect">
                            <a:avLst/>
                          </a:prstGeom>
                          <a:noFill/>
                        </pic:spPr>
                      </pic:pic>
                    </a:graphicData>
                  </a:graphic>
                </wp:inline>
              </w:drawing>
            </w:r>
          </w:p>
        </w:tc>
        <w:tc>
          <w:tcPr>
            <w:tcW w:w="367" w:type="pct"/>
          </w:tcPr>
          <w:p w14:paraId="19532D54"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2054377860"/>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733ACBFF" w14:textId="5D54CB25" w:rsidR="00D85D53" w:rsidRPr="005E3568" w:rsidRDefault="00D85D53" w:rsidP="005E3568">
            <w:pPr>
              <w:pStyle w:val="TableContents"/>
              <w:jc w:val="center"/>
              <w:rPr>
                <w:rFonts w:ascii="Segoe UI" w:hAnsi="Segoe UI" w:cs="Segoe UI"/>
                <w:szCs w:val="18"/>
              </w:rPr>
            </w:pPr>
          </w:p>
        </w:tc>
        <w:tc>
          <w:tcPr>
            <w:tcW w:w="589" w:type="pct"/>
            <w:shd w:val="clear" w:color="auto" w:fill="auto"/>
          </w:tcPr>
          <w:p w14:paraId="31B0FADC" w14:textId="270565B7" w:rsidR="00420091" w:rsidRPr="005E3568" w:rsidRDefault="00420091" w:rsidP="00420091">
            <w:pPr>
              <w:pStyle w:val="TableContents"/>
              <w:jc w:val="center"/>
              <w:rPr>
                <w:rFonts w:ascii="Segoe UI" w:hAnsi="Segoe UI" w:cs="Segoe UI"/>
                <w:szCs w:val="18"/>
              </w:rPr>
            </w:pPr>
          </w:p>
        </w:tc>
      </w:tr>
      <w:tr w:rsidR="00420091" w:rsidRPr="005E3568" w14:paraId="49A05E21" w14:textId="77777777" w:rsidTr="005E3568">
        <w:trPr>
          <w:cantSplit/>
          <w:jc w:val="center"/>
        </w:trPr>
        <w:tc>
          <w:tcPr>
            <w:tcW w:w="365" w:type="pct"/>
            <w:shd w:val="clear" w:color="auto" w:fill="auto"/>
          </w:tcPr>
          <w:p w14:paraId="62B8BB6B" w14:textId="77777777" w:rsidR="00420091" w:rsidRPr="005E3568" w:rsidRDefault="00420091" w:rsidP="00420091">
            <w:pPr>
              <w:pStyle w:val="TableContents"/>
              <w:keepNext/>
              <w:numPr>
                <w:ilvl w:val="0"/>
                <w:numId w:val="33"/>
              </w:numPr>
              <w:jc w:val="left"/>
              <w:rPr>
                <w:rFonts w:ascii="Segoe UI" w:hAnsi="Segoe UI" w:cs="Segoe UI"/>
                <w:szCs w:val="18"/>
              </w:rPr>
            </w:pPr>
          </w:p>
        </w:tc>
        <w:tc>
          <w:tcPr>
            <w:tcW w:w="3679" w:type="pct"/>
            <w:shd w:val="clear" w:color="auto" w:fill="auto"/>
          </w:tcPr>
          <w:p w14:paraId="63FAE138" w14:textId="24797DC4" w:rsidR="00420091" w:rsidRPr="005E3568" w:rsidRDefault="00420091" w:rsidP="00420091">
            <w:pPr>
              <w:pStyle w:val="TableContents"/>
              <w:keepNext/>
              <w:jc w:val="left"/>
              <w:rPr>
                <w:rFonts w:ascii="Segoe UI" w:hAnsi="Segoe UI" w:cs="Segoe UI"/>
                <w:szCs w:val="18"/>
              </w:rPr>
            </w:pPr>
            <w:r w:rsidRPr="005E3568">
              <w:rPr>
                <w:rFonts w:ascii="Segoe UI" w:hAnsi="Segoe UI" w:cs="Segoe UI"/>
                <w:szCs w:val="18"/>
              </w:rPr>
              <w:t>Take photos of the platform module from all sides</w:t>
            </w:r>
          </w:p>
        </w:tc>
        <w:tc>
          <w:tcPr>
            <w:tcW w:w="367" w:type="pct"/>
          </w:tcPr>
          <w:p w14:paraId="2C20077A" w14:textId="77777777" w:rsidR="005E3568" w:rsidRPr="005E3568" w:rsidRDefault="005E3568" w:rsidP="005E3568">
            <w:pPr>
              <w:pStyle w:val="TableContents"/>
              <w:jc w:val="center"/>
              <w:rPr>
                <w:rFonts w:ascii="Segoe UI" w:hAnsi="Segoe UI" w:cs="Segoe UI"/>
                <w:szCs w:val="18"/>
              </w:rPr>
            </w:pPr>
            <w:sdt>
              <w:sdtPr>
                <w:rPr>
                  <w:rFonts w:ascii="Segoe UI" w:hAnsi="Segoe UI" w:cs="Segoe UI"/>
                  <w:szCs w:val="18"/>
                </w:rPr>
                <w:id w:val="839125020"/>
                <w14:checkbox>
                  <w14:checked w14:val="0"/>
                  <w14:checkedState w14:val="2612" w14:font="MS Gothic"/>
                  <w14:uncheckedState w14:val="2610" w14:font="MS Gothic"/>
                </w14:checkbox>
              </w:sdtPr>
              <w:sdtContent>
                <w:r w:rsidRPr="005E3568">
                  <w:rPr>
                    <w:rFonts w:ascii="Segoe UI Symbol" w:eastAsia="MS Gothic" w:hAnsi="Segoe UI Symbol" w:cs="Segoe UI Symbol"/>
                    <w:szCs w:val="18"/>
                  </w:rPr>
                  <w:t>☐</w:t>
                </w:r>
              </w:sdtContent>
            </w:sdt>
          </w:p>
          <w:p w14:paraId="2A9F0A05" w14:textId="77777777" w:rsidR="00420091" w:rsidRPr="005E3568" w:rsidRDefault="00420091" w:rsidP="00420091">
            <w:pPr>
              <w:pStyle w:val="TableContents"/>
              <w:keepNext/>
              <w:jc w:val="left"/>
              <w:rPr>
                <w:rFonts w:ascii="Segoe UI" w:hAnsi="Segoe UI" w:cs="Segoe UI"/>
                <w:szCs w:val="18"/>
              </w:rPr>
            </w:pPr>
          </w:p>
        </w:tc>
        <w:tc>
          <w:tcPr>
            <w:tcW w:w="589" w:type="pct"/>
            <w:shd w:val="clear" w:color="auto" w:fill="auto"/>
          </w:tcPr>
          <w:p w14:paraId="32503224" w14:textId="526E48E8" w:rsidR="00420091" w:rsidRPr="005E3568" w:rsidRDefault="00420091" w:rsidP="00420091">
            <w:pPr>
              <w:pStyle w:val="TableContents"/>
              <w:keepNext/>
              <w:jc w:val="center"/>
              <w:rPr>
                <w:rFonts w:ascii="Segoe UI" w:hAnsi="Segoe UI" w:cs="Segoe UI"/>
                <w:szCs w:val="18"/>
              </w:rPr>
            </w:pPr>
          </w:p>
        </w:tc>
      </w:tr>
      <w:tr w:rsidR="00420091" w:rsidRPr="005E3568" w14:paraId="16773A03" w14:textId="77777777" w:rsidTr="005E3568">
        <w:trPr>
          <w:cantSplit/>
          <w:jc w:val="center"/>
        </w:trPr>
        <w:tc>
          <w:tcPr>
            <w:tcW w:w="365" w:type="pct"/>
            <w:shd w:val="clear" w:color="auto" w:fill="auto"/>
          </w:tcPr>
          <w:p w14:paraId="4AA12D9B" w14:textId="77777777" w:rsidR="00420091" w:rsidRPr="005E3568" w:rsidRDefault="00420091" w:rsidP="00420091">
            <w:pPr>
              <w:pStyle w:val="TableContents"/>
              <w:numPr>
                <w:ilvl w:val="0"/>
                <w:numId w:val="33"/>
              </w:numPr>
              <w:jc w:val="left"/>
              <w:rPr>
                <w:rFonts w:ascii="Segoe UI" w:hAnsi="Segoe UI" w:cs="Segoe UI"/>
                <w:szCs w:val="18"/>
              </w:rPr>
            </w:pPr>
          </w:p>
        </w:tc>
        <w:tc>
          <w:tcPr>
            <w:tcW w:w="3679" w:type="pct"/>
            <w:shd w:val="clear" w:color="auto" w:fill="auto"/>
          </w:tcPr>
          <w:p w14:paraId="245F600A" w14:textId="3D1E2D45" w:rsidR="00420091" w:rsidRPr="005E3568" w:rsidRDefault="00420091" w:rsidP="005E3568">
            <w:pPr>
              <w:pStyle w:val="TableContents"/>
              <w:keepNext/>
              <w:jc w:val="left"/>
              <w:rPr>
                <w:rFonts w:ascii="Segoe UI" w:hAnsi="Segoe UI" w:cs="Segoe UI"/>
                <w:szCs w:val="18"/>
              </w:rPr>
            </w:pPr>
            <w:r w:rsidRPr="005E3568">
              <w:rPr>
                <w:rFonts w:ascii="Segoe UI" w:hAnsi="Segoe UI" w:cs="Segoe UI"/>
                <w:szCs w:val="18"/>
              </w:rPr>
              <w:t>Place the platform module in a safe place (e.g. ESD bag and Useful box)</w:t>
            </w:r>
          </w:p>
        </w:tc>
        <w:tc>
          <w:tcPr>
            <w:tcW w:w="367" w:type="pct"/>
          </w:tcPr>
          <w:p w14:paraId="696F4851" w14:textId="77777777" w:rsidR="005E3568" w:rsidRPr="005E3568" w:rsidRDefault="005E3568" w:rsidP="005E3568">
            <w:pPr>
              <w:pStyle w:val="TableContents"/>
              <w:keepNext/>
              <w:jc w:val="center"/>
              <w:rPr>
                <w:rFonts w:ascii="Segoe UI" w:hAnsi="Segoe UI" w:cs="Segoe UI"/>
                <w:szCs w:val="18"/>
              </w:rPr>
            </w:pPr>
            <w:sdt>
              <w:sdtPr>
                <w:rPr>
                  <w:rFonts w:ascii="Segoe UI" w:hAnsi="Segoe UI" w:cs="Segoe UI"/>
                  <w:szCs w:val="18"/>
                </w:rPr>
                <w:id w:val="-946460819"/>
                <w14:checkbox>
                  <w14:checked w14:val="0"/>
                  <w14:checkedState w14:val="2612" w14:font="MS Gothic"/>
                  <w14:uncheckedState w14:val="2610" w14:font="MS Gothic"/>
                </w14:checkbox>
              </w:sdtPr>
              <w:sdtContent>
                <w:r w:rsidRPr="005E3568">
                  <w:rPr>
                    <w:rFonts w:ascii="Segoe UI Symbol" w:hAnsi="Segoe UI Symbol" w:cs="Segoe UI Symbol"/>
                    <w:szCs w:val="18"/>
                  </w:rPr>
                  <w:t>☐</w:t>
                </w:r>
              </w:sdtContent>
            </w:sdt>
          </w:p>
          <w:p w14:paraId="79F4131B" w14:textId="77777777" w:rsidR="00420091" w:rsidRPr="005E3568" w:rsidRDefault="00420091" w:rsidP="005E3568">
            <w:pPr>
              <w:pStyle w:val="TableContents"/>
              <w:keepNext/>
              <w:jc w:val="left"/>
              <w:rPr>
                <w:rFonts w:ascii="Segoe UI" w:hAnsi="Segoe UI" w:cs="Segoe UI"/>
                <w:szCs w:val="18"/>
              </w:rPr>
            </w:pPr>
          </w:p>
        </w:tc>
        <w:tc>
          <w:tcPr>
            <w:tcW w:w="589" w:type="pct"/>
            <w:shd w:val="clear" w:color="auto" w:fill="auto"/>
          </w:tcPr>
          <w:p w14:paraId="238DEAD9" w14:textId="2BB4A1B7" w:rsidR="00420091" w:rsidRPr="005E3568" w:rsidRDefault="00420091" w:rsidP="00420091">
            <w:pPr>
              <w:pStyle w:val="TableContents"/>
              <w:jc w:val="center"/>
              <w:rPr>
                <w:rFonts w:ascii="Segoe UI" w:hAnsi="Segoe UI" w:cs="Segoe UI"/>
                <w:szCs w:val="18"/>
              </w:rPr>
            </w:pPr>
          </w:p>
        </w:tc>
      </w:tr>
      <w:tr w:rsidR="00420091" w:rsidRPr="005E3568" w14:paraId="0C0F097A" w14:textId="77777777" w:rsidTr="005E3568">
        <w:tblPrEx>
          <w:jc w:val="left"/>
        </w:tblPrEx>
        <w:trPr>
          <w:cantSplit/>
        </w:trPr>
        <w:tc>
          <w:tcPr>
            <w:tcW w:w="5000" w:type="pct"/>
            <w:gridSpan w:val="4"/>
            <w:shd w:val="clear" w:color="auto" w:fill="auto"/>
          </w:tcPr>
          <w:p w14:paraId="2AC43800" w14:textId="03D6FC00" w:rsidR="00420091" w:rsidRPr="005E3568" w:rsidRDefault="00420091" w:rsidP="00420091">
            <w:pPr>
              <w:pStyle w:val="TableContents"/>
              <w:spacing w:before="0"/>
              <w:rPr>
                <w:rFonts w:ascii="Segoe UI" w:hAnsi="Segoe UI" w:cs="Segoe UI"/>
                <w:b/>
                <w:bCs/>
                <w:color w:val="0A1528" w:themeColor="text1"/>
                <w:szCs w:val="18"/>
              </w:rPr>
            </w:pPr>
            <w:r w:rsidRPr="005E3568">
              <w:rPr>
                <w:rFonts w:ascii="Segoe UI" w:hAnsi="Segoe UI" w:cs="Segoe UI"/>
                <w:b/>
                <w:bCs/>
                <w:szCs w:val="18"/>
              </w:rPr>
              <w:t xml:space="preserve">Activity performed by:  </w:t>
            </w:r>
            <w:sdt>
              <w:sdtPr>
                <w:rPr>
                  <w:rFonts w:ascii="Segoe UI" w:hAnsi="Segoe UI" w:cs="Segoe UI"/>
                  <w:b/>
                  <w:bCs/>
                  <w:color w:val="0A1528" w:themeColor="text1"/>
                  <w:szCs w:val="18"/>
                </w:rPr>
                <w:id w:val="975649530"/>
                <w:placeholder>
                  <w:docPart w:val="64AA871841774BA4A0BAC750728540A3"/>
                </w:placeholder>
                <w:showingPlcHdr/>
              </w:sdtPr>
              <w:sdtEndPr/>
              <w:sdtContent>
                <w:r w:rsidR="00885D71" w:rsidRPr="005E3568">
                  <w:rPr>
                    <w:rFonts w:ascii="Segoe UI" w:hAnsi="Segoe UI" w:cs="Segoe UI"/>
                    <w:color w:val="0A1528" w:themeColor="text1"/>
                    <w:szCs w:val="18"/>
                  </w:rPr>
                  <w:t>Initials</w:t>
                </w:r>
              </w:sdtContent>
            </w:sdt>
          </w:p>
          <w:p w14:paraId="44A51478" w14:textId="4D37E0DE" w:rsidR="00420091" w:rsidRPr="005E3568" w:rsidRDefault="00420091" w:rsidP="00420091">
            <w:pPr>
              <w:pStyle w:val="TableContents"/>
              <w:spacing w:before="0"/>
              <w:rPr>
                <w:rFonts w:ascii="Segoe UI" w:hAnsi="Segoe UI" w:cs="Segoe UI"/>
                <w:b/>
                <w:bCs/>
                <w:szCs w:val="18"/>
              </w:rPr>
            </w:pPr>
            <w:r w:rsidRPr="005E3568">
              <w:rPr>
                <w:rFonts w:ascii="Segoe UI" w:hAnsi="Segoe UI" w:cs="Segoe UI"/>
                <w:b/>
                <w:bCs/>
                <w:szCs w:val="18"/>
              </w:rPr>
              <w:t xml:space="preserve">Date: </w:t>
            </w:r>
            <w:sdt>
              <w:sdtPr>
                <w:rPr>
                  <w:rFonts w:ascii="Segoe UI" w:hAnsi="Segoe UI" w:cs="Segoe UI"/>
                  <w:b/>
                  <w:bCs/>
                  <w:szCs w:val="18"/>
                  <w:lang w:val="en-US"/>
                </w:rPr>
                <w:id w:val="-878859000"/>
                <w:placeholder>
                  <w:docPart w:val="4E7E4330B6C94CF38E2393572FD48C16"/>
                </w:placeholder>
                <w:showingPlcHdr/>
                <w:date w:fullDate="2023-09-28T00:00:00Z">
                  <w:dateFormat w:val="d-M-yyyy"/>
                  <w:lid w:val="nl-NL"/>
                  <w:storeMappedDataAs w:val="dateTime"/>
                  <w:calendar w:val="gregorian"/>
                </w:date>
              </w:sdtPr>
              <w:sdtEndPr/>
              <w:sdtContent>
                <w:r w:rsidR="00885D71" w:rsidRPr="005E3568">
                  <w:rPr>
                    <w:rStyle w:val="HeaderChar"/>
                    <w:rFonts w:cs="Segoe UI"/>
                    <w:sz w:val="18"/>
                    <w:szCs w:val="18"/>
                  </w:rPr>
                  <w:t>Click here to enter a date.</w:t>
                </w:r>
              </w:sdtContent>
            </w:sdt>
          </w:p>
        </w:tc>
      </w:tr>
    </w:tbl>
    <w:p w14:paraId="0CA96BBC" w14:textId="77777777" w:rsidR="00F548D5" w:rsidRDefault="00F548D5" w:rsidP="00F548D5">
      <w:pPr>
        <w:spacing w:line="259" w:lineRule="auto"/>
        <w:jc w:val="left"/>
      </w:pPr>
      <w:bookmarkStart w:id="28" w:name="_Toc33184738"/>
      <w:bookmarkStart w:id="29" w:name="_Toc33188245"/>
      <w:bookmarkStart w:id="30" w:name="_Toc33620772"/>
      <w:bookmarkStart w:id="31" w:name="_Toc33184739"/>
      <w:bookmarkStart w:id="32" w:name="_Toc33188246"/>
      <w:bookmarkStart w:id="33" w:name="_Toc33620773"/>
      <w:bookmarkStart w:id="34" w:name="_Toc33184740"/>
      <w:bookmarkStart w:id="35" w:name="_Toc33188247"/>
      <w:bookmarkStart w:id="36" w:name="_Toc33620774"/>
      <w:bookmarkStart w:id="37" w:name="_Toc517878771"/>
      <w:bookmarkStart w:id="38" w:name="_Ref4685315"/>
      <w:bookmarkStart w:id="39" w:name="_Ref4685338"/>
      <w:bookmarkStart w:id="40" w:name="_Ref17878036"/>
      <w:bookmarkStart w:id="41" w:name="_Ref17878043"/>
      <w:bookmarkStart w:id="42" w:name="_Toc66115632"/>
      <w:bookmarkStart w:id="43" w:name="_Ref104198620"/>
      <w:bookmarkStart w:id="44" w:name="_Ref104198632"/>
      <w:bookmarkEnd w:id="28"/>
      <w:bookmarkEnd w:id="29"/>
      <w:bookmarkEnd w:id="30"/>
      <w:bookmarkEnd w:id="31"/>
      <w:bookmarkEnd w:id="32"/>
      <w:bookmarkEnd w:id="33"/>
      <w:bookmarkEnd w:id="34"/>
      <w:bookmarkEnd w:id="35"/>
      <w:bookmarkEnd w:id="36"/>
      <w:r>
        <w:br w:type="page"/>
      </w:r>
    </w:p>
    <w:p w14:paraId="77EE51F4" w14:textId="3EA53379" w:rsidR="001A29BA" w:rsidRDefault="001A29BA" w:rsidP="001A29BA">
      <w:pPr>
        <w:pStyle w:val="Heading1"/>
      </w:pPr>
      <w:bookmarkStart w:id="45" w:name="_Toc103871186"/>
      <w:bookmarkStart w:id="46" w:name="_Toc103871354"/>
      <w:bookmarkStart w:id="47" w:name="_Toc103871463"/>
      <w:bookmarkStart w:id="48" w:name="_Toc106280166"/>
      <w:bookmarkStart w:id="49" w:name="_Toc106280277"/>
      <w:bookmarkStart w:id="50" w:name="_Toc106280388"/>
      <w:bookmarkStart w:id="51" w:name="_Toc106283483"/>
      <w:bookmarkStart w:id="52" w:name="_Toc106716092"/>
      <w:bookmarkStart w:id="53" w:name="_Toc106716203"/>
      <w:bookmarkStart w:id="54" w:name="_Toc103871187"/>
      <w:bookmarkStart w:id="55" w:name="_Toc103871355"/>
      <w:bookmarkStart w:id="56" w:name="_Toc103871464"/>
      <w:bookmarkStart w:id="57" w:name="_Toc106280167"/>
      <w:bookmarkStart w:id="58" w:name="_Toc106280278"/>
      <w:bookmarkStart w:id="59" w:name="_Toc106280389"/>
      <w:bookmarkStart w:id="60" w:name="_Toc106283484"/>
      <w:bookmarkStart w:id="61" w:name="_Toc106716093"/>
      <w:bookmarkStart w:id="62" w:name="_Toc106716204"/>
      <w:bookmarkStart w:id="63" w:name="_Toc103871188"/>
      <w:bookmarkStart w:id="64" w:name="_Toc103871356"/>
      <w:bookmarkStart w:id="65" w:name="_Toc103871465"/>
      <w:bookmarkStart w:id="66" w:name="_Toc106280168"/>
      <w:bookmarkStart w:id="67" w:name="_Toc106280279"/>
      <w:bookmarkStart w:id="68" w:name="_Toc106280390"/>
      <w:bookmarkStart w:id="69" w:name="_Toc106283485"/>
      <w:bookmarkStart w:id="70" w:name="_Toc106716094"/>
      <w:bookmarkStart w:id="71" w:name="_Toc106716205"/>
      <w:bookmarkStart w:id="72" w:name="_Toc103871194"/>
      <w:bookmarkStart w:id="73" w:name="_Toc103871362"/>
      <w:bookmarkStart w:id="74" w:name="_Toc103871471"/>
      <w:bookmarkStart w:id="75" w:name="_Toc106280174"/>
      <w:bookmarkStart w:id="76" w:name="_Toc106280285"/>
      <w:bookmarkStart w:id="77" w:name="_Toc106280396"/>
      <w:bookmarkStart w:id="78" w:name="_Toc106283491"/>
      <w:bookmarkStart w:id="79" w:name="_Toc106716100"/>
      <w:bookmarkStart w:id="80" w:name="_Toc106716211"/>
      <w:bookmarkStart w:id="81" w:name="_Toc103871205"/>
      <w:bookmarkStart w:id="82" w:name="_Toc103871373"/>
      <w:bookmarkStart w:id="83" w:name="_Toc103871482"/>
      <w:bookmarkStart w:id="84" w:name="_Toc106280185"/>
      <w:bookmarkStart w:id="85" w:name="_Toc106280296"/>
      <w:bookmarkStart w:id="86" w:name="_Toc106280407"/>
      <w:bookmarkStart w:id="87" w:name="_Toc106283502"/>
      <w:bookmarkStart w:id="88" w:name="_Toc106716111"/>
      <w:bookmarkStart w:id="89" w:name="_Toc106716222"/>
      <w:bookmarkStart w:id="90" w:name="_Toc103871211"/>
      <w:bookmarkStart w:id="91" w:name="_Toc103871379"/>
      <w:bookmarkStart w:id="92" w:name="_Toc103871488"/>
      <w:bookmarkStart w:id="93" w:name="_Toc106280191"/>
      <w:bookmarkStart w:id="94" w:name="_Toc106280302"/>
      <w:bookmarkStart w:id="95" w:name="_Toc106280413"/>
      <w:bookmarkStart w:id="96" w:name="_Toc106283508"/>
      <w:bookmarkStart w:id="97" w:name="_Toc106716117"/>
      <w:bookmarkStart w:id="98" w:name="_Toc106716228"/>
      <w:bookmarkStart w:id="99" w:name="_Toc103871219"/>
      <w:bookmarkStart w:id="100" w:name="_Toc103871387"/>
      <w:bookmarkStart w:id="101" w:name="_Toc103871496"/>
      <w:bookmarkStart w:id="102" w:name="_Toc106280199"/>
      <w:bookmarkStart w:id="103" w:name="_Toc106280310"/>
      <w:bookmarkStart w:id="104" w:name="_Toc106280421"/>
      <w:bookmarkStart w:id="105" w:name="_Toc106283516"/>
      <w:bookmarkStart w:id="106" w:name="_Toc106716125"/>
      <w:bookmarkStart w:id="107" w:name="_Toc106716236"/>
      <w:bookmarkStart w:id="108" w:name="_Toc103871227"/>
      <w:bookmarkStart w:id="109" w:name="_Toc103871395"/>
      <w:bookmarkStart w:id="110" w:name="_Toc103871504"/>
      <w:bookmarkStart w:id="111" w:name="_Toc106280207"/>
      <w:bookmarkStart w:id="112" w:name="_Toc106280318"/>
      <w:bookmarkStart w:id="113" w:name="_Toc106280429"/>
      <w:bookmarkStart w:id="114" w:name="_Toc106283524"/>
      <w:bookmarkStart w:id="115" w:name="_Toc106716133"/>
      <w:bookmarkStart w:id="116" w:name="_Toc106716244"/>
      <w:bookmarkStart w:id="117" w:name="_Toc103871240"/>
      <w:bookmarkStart w:id="118" w:name="_Toc103871408"/>
      <w:bookmarkStart w:id="119" w:name="_Toc103871517"/>
      <w:bookmarkStart w:id="120" w:name="_Toc106280220"/>
      <w:bookmarkStart w:id="121" w:name="_Toc106280331"/>
      <w:bookmarkStart w:id="122" w:name="_Toc106280442"/>
      <w:bookmarkStart w:id="123" w:name="_Toc106283537"/>
      <w:bookmarkStart w:id="124" w:name="_Toc106716146"/>
      <w:bookmarkStart w:id="125" w:name="_Toc106716257"/>
      <w:bookmarkStart w:id="126" w:name="_Toc103871245"/>
      <w:bookmarkStart w:id="127" w:name="_Toc103871413"/>
      <w:bookmarkStart w:id="128" w:name="_Toc103871522"/>
      <w:bookmarkStart w:id="129" w:name="_Toc106280225"/>
      <w:bookmarkStart w:id="130" w:name="_Toc106280336"/>
      <w:bookmarkStart w:id="131" w:name="_Toc106280447"/>
      <w:bookmarkStart w:id="132" w:name="_Toc106283542"/>
      <w:bookmarkStart w:id="133" w:name="_Toc106716151"/>
      <w:bookmarkStart w:id="134" w:name="_Toc106716262"/>
      <w:bookmarkStart w:id="135" w:name="_Toc106280227"/>
      <w:bookmarkStart w:id="136" w:name="_Toc106280338"/>
      <w:bookmarkStart w:id="137" w:name="_Toc106280449"/>
      <w:bookmarkStart w:id="138" w:name="_Toc106283544"/>
      <w:bookmarkStart w:id="139" w:name="_Toc106716153"/>
      <w:bookmarkStart w:id="140" w:name="_Toc106716264"/>
      <w:bookmarkStart w:id="141" w:name="_Toc182591709"/>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lastRenderedPageBreak/>
        <w:t>Procedure Variation Log</w:t>
      </w:r>
      <w:bookmarkEnd w:id="141"/>
    </w:p>
    <w:p w14:paraId="43C97BAC" w14:textId="77777777" w:rsidR="005E3568" w:rsidRDefault="005E3568" w:rsidP="005E3568">
      <w:pPr>
        <w:pStyle w:val="BodyText"/>
      </w:pPr>
      <w:r w:rsidRPr="00CF2A05">
        <w:t xml:space="preserve">The following table shall be used to log all variations with respect to the original procedure. </w:t>
      </w:r>
      <w:r>
        <w:t xml:space="preserve"> </w:t>
      </w:r>
      <w:r w:rsidRPr="00CF2A05">
        <w:t>Please provide as much information as possible regarding the nature and cause of the change.</w:t>
      </w:r>
      <w:r>
        <w:t xml:space="preserve"> </w:t>
      </w:r>
      <w:r w:rsidRPr="00CF2A05">
        <w:t>Add pages as required</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931"/>
        <w:gridCol w:w="2872"/>
        <w:gridCol w:w="2874"/>
        <w:gridCol w:w="1019"/>
        <w:gridCol w:w="1021"/>
      </w:tblGrid>
      <w:tr w:rsidR="005E3568" w:rsidRPr="00CF2A05" w14:paraId="760E5F10" w14:textId="77777777" w:rsidTr="00EC7506">
        <w:trPr>
          <w:cantSplit/>
          <w:tblHeader/>
        </w:trPr>
        <w:tc>
          <w:tcPr>
            <w:tcW w:w="475" w:type="pct"/>
            <w:tcBorders>
              <w:top w:val="single" w:sz="4" w:space="0" w:color="auto"/>
              <w:left w:val="single" w:sz="4" w:space="0" w:color="auto"/>
              <w:bottom w:val="nil"/>
              <w:right w:val="single" w:sz="4" w:space="0" w:color="auto"/>
            </w:tcBorders>
            <w:shd w:val="clear" w:color="auto" w:fill="214584" w:themeFill="text1" w:themeFillTint="BF"/>
          </w:tcPr>
          <w:p w14:paraId="239A52FF" w14:textId="77777777" w:rsidR="005E3568" w:rsidRPr="00CF2A05" w:rsidRDefault="005E3568" w:rsidP="00EC7506">
            <w:pPr>
              <w:pStyle w:val="ISIS-TableHeading"/>
              <w:rPr>
                <w:lang w:eastAsia="x-none" w:bidi="ar-SA"/>
              </w:rPr>
            </w:pPr>
            <w:r w:rsidRPr="00CF2A05">
              <w:t>PV #</w:t>
            </w:r>
          </w:p>
        </w:tc>
        <w:tc>
          <w:tcPr>
            <w:tcW w:w="475" w:type="pct"/>
            <w:tcBorders>
              <w:top w:val="single" w:sz="4" w:space="0" w:color="auto"/>
              <w:left w:val="single" w:sz="4" w:space="0" w:color="auto"/>
              <w:bottom w:val="nil"/>
              <w:right w:val="single" w:sz="4" w:space="0" w:color="auto"/>
            </w:tcBorders>
            <w:shd w:val="clear" w:color="auto" w:fill="214584" w:themeFill="text1" w:themeFillTint="BF"/>
          </w:tcPr>
          <w:p w14:paraId="726ECE7C" w14:textId="77777777" w:rsidR="005E3568" w:rsidRPr="00CF2A05" w:rsidRDefault="005E3568" w:rsidP="00EC7506">
            <w:pPr>
              <w:pStyle w:val="ISIS-TableHeading"/>
            </w:pPr>
            <w:r w:rsidRPr="00CF2A05">
              <w:t>Section / Page / Step affected</w:t>
            </w:r>
          </w:p>
        </w:tc>
        <w:tc>
          <w:tcPr>
            <w:tcW w:w="1493" w:type="pct"/>
            <w:tcBorders>
              <w:bottom w:val="nil"/>
            </w:tcBorders>
            <w:shd w:val="clear" w:color="auto" w:fill="214584" w:themeFill="text1" w:themeFillTint="BF"/>
          </w:tcPr>
          <w:p w14:paraId="1FF460B0" w14:textId="77777777" w:rsidR="005E3568" w:rsidRPr="00CF2A05" w:rsidRDefault="005E3568" w:rsidP="00EC7506">
            <w:pPr>
              <w:pStyle w:val="ISIS-TableHeading"/>
              <w:rPr>
                <w:lang w:eastAsia="x-none" w:bidi="ar-SA"/>
              </w:rPr>
            </w:pPr>
            <w:r w:rsidRPr="00CF2A05">
              <w:rPr>
                <w:lang w:eastAsia="x-none" w:bidi="ar-SA"/>
              </w:rPr>
              <w:t>Description</w:t>
            </w:r>
          </w:p>
        </w:tc>
        <w:tc>
          <w:tcPr>
            <w:tcW w:w="1494" w:type="pct"/>
            <w:tcBorders>
              <w:bottom w:val="nil"/>
            </w:tcBorders>
            <w:shd w:val="clear" w:color="auto" w:fill="214584" w:themeFill="text1" w:themeFillTint="BF"/>
          </w:tcPr>
          <w:p w14:paraId="7D2DFA4E" w14:textId="77777777" w:rsidR="005E3568" w:rsidRPr="00CF2A05" w:rsidDel="009A7C84" w:rsidRDefault="005E3568" w:rsidP="00EC7506">
            <w:pPr>
              <w:pStyle w:val="ISIS-TableHeading"/>
              <w:rPr>
                <w:lang w:eastAsia="x-none" w:bidi="ar-SA"/>
              </w:rPr>
            </w:pPr>
            <w:r w:rsidRPr="00CF2A05">
              <w:rPr>
                <w:lang w:eastAsia="x-none" w:bidi="ar-SA"/>
              </w:rPr>
              <w:t>Reason for deviation</w:t>
            </w:r>
          </w:p>
        </w:tc>
        <w:tc>
          <w:tcPr>
            <w:tcW w:w="531" w:type="pct"/>
            <w:tcBorders>
              <w:bottom w:val="nil"/>
            </w:tcBorders>
            <w:shd w:val="clear" w:color="auto" w:fill="214584" w:themeFill="text1" w:themeFillTint="BF"/>
          </w:tcPr>
          <w:p w14:paraId="67E86F48" w14:textId="77777777" w:rsidR="005E3568" w:rsidRPr="00CF2A05" w:rsidRDefault="005E3568" w:rsidP="00EC7506">
            <w:pPr>
              <w:pStyle w:val="ISIS-TableHeading"/>
              <w:rPr>
                <w:lang w:eastAsia="x-none" w:bidi="ar-SA"/>
              </w:rPr>
            </w:pPr>
            <w:r w:rsidRPr="00CF2A05">
              <w:rPr>
                <w:lang w:eastAsia="x-none" w:bidi="ar-SA"/>
              </w:rPr>
              <w:t>Initiated by (Initials)</w:t>
            </w:r>
          </w:p>
        </w:tc>
        <w:tc>
          <w:tcPr>
            <w:tcW w:w="532" w:type="pct"/>
            <w:tcBorders>
              <w:bottom w:val="nil"/>
            </w:tcBorders>
            <w:shd w:val="clear" w:color="auto" w:fill="214584" w:themeFill="text1" w:themeFillTint="BF"/>
          </w:tcPr>
          <w:p w14:paraId="5B01FB31" w14:textId="77777777" w:rsidR="005E3568" w:rsidRPr="00CF2A05" w:rsidRDefault="005E3568" w:rsidP="00EC7506">
            <w:pPr>
              <w:pStyle w:val="ISIS-TableHeading"/>
              <w:rPr>
                <w:lang w:eastAsia="x-none" w:bidi="ar-SA"/>
              </w:rPr>
            </w:pPr>
            <w:r>
              <w:rPr>
                <w:lang w:eastAsia="x-none" w:bidi="ar-SA"/>
              </w:rPr>
              <w:t xml:space="preserve">QA </w:t>
            </w:r>
            <w:r w:rsidRPr="00CF2A05">
              <w:rPr>
                <w:lang w:eastAsia="x-none" w:bidi="ar-SA"/>
              </w:rPr>
              <w:t>Sign off</w:t>
            </w:r>
          </w:p>
        </w:tc>
      </w:tr>
      <w:tr w:rsidR="005E3568" w:rsidRPr="00CF2A05" w14:paraId="1D571425" w14:textId="77777777" w:rsidTr="00EC7506">
        <w:trPr>
          <w:trHeight w:val="964"/>
        </w:trPr>
        <w:sdt>
          <w:sdtPr>
            <w:id w:val="-1766143985"/>
            <w:placeholder>
              <w:docPart w:val="2E498A6955C2407FBDD001AB4B415435"/>
            </w:placeholder>
            <w:showingPlcHdr/>
          </w:sdtPr>
          <w:sdtContent>
            <w:tc>
              <w:tcPr>
                <w:tcW w:w="475" w:type="pct"/>
                <w:tcBorders>
                  <w:top w:val="single" w:sz="4" w:space="0" w:color="auto"/>
                </w:tcBorders>
                <w:shd w:val="clear" w:color="auto" w:fill="auto"/>
              </w:tcPr>
              <w:p w14:paraId="2061E7F8" w14:textId="77777777" w:rsidR="005E3568" w:rsidRPr="00CF2A05" w:rsidRDefault="005E3568" w:rsidP="00EC7506">
                <w:pPr>
                  <w:pStyle w:val="ISIS-TableContents"/>
                </w:pPr>
                <w:r>
                  <w:rPr>
                    <w:rStyle w:val="PlaceholderText"/>
                  </w:rPr>
                  <w:t>……</w:t>
                </w:r>
              </w:p>
            </w:tc>
          </w:sdtContent>
        </w:sdt>
        <w:sdt>
          <w:sdtPr>
            <w:id w:val="-2065088657"/>
            <w:placeholder>
              <w:docPart w:val="D74A1CC24367402C94C0035B2E526D8A"/>
            </w:placeholder>
            <w:showingPlcHdr/>
          </w:sdtPr>
          <w:sdtContent>
            <w:tc>
              <w:tcPr>
                <w:tcW w:w="475" w:type="pct"/>
                <w:tcBorders>
                  <w:top w:val="single" w:sz="4" w:space="0" w:color="auto"/>
                </w:tcBorders>
                <w:shd w:val="clear" w:color="auto" w:fill="auto"/>
              </w:tcPr>
              <w:p w14:paraId="670CD202" w14:textId="77777777" w:rsidR="005E3568" w:rsidRPr="00CF2A05" w:rsidRDefault="005E3568" w:rsidP="00EC7506">
                <w:pPr>
                  <w:pStyle w:val="ISIS-TableContents"/>
                </w:pPr>
                <w:r>
                  <w:rPr>
                    <w:rStyle w:val="PlaceholderText"/>
                  </w:rPr>
                  <w:t>……</w:t>
                </w:r>
              </w:p>
            </w:tc>
          </w:sdtContent>
        </w:sdt>
        <w:sdt>
          <w:sdtPr>
            <w:id w:val="-1527242634"/>
            <w:placeholder>
              <w:docPart w:val="BBEA2B8CAB7349988ACEEA7DFBD62826"/>
            </w:placeholder>
            <w:showingPlcHdr/>
          </w:sdtPr>
          <w:sdtContent>
            <w:tc>
              <w:tcPr>
                <w:tcW w:w="1493" w:type="pct"/>
                <w:shd w:val="clear" w:color="auto" w:fill="auto"/>
              </w:tcPr>
              <w:p w14:paraId="71E18A6A" w14:textId="77777777" w:rsidR="005E3568" w:rsidRPr="00CF2A05" w:rsidRDefault="005E3568" w:rsidP="00EC7506">
                <w:pPr>
                  <w:pStyle w:val="ISIS-TableContents"/>
                </w:pPr>
                <w:r>
                  <w:rPr>
                    <w:rStyle w:val="PlaceholderText"/>
                  </w:rPr>
                  <w:t>……</w:t>
                </w:r>
              </w:p>
            </w:tc>
          </w:sdtContent>
        </w:sdt>
        <w:sdt>
          <w:sdtPr>
            <w:id w:val="-1427031783"/>
            <w:placeholder>
              <w:docPart w:val="B50A7DC7E36A47F0A8A137B8DFC08D83"/>
            </w:placeholder>
            <w:showingPlcHdr/>
          </w:sdtPr>
          <w:sdtContent>
            <w:tc>
              <w:tcPr>
                <w:tcW w:w="1494" w:type="pct"/>
              </w:tcPr>
              <w:p w14:paraId="7487EFBA" w14:textId="77777777" w:rsidR="005E3568" w:rsidRPr="00CF2A05" w:rsidRDefault="005E3568" w:rsidP="00EC7506">
                <w:pPr>
                  <w:pStyle w:val="ISIS-TableContents"/>
                </w:pPr>
                <w:r>
                  <w:rPr>
                    <w:rStyle w:val="PlaceholderText"/>
                  </w:rPr>
                  <w:t>……</w:t>
                </w:r>
              </w:p>
            </w:tc>
          </w:sdtContent>
        </w:sdt>
        <w:sdt>
          <w:sdtPr>
            <w:id w:val="-1925262143"/>
            <w:placeholder>
              <w:docPart w:val="7EC53A5493EF441A8CAAE98F1ACD2D38"/>
            </w:placeholder>
            <w:showingPlcHdr/>
          </w:sdtPr>
          <w:sdtContent>
            <w:tc>
              <w:tcPr>
                <w:tcW w:w="531" w:type="pct"/>
                <w:shd w:val="clear" w:color="auto" w:fill="auto"/>
              </w:tcPr>
              <w:p w14:paraId="1E04B014" w14:textId="77777777" w:rsidR="005E3568" w:rsidRPr="00CF2A05" w:rsidRDefault="005E3568" w:rsidP="00EC7506">
                <w:pPr>
                  <w:pStyle w:val="ISIS-TableContents"/>
                </w:pPr>
                <w:r>
                  <w:rPr>
                    <w:rStyle w:val="PlaceholderText"/>
                  </w:rPr>
                  <w:t>……</w:t>
                </w:r>
              </w:p>
            </w:tc>
          </w:sdtContent>
        </w:sdt>
        <w:sdt>
          <w:sdtPr>
            <w:id w:val="-1379003678"/>
            <w:placeholder>
              <w:docPart w:val="A03A16376A524343ACC017996BDB541C"/>
            </w:placeholder>
            <w:showingPlcHdr/>
          </w:sdtPr>
          <w:sdtContent>
            <w:tc>
              <w:tcPr>
                <w:tcW w:w="532" w:type="pct"/>
                <w:shd w:val="clear" w:color="auto" w:fill="auto"/>
              </w:tcPr>
              <w:p w14:paraId="34E3AC55" w14:textId="77777777" w:rsidR="005E3568" w:rsidRPr="00CF2A05" w:rsidRDefault="005E3568" w:rsidP="00EC7506">
                <w:pPr>
                  <w:pStyle w:val="ISIS-TableContents"/>
                </w:pPr>
                <w:r>
                  <w:rPr>
                    <w:rStyle w:val="PlaceholderText"/>
                  </w:rPr>
                  <w:t>……</w:t>
                </w:r>
              </w:p>
            </w:tc>
          </w:sdtContent>
        </w:sdt>
      </w:tr>
      <w:tr w:rsidR="005E3568" w:rsidRPr="00CF2A05" w14:paraId="0705540B" w14:textId="77777777" w:rsidTr="00EC7506">
        <w:trPr>
          <w:trHeight w:val="964"/>
        </w:trPr>
        <w:sdt>
          <w:sdtPr>
            <w:id w:val="967167624"/>
            <w:placeholder>
              <w:docPart w:val="4A659D9160034C95ACFD0D17C3142F60"/>
            </w:placeholder>
            <w:showingPlcHdr/>
          </w:sdtPr>
          <w:sdtContent>
            <w:tc>
              <w:tcPr>
                <w:tcW w:w="475" w:type="pct"/>
                <w:shd w:val="clear" w:color="auto" w:fill="auto"/>
              </w:tcPr>
              <w:p w14:paraId="30AC8C0F" w14:textId="77777777" w:rsidR="005E3568" w:rsidRPr="00CF2A05" w:rsidRDefault="005E3568" w:rsidP="00EC7506">
                <w:pPr>
                  <w:pStyle w:val="ISIS-TableContents"/>
                </w:pPr>
                <w:r>
                  <w:rPr>
                    <w:rStyle w:val="PlaceholderText"/>
                  </w:rPr>
                  <w:t>……</w:t>
                </w:r>
              </w:p>
            </w:tc>
          </w:sdtContent>
        </w:sdt>
        <w:sdt>
          <w:sdtPr>
            <w:id w:val="33096351"/>
            <w:placeholder>
              <w:docPart w:val="B0DA95BC7A1845BEBBA8A5A4574F7E38"/>
            </w:placeholder>
            <w:showingPlcHdr/>
          </w:sdtPr>
          <w:sdtContent>
            <w:tc>
              <w:tcPr>
                <w:tcW w:w="475" w:type="pct"/>
                <w:shd w:val="clear" w:color="auto" w:fill="auto"/>
              </w:tcPr>
              <w:p w14:paraId="6685F343" w14:textId="77777777" w:rsidR="005E3568" w:rsidRPr="00CF2A05" w:rsidRDefault="005E3568" w:rsidP="00EC7506">
                <w:pPr>
                  <w:pStyle w:val="ISIS-TableContents"/>
                </w:pPr>
                <w:r>
                  <w:rPr>
                    <w:rStyle w:val="PlaceholderText"/>
                  </w:rPr>
                  <w:t>……</w:t>
                </w:r>
              </w:p>
            </w:tc>
          </w:sdtContent>
        </w:sdt>
        <w:sdt>
          <w:sdtPr>
            <w:id w:val="-1780027829"/>
            <w:placeholder>
              <w:docPart w:val="1F277C6B7CCC47DCB432F70C08885FE4"/>
            </w:placeholder>
            <w:showingPlcHdr/>
          </w:sdtPr>
          <w:sdtContent>
            <w:tc>
              <w:tcPr>
                <w:tcW w:w="1493" w:type="pct"/>
                <w:shd w:val="clear" w:color="auto" w:fill="auto"/>
              </w:tcPr>
              <w:p w14:paraId="3BD24D0C" w14:textId="77777777" w:rsidR="005E3568" w:rsidRPr="00CF2A05" w:rsidRDefault="005E3568" w:rsidP="00EC7506">
                <w:pPr>
                  <w:pStyle w:val="ISIS-TableContents"/>
                </w:pPr>
                <w:r>
                  <w:rPr>
                    <w:rStyle w:val="PlaceholderText"/>
                  </w:rPr>
                  <w:t>……</w:t>
                </w:r>
              </w:p>
            </w:tc>
          </w:sdtContent>
        </w:sdt>
        <w:sdt>
          <w:sdtPr>
            <w:id w:val="-1728909739"/>
            <w:placeholder>
              <w:docPart w:val="7316DECAE09749ED8DAAE27FFA4BF440"/>
            </w:placeholder>
            <w:showingPlcHdr/>
          </w:sdtPr>
          <w:sdtContent>
            <w:tc>
              <w:tcPr>
                <w:tcW w:w="1494" w:type="pct"/>
              </w:tcPr>
              <w:p w14:paraId="0DE29AEE" w14:textId="77777777" w:rsidR="005E3568" w:rsidRPr="00CF2A05" w:rsidRDefault="005E3568" w:rsidP="00EC7506">
                <w:pPr>
                  <w:pStyle w:val="ISIS-TableContents"/>
                </w:pPr>
                <w:r>
                  <w:rPr>
                    <w:rStyle w:val="PlaceholderText"/>
                  </w:rPr>
                  <w:t>……</w:t>
                </w:r>
              </w:p>
            </w:tc>
          </w:sdtContent>
        </w:sdt>
        <w:sdt>
          <w:sdtPr>
            <w:id w:val="396249558"/>
            <w:placeholder>
              <w:docPart w:val="B539B1C6E94F49799338F16CD23052A4"/>
            </w:placeholder>
            <w:showingPlcHdr/>
          </w:sdtPr>
          <w:sdtContent>
            <w:tc>
              <w:tcPr>
                <w:tcW w:w="531" w:type="pct"/>
                <w:shd w:val="clear" w:color="auto" w:fill="auto"/>
              </w:tcPr>
              <w:p w14:paraId="495E6092" w14:textId="77777777" w:rsidR="005E3568" w:rsidRPr="00CF2A05" w:rsidRDefault="005E3568" w:rsidP="00EC7506">
                <w:pPr>
                  <w:pStyle w:val="ISIS-TableContents"/>
                </w:pPr>
                <w:r>
                  <w:rPr>
                    <w:rStyle w:val="PlaceholderText"/>
                  </w:rPr>
                  <w:t>……</w:t>
                </w:r>
              </w:p>
            </w:tc>
          </w:sdtContent>
        </w:sdt>
        <w:sdt>
          <w:sdtPr>
            <w:id w:val="2119260143"/>
            <w:placeholder>
              <w:docPart w:val="65B0C7EFF4094C42B2593CDC33B8F888"/>
            </w:placeholder>
            <w:showingPlcHdr/>
          </w:sdtPr>
          <w:sdtContent>
            <w:tc>
              <w:tcPr>
                <w:tcW w:w="532" w:type="pct"/>
                <w:shd w:val="clear" w:color="auto" w:fill="auto"/>
              </w:tcPr>
              <w:p w14:paraId="44AB9F26" w14:textId="77777777" w:rsidR="005E3568" w:rsidRPr="00CF2A05" w:rsidRDefault="005E3568" w:rsidP="00EC7506">
                <w:pPr>
                  <w:pStyle w:val="ISIS-TableContents"/>
                </w:pPr>
                <w:r>
                  <w:rPr>
                    <w:rStyle w:val="PlaceholderText"/>
                  </w:rPr>
                  <w:t>……</w:t>
                </w:r>
              </w:p>
            </w:tc>
          </w:sdtContent>
        </w:sdt>
      </w:tr>
      <w:tr w:rsidR="005E3568" w:rsidRPr="00CF2A05" w14:paraId="7330E5A4" w14:textId="77777777" w:rsidTr="00EC7506">
        <w:trPr>
          <w:trHeight w:val="964"/>
        </w:trPr>
        <w:sdt>
          <w:sdtPr>
            <w:id w:val="995996384"/>
            <w:placeholder>
              <w:docPart w:val="4ECDF9DC237F4B72BEBD30A25D8BD679"/>
            </w:placeholder>
            <w:showingPlcHdr/>
          </w:sdtPr>
          <w:sdtContent>
            <w:tc>
              <w:tcPr>
                <w:tcW w:w="475" w:type="pct"/>
                <w:shd w:val="clear" w:color="auto" w:fill="auto"/>
              </w:tcPr>
              <w:p w14:paraId="7275D84D" w14:textId="77777777" w:rsidR="005E3568" w:rsidRPr="00CF2A05" w:rsidRDefault="005E3568" w:rsidP="00EC7506">
                <w:pPr>
                  <w:pStyle w:val="ISIS-TableContents"/>
                </w:pPr>
                <w:r>
                  <w:rPr>
                    <w:rStyle w:val="PlaceholderText"/>
                  </w:rPr>
                  <w:t>……</w:t>
                </w:r>
              </w:p>
            </w:tc>
          </w:sdtContent>
        </w:sdt>
        <w:sdt>
          <w:sdtPr>
            <w:id w:val="1394936755"/>
            <w:placeholder>
              <w:docPart w:val="AD7B9593A9A14129A6663E565459D1AB"/>
            </w:placeholder>
            <w:showingPlcHdr/>
          </w:sdtPr>
          <w:sdtContent>
            <w:tc>
              <w:tcPr>
                <w:tcW w:w="475" w:type="pct"/>
                <w:shd w:val="clear" w:color="auto" w:fill="auto"/>
              </w:tcPr>
              <w:p w14:paraId="2DF7E58E" w14:textId="77777777" w:rsidR="005E3568" w:rsidRPr="00CF2A05" w:rsidRDefault="005E3568" w:rsidP="00EC7506">
                <w:pPr>
                  <w:pStyle w:val="ISIS-TableContents"/>
                </w:pPr>
                <w:r>
                  <w:rPr>
                    <w:rStyle w:val="PlaceholderText"/>
                  </w:rPr>
                  <w:t>……</w:t>
                </w:r>
              </w:p>
            </w:tc>
          </w:sdtContent>
        </w:sdt>
        <w:sdt>
          <w:sdtPr>
            <w:id w:val="1268812469"/>
            <w:placeholder>
              <w:docPart w:val="BFFDC0AC368F44BCB283FC1349008ED6"/>
            </w:placeholder>
            <w:showingPlcHdr/>
          </w:sdtPr>
          <w:sdtContent>
            <w:tc>
              <w:tcPr>
                <w:tcW w:w="1493" w:type="pct"/>
                <w:shd w:val="clear" w:color="auto" w:fill="auto"/>
              </w:tcPr>
              <w:p w14:paraId="1A2E3B80" w14:textId="77777777" w:rsidR="005E3568" w:rsidRPr="00CF2A05" w:rsidRDefault="005E3568" w:rsidP="00EC7506">
                <w:pPr>
                  <w:pStyle w:val="ISIS-TableContents"/>
                </w:pPr>
                <w:r>
                  <w:rPr>
                    <w:rStyle w:val="PlaceholderText"/>
                  </w:rPr>
                  <w:t>……</w:t>
                </w:r>
              </w:p>
            </w:tc>
          </w:sdtContent>
        </w:sdt>
        <w:sdt>
          <w:sdtPr>
            <w:id w:val="-276485716"/>
            <w:placeholder>
              <w:docPart w:val="1B5329BE33514A6D9816068BDCC351CA"/>
            </w:placeholder>
            <w:showingPlcHdr/>
          </w:sdtPr>
          <w:sdtContent>
            <w:tc>
              <w:tcPr>
                <w:tcW w:w="1494" w:type="pct"/>
              </w:tcPr>
              <w:p w14:paraId="7AAD58D7" w14:textId="77777777" w:rsidR="005E3568" w:rsidRPr="00CF2A05" w:rsidRDefault="005E3568" w:rsidP="00EC7506">
                <w:pPr>
                  <w:pStyle w:val="ISIS-TableContents"/>
                </w:pPr>
                <w:r>
                  <w:rPr>
                    <w:rStyle w:val="PlaceholderText"/>
                  </w:rPr>
                  <w:t>……</w:t>
                </w:r>
              </w:p>
            </w:tc>
          </w:sdtContent>
        </w:sdt>
        <w:sdt>
          <w:sdtPr>
            <w:id w:val="-849714925"/>
            <w:placeholder>
              <w:docPart w:val="67FBB830BD104A1294D5E5B34BC6FA87"/>
            </w:placeholder>
            <w:showingPlcHdr/>
          </w:sdtPr>
          <w:sdtContent>
            <w:tc>
              <w:tcPr>
                <w:tcW w:w="531" w:type="pct"/>
                <w:shd w:val="clear" w:color="auto" w:fill="auto"/>
              </w:tcPr>
              <w:p w14:paraId="67362AE9" w14:textId="77777777" w:rsidR="005E3568" w:rsidRPr="00CF2A05" w:rsidRDefault="005E3568" w:rsidP="00EC7506">
                <w:pPr>
                  <w:pStyle w:val="ISIS-TableContents"/>
                </w:pPr>
                <w:r>
                  <w:rPr>
                    <w:rStyle w:val="PlaceholderText"/>
                  </w:rPr>
                  <w:t>……</w:t>
                </w:r>
              </w:p>
            </w:tc>
          </w:sdtContent>
        </w:sdt>
        <w:sdt>
          <w:sdtPr>
            <w:id w:val="-1219272005"/>
            <w:placeholder>
              <w:docPart w:val="288365B2A32B43EE911F84C246502E5B"/>
            </w:placeholder>
            <w:showingPlcHdr/>
          </w:sdtPr>
          <w:sdtContent>
            <w:tc>
              <w:tcPr>
                <w:tcW w:w="532" w:type="pct"/>
                <w:shd w:val="clear" w:color="auto" w:fill="auto"/>
              </w:tcPr>
              <w:p w14:paraId="241921C2" w14:textId="77777777" w:rsidR="005E3568" w:rsidRPr="00CF2A05" w:rsidRDefault="005E3568" w:rsidP="00EC7506">
                <w:pPr>
                  <w:pStyle w:val="ISIS-TableContents"/>
                </w:pPr>
                <w:r>
                  <w:rPr>
                    <w:rStyle w:val="PlaceholderText"/>
                  </w:rPr>
                  <w:t>……</w:t>
                </w:r>
              </w:p>
            </w:tc>
          </w:sdtContent>
        </w:sdt>
      </w:tr>
      <w:tr w:rsidR="005E3568" w:rsidRPr="00CF2A05" w14:paraId="70DF3977" w14:textId="77777777" w:rsidTr="00EC7506">
        <w:trPr>
          <w:trHeight w:val="964"/>
        </w:trPr>
        <w:sdt>
          <w:sdtPr>
            <w:id w:val="1104459041"/>
            <w:placeholder>
              <w:docPart w:val="679B05C22D6C4137A64987D89C0C7475"/>
            </w:placeholder>
            <w:showingPlcHdr/>
          </w:sdtPr>
          <w:sdtContent>
            <w:tc>
              <w:tcPr>
                <w:tcW w:w="475" w:type="pct"/>
                <w:shd w:val="clear" w:color="auto" w:fill="auto"/>
              </w:tcPr>
              <w:p w14:paraId="35E6C06F" w14:textId="77777777" w:rsidR="005E3568" w:rsidRPr="00CF2A05" w:rsidRDefault="005E3568" w:rsidP="00EC7506">
                <w:pPr>
                  <w:pStyle w:val="ISIS-TableContents"/>
                </w:pPr>
                <w:r>
                  <w:rPr>
                    <w:rStyle w:val="PlaceholderText"/>
                  </w:rPr>
                  <w:t>……</w:t>
                </w:r>
              </w:p>
            </w:tc>
          </w:sdtContent>
        </w:sdt>
        <w:sdt>
          <w:sdtPr>
            <w:id w:val="15816213"/>
            <w:placeholder>
              <w:docPart w:val="E205CD581C9142108A632BB3067B7A77"/>
            </w:placeholder>
            <w:showingPlcHdr/>
          </w:sdtPr>
          <w:sdtContent>
            <w:tc>
              <w:tcPr>
                <w:tcW w:w="475" w:type="pct"/>
                <w:shd w:val="clear" w:color="auto" w:fill="auto"/>
              </w:tcPr>
              <w:p w14:paraId="707145E7" w14:textId="77777777" w:rsidR="005E3568" w:rsidRPr="00CF2A05" w:rsidRDefault="005E3568" w:rsidP="00EC7506">
                <w:pPr>
                  <w:pStyle w:val="ISIS-TableContents"/>
                </w:pPr>
                <w:r>
                  <w:rPr>
                    <w:rStyle w:val="PlaceholderText"/>
                  </w:rPr>
                  <w:t>……</w:t>
                </w:r>
              </w:p>
            </w:tc>
          </w:sdtContent>
        </w:sdt>
        <w:sdt>
          <w:sdtPr>
            <w:id w:val="224885826"/>
            <w:placeholder>
              <w:docPart w:val="F0904F7DB60848CBBAEA50179B28EA67"/>
            </w:placeholder>
            <w:showingPlcHdr/>
          </w:sdtPr>
          <w:sdtContent>
            <w:tc>
              <w:tcPr>
                <w:tcW w:w="1493" w:type="pct"/>
                <w:shd w:val="clear" w:color="auto" w:fill="auto"/>
              </w:tcPr>
              <w:p w14:paraId="4493981E" w14:textId="77777777" w:rsidR="005E3568" w:rsidRPr="00CF2A05" w:rsidRDefault="005E3568" w:rsidP="00EC7506">
                <w:pPr>
                  <w:pStyle w:val="ISIS-TableContents"/>
                </w:pPr>
                <w:r>
                  <w:rPr>
                    <w:rStyle w:val="PlaceholderText"/>
                  </w:rPr>
                  <w:t>……</w:t>
                </w:r>
              </w:p>
            </w:tc>
          </w:sdtContent>
        </w:sdt>
        <w:sdt>
          <w:sdtPr>
            <w:id w:val="1091738629"/>
            <w:placeholder>
              <w:docPart w:val="B019DB44E5A246B48A4E165483CC9BE6"/>
            </w:placeholder>
            <w:showingPlcHdr/>
          </w:sdtPr>
          <w:sdtContent>
            <w:tc>
              <w:tcPr>
                <w:tcW w:w="1494" w:type="pct"/>
              </w:tcPr>
              <w:p w14:paraId="6D3F91A2" w14:textId="77777777" w:rsidR="005E3568" w:rsidRPr="00CF2A05" w:rsidRDefault="005E3568" w:rsidP="00EC7506">
                <w:pPr>
                  <w:pStyle w:val="ISIS-TableContents"/>
                </w:pPr>
                <w:r>
                  <w:rPr>
                    <w:rStyle w:val="PlaceholderText"/>
                  </w:rPr>
                  <w:t>……</w:t>
                </w:r>
              </w:p>
            </w:tc>
          </w:sdtContent>
        </w:sdt>
        <w:sdt>
          <w:sdtPr>
            <w:id w:val="-313025510"/>
            <w:placeholder>
              <w:docPart w:val="5ED86B10800B4E60B82BFC81097D1DD4"/>
            </w:placeholder>
            <w:showingPlcHdr/>
          </w:sdtPr>
          <w:sdtContent>
            <w:tc>
              <w:tcPr>
                <w:tcW w:w="531" w:type="pct"/>
                <w:shd w:val="clear" w:color="auto" w:fill="auto"/>
              </w:tcPr>
              <w:p w14:paraId="3AC2F2C8" w14:textId="77777777" w:rsidR="005E3568" w:rsidRPr="00CF2A05" w:rsidRDefault="005E3568" w:rsidP="00EC7506">
                <w:pPr>
                  <w:pStyle w:val="ISIS-TableContents"/>
                </w:pPr>
                <w:r>
                  <w:rPr>
                    <w:rStyle w:val="PlaceholderText"/>
                  </w:rPr>
                  <w:t>……</w:t>
                </w:r>
              </w:p>
            </w:tc>
          </w:sdtContent>
        </w:sdt>
        <w:sdt>
          <w:sdtPr>
            <w:id w:val="-843324358"/>
            <w:placeholder>
              <w:docPart w:val="89E8901047824D4E96F4363DF57AB53D"/>
            </w:placeholder>
            <w:showingPlcHdr/>
          </w:sdtPr>
          <w:sdtContent>
            <w:tc>
              <w:tcPr>
                <w:tcW w:w="532" w:type="pct"/>
                <w:shd w:val="clear" w:color="auto" w:fill="auto"/>
              </w:tcPr>
              <w:p w14:paraId="63E8B11B" w14:textId="77777777" w:rsidR="005E3568" w:rsidRPr="00CF2A05" w:rsidRDefault="005E3568" w:rsidP="00EC7506">
                <w:pPr>
                  <w:pStyle w:val="ISIS-TableContents"/>
                </w:pPr>
                <w:r>
                  <w:rPr>
                    <w:rStyle w:val="PlaceholderText"/>
                  </w:rPr>
                  <w:t>……</w:t>
                </w:r>
              </w:p>
            </w:tc>
          </w:sdtContent>
        </w:sdt>
      </w:tr>
      <w:tr w:rsidR="005E3568" w:rsidRPr="00CF2A05" w14:paraId="5CD949EE" w14:textId="77777777" w:rsidTr="00EC7506">
        <w:trPr>
          <w:trHeight w:val="964"/>
        </w:trPr>
        <w:sdt>
          <w:sdtPr>
            <w:id w:val="2057194417"/>
            <w:placeholder>
              <w:docPart w:val="47EDBD9DEB374690BD1B67CC26C5363E"/>
            </w:placeholder>
            <w:showingPlcHdr/>
          </w:sdtPr>
          <w:sdtContent>
            <w:tc>
              <w:tcPr>
                <w:tcW w:w="475" w:type="pct"/>
                <w:shd w:val="clear" w:color="auto" w:fill="auto"/>
              </w:tcPr>
              <w:p w14:paraId="3EAC7035" w14:textId="77777777" w:rsidR="005E3568" w:rsidRPr="00CF2A05" w:rsidRDefault="005E3568" w:rsidP="00EC7506">
                <w:pPr>
                  <w:pStyle w:val="ISIS-TableContents"/>
                </w:pPr>
                <w:r>
                  <w:rPr>
                    <w:rStyle w:val="PlaceholderText"/>
                  </w:rPr>
                  <w:t>……</w:t>
                </w:r>
              </w:p>
            </w:tc>
          </w:sdtContent>
        </w:sdt>
        <w:sdt>
          <w:sdtPr>
            <w:id w:val="611329529"/>
            <w:placeholder>
              <w:docPart w:val="A3F21F3A80574001B4DBD85D0CE821DF"/>
            </w:placeholder>
            <w:showingPlcHdr/>
          </w:sdtPr>
          <w:sdtContent>
            <w:tc>
              <w:tcPr>
                <w:tcW w:w="475" w:type="pct"/>
                <w:shd w:val="clear" w:color="auto" w:fill="auto"/>
              </w:tcPr>
              <w:p w14:paraId="78598355" w14:textId="77777777" w:rsidR="005E3568" w:rsidRPr="00CF2A05" w:rsidRDefault="005E3568" w:rsidP="00EC7506">
                <w:pPr>
                  <w:pStyle w:val="ISIS-TableContents"/>
                </w:pPr>
                <w:r>
                  <w:rPr>
                    <w:rStyle w:val="PlaceholderText"/>
                  </w:rPr>
                  <w:t>……</w:t>
                </w:r>
              </w:p>
            </w:tc>
          </w:sdtContent>
        </w:sdt>
        <w:sdt>
          <w:sdtPr>
            <w:id w:val="200609882"/>
            <w:placeholder>
              <w:docPart w:val="65E1031384D04E1EA40B662B17D80EC6"/>
            </w:placeholder>
            <w:showingPlcHdr/>
          </w:sdtPr>
          <w:sdtContent>
            <w:tc>
              <w:tcPr>
                <w:tcW w:w="1493" w:type="pct"/>
                <w:shd w:val="clear" w:color="auto" w:fill="auto"/>
              </w:tcPr>
              <w:p w14:paraId="1D104B2B" w14:textId="77777777" w:rsidR="005E3568" w:rsidRPr="00CF2A05" w:rsidRDefault="005E3568" w:rsidP="00EC7506">
                <w:pPr>
                  <w:pStyle w:val="ISIS-TableContents"/>
                </w:pPr>
                <w:r>
                  <w:rPr>
                    <w:rStyle w:val="PlaceholderText"/>
                  </w:rPr>
                  <w:t>……</w:t>
                </w:r>
              </w:p>
            </w:tc>
          </w:sdtContent>
        </w:sdt>
        <w:sdt>
          <w:sdtPr>
            <w:id w:val="-1651744572"/>
            <w:placeholder>
              <w:docPart w:val="76843B71998046DDB6AA295ED5AB04C7"/>
            </w:placeholder>
            <w:showingPlcHdr/>
          </w:sdtPr>
          <w:sdtContent>
            <w:tc>
              <w:tcPr>
                <w:tcW w:w="1494" w:type="pct"/>
              </w:tcPr>
              <w:p w14:paraId="15206AB2" w14:textId="77777777" w:rsidR="005E3568" w:rsidRPr="00CF2A05" w:rsidRDefault="005E3568" w:rsidP="00EC7506">
                <w:pPr>
                  <w:pStyle w:val="ISIS-TableContents"/>
                </w:pPr>
                <w:r>
                  <w:rPr>
                    <w:rStyle w:val="PlaceholderText"/>
                  </w:rPr>
                  <w:t>……</w:t>
                </w:r>
              </w:p>
            </w:tc>
          </w:sdtContent>
        </w:sdt>
        <w:sdt>
          <w:sdtPr>
            <w:id w:val="-1931810664"/>
            <w:placeholder>
              <w:docPart w:val="53F7541C99CC4E8AB057F3F85C400F48"/>
            </w:placeholder>
            <w:showingPlcHdr/>
          </w:sdtPr>
          <w:sdtContent>
            <w:tc>
              <w:tcPr>
                <w:tcW w:w="531" w:type="pct"/>
                <w:shd w:val="clear" w:color="auto" w:fill="auto"/>
              </w:tcPr>
              <w:p w14:paraId="17A9D960" w14:textId="77777777" w:rsidR="005E3568" w:rsidRPr="00CF2A05" w:rsidRDefault="005E3568" w:rsidP="00EC7506">
                <w:pPr>
                  <w:pStyle w:val="ISIS-TableContents"/>
                </w:pPr>
                <w:r>
                  <w:rPr>
                    <w:rStyle w:val="PlaceholderText"/>
                  </w:rPr>
                  <w:t>……</w:t>
                </w:r>
              </w:p>
            </w:tc>
          </w:sdtContent>
        </w:sdt>
        <w:sdt>
          <w:sdtPr>
            <w:id w:val="1953276725"/>
            <w:placeholder>
              <w:docPart w:val="F9C36CC4EB4948FF9B564E60525600A5"/>
            </w:placeholder>
            <w:showingPlcHdr/>
          </w:sdtPr>
          <w:sdtContent>
            <w:tc>
              <w:tcPr>
                <w:tcW w:w="532" w:type="pct"/>
                <w:shd w:val="clear" w:color="auto" w:fill="auto"/>
              </w:tcPr>
              <w:p w14:paraId="6A04FFE1" w14:textId="77777777" w:rsidR="005E3568" w:rsidRPr="00CF2A05" w:rsidRDefault="005E3568" w:rsidP="00EC7506">
                <w:pPr>
                  <w:pStyle w:val="ISIS-TableContents"/>
                </w:pPr>
                <w:r>
                  <w:rPr>
                    <w:rStyle w:val="PlaceholderText"/>
                  </w:rPr>
                  <w:t>……</w:t>
                </w:r>
              </w:p>
            </w:tc>
          </w:sdtContent>
        </w:sdt>
      </w:tr>
      <w:tr w:rsidR="005E3568" w:rsidRPr="00CF2A05" w14:paraId="10BAFCD6" w14:textId="77777777" w:rsidTr="00EC7506">
        <w:trPr>
          <w:trHeight w:val="964"/>
        </w:trPr>
        <w:sdt>
          <w:sdtPr>
            <w:id w:val="-713580731"/>
            <w:placeholder>
              <w:docPart w:val="94BE6247AE4040D296F97C564D5F8B70"/>
            </w:placeholder>
            <w:showingPlcHdr/>
          </w:sdtPr>
          <w:sdtContent>
            <w:tc>
              <w:tcPr>
                <w:tcW w:w="475" w:type="pct"/>
                <w:shd w:val="clear" w:color="auto" w:fill="auto"/>
              </w:tcPr>
              <w:p w14:paraId="16F61E95" w14:textId="77777777" w:rsidR="005E3568" w:rsidRPr="00CF2A05" w:rsidRDefault="005E3568" w:rsidP="00EC7506">
                <w:pPr>
                  <w:pStyle w:val="ISIS-TableContents"/>
                </w:pPr>
                <w:r>
                  <w:rPr>
                    <w:rStyle w:val="PlaceholderText"/>
                  </w:rPr>
                  <w:t>……</w:t>
                </w:r>
              </w:p>
            </w:tc>
          </w:sdtContent>
        </w:sdt>
        <w:sdt>
          <w:sdtPr>
            <w:id w:val="1940725663"/>
            <w:placeholder>
              <w:docPart w:val="68702B2AD51B4914992B45AFCCCC0B55"/>
            </w:placeholder>
            <w:showingPlcHdr/>
          </w:sdtPr>
          <w:sdtContent>
            <w:tc>
              <w:tcPr>
                <w:tcW w:w="475" w:type="pct"/>
                <w:shd w:val="clear" w:color="auto" w:fill="auto"/>
              </w:tcPr>
              <w:p w14:paraId="7AFFFBEA" w14:textId="77777777" w:rsidR="005E3568" w:rsidRPr="00CF2A05" w:rsidRDefault="005E3568" w:rsidP="00EC7506">
                <w:pPr>
                  <w:pStyle w:val="ISIS-TableContents"/>
                </w:pPr>
                <w:r>
                  <w:rPr>
                    <w:rStyle w:val="PlaceholderText"/>
                  </w:rPr>
                  <w:t>……</w:t>
                </w:r>
              </w:p>
            </w:tc>
          </w:sdtContent>
        </w:sdt>
        <w:sdt>
          <w:sdtPr>
            <w:id w:val="1620097609"/>
            <w:placeholder>
              <w:docPart w:val="1FCC8D2397114C538EF91B3C3BADD11A"/>
            </w:placeholder>
            <w:showingPlcHdr/>
          </w:sdtPr>
          <w:sdtContent>
            <w:tc>
              <w:tcPr>
                <w:tcW w:w="1493" w:type="pct"/>
                <w:shd w:val="clear" w:color="auto" w:fill="auto"/>
              </w:tcPr>
              <w:p w14:paraId="49702C47" w14:textId="77777777" w:rsidR="005E3568" w:rsidRPr="00CF2A05" w:rsidRDefault="005E3568" w:rsidP="00EC7506">
                <w:pPr>
                  <w:pStyle w:val="ISIS-TableContents"/>
                </w:pPr>
                <w:r>
                  <w:rPr>
                    <w:rStyle w:val="PlaceholderText"/>
                  </w:rPr>
                  <w:t>……</w:t>
                </w:r>
              </w:p>
            </w:tc>
          </w:sdtContent>
        </w:sdt>
        <w:sdt>
          <w:sdtPr>
            <w:id w:val="-671573079"/>
            <w:placeholder>
              <w:docPart w:val="61266BFBE75241DEAF02F7EA7D301878"/>
            </w:placeholder>
            <w:showingPlcHdr/>
          </w:sdtPr>
          <w:sdtContent>
            <w:tc>
              <w:tcPr>
                <w:tcW w:w="1494" w:type="pct"/>
              </w:tcPr>
              <w:p w14:paraId="6F5F8BC3" w14:textId="77777777" w:rsidR="005E3568" w:rsidRPr="00CF2A05" w:rsidRDefault="005E3568" w:rsidP="00EC7506">
                <w:pPr>
                  <w:pStyle w:val="ISIS-TableContents"/>
                </w:pPr>
                <w:r>
                  <w:rPr>
                    <w:rStyle w:val="PlaceholderText"/>
                  </w:rPr>
                  <w:t>……</w:t>
                </w:r>
              </w:p>
            </w:tc>
          </w:sdtContent>
        </w:sdt>
        <w:sdt>
          <w:sdtPr>
            <w:id w:val="-242795608"/>
            <w:placeholder>
              <w:docPart w:val="3B25E2F5C9C6429D8B81B1166B173B67"/>
            </w:placeholder>
            <w:showingPlcHdr/>
          </w:sdtPr>
          <w:sdtContent>
            <w:tc>
              <w:tcPr>
                <w:tcW w:w="531" w:type="pct"/>
                <w:shd w:val="clear" w:color="auto" w:fill="auto"/>
              </w:tcPr>
              <w:p w14:paraId="3F81AE3A" w14:textId="77777777" w:rsidR="005E3568" w:rsidRPr="00CF2A05" w:rsidRDefault="005E3568" w:rsidP="00EC7506">
                <w:pPr>
                  <w:pStyle w:val="ISIS-TableContents"/>
                </w:pPr>
                <w:r>
                  <w:rPr>
                    <w:rStyle w:val="PlaceholderText"/>
                  </w:rPr>
                  <w:t>……</w:t>
                </w:r>
              </w:p>
            </w:tc>
          </w:sdtContent>
        </w:sdt>
        <w:sdt>
          <w:sdtPr>
            <w:id w:val="-589226809"/>
            <w:placeholder>
              <w:docPart w:val="AA23BE3C0A9C4BFE9B7C1CBC060A1335"/>
            </w:placeholder>
            <w:showingPlcHdr/>
          </w:sdtPr>
          <w:sdtContent>
            <w:tc>
              <w:tcPr>
                <w:tcW w:w="532" w:type="pct"/>
                <w:shd w:val="clear" w:color="auto" w:fill="auto"/>
              </w:tcPr>
              <w:p w14:paraId="6D05C09B" w14:textId="77777777" w:rsidR="005E3568" w:rsidRPr="00CF2A05" w:rsidRDefault="005E3568" w:rsidP="00EC7506">
                <w:pPr>
                  <w:pStyle w:val="ISIS-TableContents"/>
                </w:pPr>
                <w:r>
                  <w:rPr>
                    <w:rStyle w:val="PlaceholderText"/>
                  </w:rPr>
                  <w:t>……</w:t>
                </w:r>
              </w:p>
            </w:tc>
          </w:sdtContent>
        </w:sdt>
      </w:tr>
      <w:tr w:rsidR="005E3568" w:rsidRPr="00CF2A05" w14:paraId="436646D1" w14:textId="77777777" w:rsidTr="00EC7506">
        <w:trPr>
          <w:trHeight w:val="964"/>
        </w:trPr>
        <w:sdt>
          <w:sdtPr>
            <w:id w:val="1266268564"/>
            <w:placeholder>
              <w:docPart w:val="141C1CC8095D4A85BF35F29963A3E65C"/>
            </w:placeholder>
            <w:showingPlcHdr/>
          </w:sdtPr>
          <w:sdtContent>
            <w:tc>
              <w:tcPr>
                <w:tcW w:w="475" w:type="pct"/>
                <w:shd w:val="clear" w:color="auto" w:fill="auto"/>
              </w:tcPr>
              <w:p w14:paraId="70826166" w14:textId="77777777" w:rsidR="005E3568" w:rsidRPr="00CF2A05" w:rsidRDefault="005E3568" w:rsidP="00EC7506">
                <w:pPr>
                  <w:pStyle w:val="ISIS-TableContents"/>
                </w:pPr>
                <w:r>
                  <w:rPr>
                    <w:rStyle w:val="PlaceholderText"/>
                  </w:rPr>
                  <w:t>……</w:t>
                </w:r>
              </w:p>
            </w:tc>
          </w:sdtContent>
        </w:sdt>
        <w:sdt>
          <w:sdtPr>
            <w:id w:val="-1015609770"/>
            <w:placeholder>
              <w:docPart w:val="E933E5B9721C4E3F916CE8DB7F03C034"/>
            </w:placeholder>
            <w:showingPlcHdr/>
          </w:sdtPr>
          <w:sdtContent>
            <w:tc>
              <w:tcPr>
                <w:tcW w:w="475" w:type="pct"/>
                <w:shd w:val="clear" w:color="auto" w:fill="auto"/>
              </w:tcPr>
              <w:p w14:paraId="54DF8715" w14:textId="77777777" w:rsidR="005E3568" w:rsidRPr="00CF2A05" w:rsidRDefault="005E3568" w:rsidP="00EC7506">
                <w:pPr>
                  <w:pStyle w:val="ISIS-TableContents"/>
                </w:pPr>
                <w:r>
                  <w:rPr>
                    <w:rStyle w:val="PlaceholderText"/>
                  </w:rPr>
                  <w:t>……</w:t>
                </w:r>
              </w:p>
            </w:tc>
          </w:sdtContent>
        </w:sdt>
        <w:sdt>
          <w:sdtPr>
            <w:id w:val="1278614008"/>
            <w:placeholder>
              <w:docPart w:val="B2CE776F90584623B82C6D4AF6565AC0"/>
            </w:placeholder>
            <w:showingPlcHdr/>
          </w:sdtPr>
          <w:sdtContent>
            <w:tc>
              <w:tcPr>
                <w:tcW w:w="1493" w:type="pct"/>
                <w:shd w:val="clear" w:color="auto" w:fill="auto"/>
              </w:tcPr>
              <w:p w14:paraId="1E4E0261" w14:textId="77777777" w:rsidR="005E3568" w:rsidRPr="00CF2A05" w:rsidRDefault="005E3568" w:rsidP="00EC7506">
                <w:pPr>
                  <w:pStyle w:val="ISIS-TableContents"/>
                </w:pPr>
                <w:r>
                  <w:rPr>
                    <w:rStyle w:val="PlaceholderText"/>
                  </w:rPr>
                  <w:t>……</w:t>
                </w:r>
              </w:p>
            </w:tc>
          </w:sdtContent>
        </w:sdt>
        <w:sdt>
          <w:sdtPr>
            <w:id w:val="-2029701873"/>
            <w:placeholder>
              <w:docPart w:val="5EAA2E4DCF3D46F692078E61DCA66482"/>
            </w:placeholder>
            <w:showingPlcHdr/>
          </w:sdtPr>
          <w:sdtContent>
            <w:tc>
              <w:tcPr>
                <w:tcW w:w="1494" w:type="pct"/>
              </w:tcPr>
              <w:p w14:paraId="31BDFD3C" w14:textId="77777777" w:rsidR="005E3568" w:rsidRPr="00CF2A05" w:rsidRDefault="005E3568" w:rsidP="00EC7506">
                <w:pPr>
                  <w:pStyle w:val="ISIS-TableContents"/>
                </w:pPr>
                <w:r>
                  <w:rPr>
                    <w:rStyle w:val="PlaceholderText"/>
                  </w:rPr>
                  <w:t>……</w:t>
                </w:r>
              </w:p>
            </w:tc>
          </w:sdtContent>
        </w:sdt>
        <w:sdt>
          <w:sdtPr>
            <w:id w:val="-644587087"/>
            <w:placeholder>
              <w:docPart w:val="0F10FDB4B65545AD85E1870293D0757C"/>
            </w:placeholder>
            <w:showingPlcHdr/>
          </w:sdtPr>
          <w:sdtContent>
            <w:tc>
              <w:tcPr>
                <w:tcW w:w="531" w:type="pct"/>
                <w:shd w:val="clear" w:color="auto" w:fill="auto"/>
              </w:tcPr>
              <w:p w14:paraId="60A8B0E6" w14:textId="77777777" w:rsidR="005E3568" w:rsidRPr="00CF2A05" w:rsidRDefault="005E3568" w:rsidP="00EC7506">
                <w:pPr>
                  <w:pStyle w:val="ISIS-TableContents"/>
                </w:pPr>
                <w:r>
                  <w:rPr>
                    <w:rStyle w:val="PlaceholderText"/>
                  </w:rPr>
                  <w:t>……</w:t>
                </w:r>
              </w:p>
            </w:tc>
          </w:sdtContent>
        </w:sdt>
        <w:sdt>
          <w:sdtPr>
            <w:id w:val="300580240"/>
            <w:placeholder>
              <w:docPart w:val="4CDC235A3B504E51B63F0D2435946918"/>
            </w:placeholder>
            <w:showingPlcHdr/>
          </w:sdtPr>
          <w:sdtContent>
            <w:tc>
              <w:tcPr>
                <w:tcW w:w="532" w:type="pct"/>
                <w:shd w:val="clear" w:color="auto" w:fill="auto"/>
              </w:tcPr>
              <w:p w14:paraId="42975A0C" w14:textId="77777777" w:rsidR="005E3568" w:rsidRPr="00CF2A05" w:rsidRDefault="005E3568" w:rsidP="00EC7506">
                <w:pPr>
                  <w:pStyle w:val="ISIS-TableContents"/>
                </w:pPr>
                <w:r>
                  <w:rPr>
                    <w:rStyle w:val="PlaceholderText"/>
                  </w:rPr>
                  <w:t>……</w:t>
                </w:r>
              </w:p>
            </w:tc>
          </w:sdtContent>
        </w:sdt>
      </w:tr>
    </w:tbl>
    <w:p w14:paraId="45B78C34" w14:textId="77777777" w:rsidR="005E3568" w:rsidRDefault="005E3568" w:rsidP="005E3568">
      <w:pPr>
        <w:spacing w:after="0"/>
        <w:rPr>
          <w:highlight w:val="yellow"/>
          <w:lang w:val="en-US"/>
        </w:rPr>
      </w:pPr>
    </w:p>
    <w:p w14:paraId="24776ED5" w14:textId="0045C3F0" w:rsidR="00CB1A57" w:rsidRDefault="00CB1A57" w:rsidP="005E3568">
      <w:pPr>
        <w:pStyle w:val="BodyText"/>
        <w:rPr>
          <w:lang w:eastAsia="en-US" w:bidi="ar-SA"/>
        </w:rPr>
      </w:pPr>
    </w:p>
    <w:sectPr w:rsidR="00CB1A57" w:rsidSect="00542A59">
      <w:headerReference w:type="even" r:id="rId20"/>
      <w:headerReference w:type="default" r:id="rId21"/>
      <w:footerReference w:type="even" r:id="rId22"/>
      <w:footerReference w:type="default" r:id="rId23"/>
      <w:headerReference w:type="first" r:id="rId24"/>
      <w:footerReference w:type="first" r:id="rId25"/>
      <w:pgSz w:w="11906" w:h="16838" w:code="9"/>
      <w:pgMar w:top="1418" w:right="1134" w:bottom="1418"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5FEDE" w14:textId="77777777" w:rsidR="00AF098E" w:rsidRDefault="00AF098E" w:rsidP="00A0367D">
      <w:pPr>
        <w:spacing w:after="0"/>
      </w:pPr>
      <w:r>
        <w:separator/>
      </w:r>
    </w:p>
  </w:endnote>
  <w:endnote w:type="continuationSeparator" w:id="0">
    <w:p w14:paraId="0FE750F0" w14:textId="77777777" w:rsidR="00AF098E" w:rsidRDefault="00AF098E" w:rsidP="00A036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subsetted="1" w:fontKey="{5C534C26-61CC-4A80-AE58-49BEDC371382}"/>
  </w:font>
  <w:font w:name="Segoe UI">
    <w:panose1 w:val="020B0502040204020203"/>
    <w:charset w:val="00"/>
    <w:family w:val="swiss"/>
    <w:pitch w:val="variable"/>
    <w:sig w:usb0="E4002EFF" w:usb1="C000E47F" w:usb2="00000009" w:usb3="00000000" w:csb0="000001FF" w:csb1="00000000"/>
    <w:embedRegular r:id="rId2" w:fontKey="{2C21EBA6-9E2B-44CD-8439-7983FCD42944}"/>
    <w:embedBold r:id="rId3" w:fontKey="{75D20E80-E0AD-4789-9F79-8F14A0C4CD09}"/>
    <w:embedItalic r:id="rId4" w:fontKey="{D63A8E43-3061-4946-978E-5906B8C0F2E3}"/>
    <w:embedBoldItalic r:id="rId5" w:fontKey="{9BCDFD8C-B251-4E12-96B2-7F0B31986C66}"/>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embedRegular r:id="rId6" w:subsetted="1" w:fontKey="{2323DCBC-DBF3-4059-9C1D-23BA0EE1D769}"/>
  </w:font>
  <w:font w:name="Segoe UI Symbol">
    <w:panose1 w:val="020B0502040204020203"/>
    <w:charset w:val="00"/>
    <w:family w:val="swiss"/>
    <w:pitch w:val="variable"/>
    <w:sig w:usb0="800001E3" w:usb1="1200FFEF" w:usb2="00040000" w:usb3="00000000" w:csb0="00000001" w:csb1="00000000"/>
    <w:embedRegular r:id="rId7" w:subsetted="1" w:fontKey="{C1F0DC33-AD86-4D95-B818-42306AA066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36B55" w14:textId="77777777" w:rsidR="00B222DB" w:rsidRDefault="00B222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2070AB" w14:paraId="4D3179E8" w14:textId="77777777" w:rsidTr="000C6717">
      <w:tc>
        <w:tcPr>
          <w:tcW w:w="4999" w:type="pct"/>
          <w:tcBorders>
            <w:top w:val="single" w:sz="4" w:space="0" w:color="auto"/>
          </w:tcBorders>
        </w:tcPr>
        <w:p w14:paraId="6FF961FF" w14:textId="2CC9C5F8" w:rsidR="002070AB" w:rsidRPr="00B64922" w:rsidRDefault="002070AB" w:rsidP="00164796">
          <w:pPr>
            <w:pStyle w:val="Footer"/>
          </w:pPr>
          <w:r w:rsidRPr="00D1434B">
            <w:t xml:space="preserve">© </w:t>
          </w:r>
          <w:r w:rsidRPr="00D1434B">
            <w:fldChar w:fldCharType="begin"/>
          </w:r>
          <w:r w:rsidRPr="00D1434B">
            <w:instrText xml:space="preserve"> DATE  \@ "YYYY"  \* MERGEFORMAT </w:instrText>
          </w:r>
          <w:r w:rsidRPr="00D1434B">
            <w:fldChar w:fldCharType="separate"/>
          </w:r>
          <w:r w:rsidR="005E3568">
            <w:rPr>
              <w:noProof/>
            </w:rPr>
            <w:t>2024</w:t>
          </w:r>
          <w:r w:rsidRPr="00D1434B">
            <w:fldChar w:fldCharType="end"/>
          </w:r>
          <w:r w:rsidRPr="00D1434B">
            <w:t xml:space="preserve">. All rights reserved. Disclosure to third parties of this document or any part thereof, or the use of any information contained therein for purposes other than provided for by this document, is not permitted except with express written permission of </w:t>
          </w:r>
          <w:r>
            <w:t>ISISPACE Group</w:t>
          </w:r>
          <w:r w:rsidRPr="00D1434B">
            <w:t>.</w:t>
          </w:r>
        </w:p>
      </w:tc>
    </w:tr>
    <w:tr w:rsidR="002070AB" w14:paraId="78DEBCD3" w14:textId="77777777" w:rsidTr="000C6717">
      <w:tc>
        <w:tcPr>
          <w:tcW w:w="5000" w:type="pct"/>
        </w:tcPr>
        <w:p w14:paraId="7E1EA64C" w14:textId="009CB530" w:rsidR="002070AB" w:rsidRPr="00B424B7" w:rsidRDefault="002070AB" w:rsidP="00B424B7">
          <w:pPr>
            <w:jc w:val="center"/>
            <w:rPr>
              <w:rStyle w:val="Strong"/>
            </w:rPr>
          </w:pPr>
          <w:r w:rsidRPr="00B424B7">
            <w:rPr>
              <w:rStyle w:val="Strong"/>
            </w:rPr>
            <w:fldChar w:fldCharType="begin"/>
          </w:r>
          <w:r w:rsidRPr="00B424B7">
            <w:rPr>
              <w:rStyle w:val="Strong"/>
            </w:rPr>
            <w:instrText xml:space="preserve"> DOCPROPERTY  ISIS-Confidentiality  \* MERGEFORMAT </w:instrText>
          </w:r>
          <w:r w:rsidRPr="00B424B7">
            <w:rPr>
              <w:rStyle w:val="Strong"/>
            </w:rPr>
            <w:fldChar w:fldCharType="separate"/>
          </w:r>
          <w:r w:rsidR="005E3568">
            <w:rPr>
              <w:rStyle w:val="Strong"/>
            </w:rPr>
            <w:t>ISISPACE IN CONFIDENCE</w:t>
          </w:r>
          <w:r w:rsidRPr="00B424B7">
            <w:rPr>
              <w:rStyle w:val="Strong"/>
            </w:rPr>
            <w:fldChar w:fldCharType="end"/>
          </w:r>
        </w:p>
      </w:tc>
    </w:tr>
  </w:tbl>
  <w:p w14:paraId="13FED760" w14:textId="77777777" w:rsidR="002070AB" w:rsidRPr="008660BC" w:rsidRDefault="002070AB" w:rsidP="001647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ISIS-Invisible"/>
      <w:tblW w:w="5000" w:type="pct"/>
      <w:tblBorders>
        <w:top w:val="single" w:sz="4" w:space="0" w:color="auto"/>
      </w:tblBorders>
      <w:tblLook w:val="04A0" w:firstRow="1" w:lastRow="0" w:firstColumn="1" w:lastColumn="0" w:noHBand="0" w:noVBand="1"/>
    </w:tblPr>
    <w:tblGrid>
      <w:gridCol w:w="9638"/>
    </w:tblGrid>
    <w:tr w:rsidR="002070AB" w:rsidRPr="00B64922" w14:paraId="4F731972" w14:textId="77777777" w:rsidTr="00F21644">
      <w:tc>
        <w:tcPr>
          <w:tcW w:w="5000" w:type="pct"/>
        </w:tcPr>
        <w:p w14:paraId="1CC1BCC2" w14:textId="4A87FA4E" w:rsidR="002070AB" w:rsidRPr="00B64922" w:rsidRDefault="002070AB" w:rsidP="00164796">
          <w:pPr>
            <w:pStyle w:val="Footer"/>
            <w:rPr>
              <w:sz w:val="18"/>
              <w:szCs w:val="18"/>
            </w:rPr>
          </w:pPr>
          <w:r w:rsidRPr="00D1434B">
            <w:t xml:space="preserve">© </w:t>
          </w:r>
          <w:r w:rsidRPr="00D1434B">
            <w:fldChar w:fldCharType="begin"/>
          </w:r>
          <w:r w:rsidRPr="00D1434B">
            <w:instrText xml:space="preserve"> DATE  \@ "YYYY"  \* MERGEFORMAT </w:instrText>
          </w:r>
          <w:r w:rsidRPr="00D1434B">
            <w:fldChar w:fldCharType="separate"/>
          </w:r>
          <w:r w:rsidR="005E3568">
            <w:rPr>
              <w:noProof/>
            </w:rPr>
            <w:t>2024</w:t>
          </w:r>
          <w:r w:rsidRPr="00D1434B">
            <w:fldChar w:fldCharType="end"/>
          </w:r>
          <w:r w:rsidRPr="00D1434B">
            <w:t xml:space="preserve">. All rights reserved. Disclosure to third parties of this document or any part thereof, or the use of any information contained therein for purposes other than provided for by this document, is not permitted except with express written </w:t>
          </w:r>
          <w:r w:rsidR="00D65608" w:rsidRPr="00D1434B">
            <w:t xml:space="preserve">permission of </w:t>
          </w:r>
          <w:r w:rsidR="00D65608">
            <w:t>ISISPACE Group</w:t>
          </w:r>
          <w:r w:rsidR="00D65608" w:rsidRPr="00D1434B">
            <w:t>.</w:t>
          </w:r>
        </w:p>
      </w:tc>
    </w:tr>
    <w:tr w:rsidR="002070AB" w:rsidRPr="00B64922" w14:paraId="67FC2684" w14:textId="77777777" w:rsidTr="00F21644">
      <w:tc>
        <w:tcPr>
          <w:tcW w:w="5000" w:type="pct"/>
        </w:tcPr>
        <w:p w14:paraId="0DA40262" w14:textId="0461EC73" w:rsidR="002070AB" w:rsidRPr="00B424B7" w:rsidRDefault="002070AB" w:rsidP="00B64922">
          <w:pPr>
            <w:jc w:val="center"/>
            <w:rPr>
              <w:rStyle w:val="Strong"/>
            </w:rPr>
          </w:pPr>
          <w:r w:rsidRPr="00F21644">
            <w:rPr>
              <w:rStyle w:val="Strong"/>
              <w:szCs w:val="32"/>
            </w:rPr>
            <w:fldChar w:fldCharType="begin"/>
          </w:r>
          <w:r w:rsidRPr="00F21644">
            <w:rPr>
              <w:rStyle w:val="Strong"/>
              <w:sz w:val="22"/>
              <w:szCs w:val="32"/>
            </w:rPr>
            <w:instrText xml:space="preserve"> DOCPROPERTY  ISIS-Confidentiality  \* MERGEFORMAT </w:instrText>
          </w:r>
          <w:r w:rsidRPr="00F21644">
            <w:rPr>
              <w:rStyle w:val="Strong"/>
              <w:szCs w:val="32"/>
            </w:rPr>
            <w:fldChar w:fldCharType="separate"/>
          </w:r>
          <w:r w:rsidR="005E3568">
            <w:rPr>
              <w:rStyle w:val="Strong"/>
              <w:sz w:val="22"/>
              <w:szCs w:val="32"/>
            </w:rPr>
            <w:t>ISISPACE IN CONFIDENCE</w:t>
          </w:r>
          <w:r w:rsidRPr="00F21644">
            <w:rPr>
              <w:rStyle w:val="Strong"/>
              <w:szCs w:val="32"/>
            </w:rPr>
            <w:fldChar w:fldCharType="end"/>
          </w:r>
        </w:p>
      </w:tc>
    </w:tr>
  </w:tbl>
  <w:p w14:paraId="4F5E89A4" w14:textId="77777777" w:rsidR="002070AB" w:rsidRDefault="002070AB" w:rsidP="00164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3A065" w14:textId="77777777" w:rsidR="00AF098E" w:rsidRDefault="00AF098E" w:rsidP="00A0367D">
      <w:pPr>
        <w:spacing w:after="0"/>
      </w:pPr>
      <w:r>
        <w:separator/>
      </w:r>
    </w:p>
  </w:footnote>
  <w:footnote w:type="continuationSeparator" w:id="0">
    <w:p w14:paraId="66253AC0" w14:textId="77777777" w:rsidR="00AF098E" w:rsidRDefault="00AF098E" w:rsidP="00A036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A47A2" w14:textId="77777777" w:rsidR="00B222DB" w:rsidRDefault="00B222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5339"/>
      <w:gridCol w:w="2550"/>
    </w:tblGrid>
    <w:tr w:rsidR="002070AB" w14:paraId="53B23CA8" w14:textId="77777777" w:rsidTr="005E3568">
      <w:trPr>
        <w:trHeight w:val="1124"/>
      </w:trPr>
      <w:tc>
        <w:tcPr>
          <w:tcW w:w="907" w:type="pct"/>
          <w:tcMar>
            <w:left w:w="0" w:type="dxa"/>
            <w:right w:w="0" w:type="dxa"/>
          </w:tcMar>
          <w:vAlign w:val="center"/>
        </w:tcPr>
        <w:p w14:paraId="6C80EABC" w14:textId="77777777" w:rsidR="002070AB" w:rsidRPr="005900BE" w:rsidRDefault="002070AB" w:rsidP="005900BE">
          <w:pPr>
            <w:jc w:val="center"/>
          </w:pPr>
          <w:r>
            <w:rPr>
              <w:noProof/>
            </w:rPr>
            <w:drawing>
              <wp:inline distT="0" distB="0" distL="0" distR="0" wp14:anchorId="448518AB" wp14:editId="41103E79">
                <wp:extent cx="1104797" cy="396417"/>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4578" cy="414279"/>
                        </a:xfrm>
                        <a:prstGeom prst="rect">
                          <a:avLst/>
                        </a:prstGeom>
                        <a:noFill/>
                        <a:ln>
                          <a:noFill/>
                        </a:ln>
                      </pic:spPr>
                    </pic:pic>
                  </a:graphicData>
                </a:graphic>
              </wp:inline>
            </w:drawing>
          </w:r>
        </w:p>
      </w:tc>
      <w:tc>
        <w:tcPr>
          <w:tcW w:w="2770" w:type="pct"/>
          <w:vAlign w:val="center"/>
        </w:tcPr>
        <w:p w14:paraId="28BA23C9" w14:textId="7433D7FF" w:rsidR="002070AB" w:rsidRPr="00E75F3D" w:rsidRDefault="00CA5186" w:rsidP="00164796">
          <w:pPr>
            <w:pStyle w:val="ISIS-HeaderTitle"/>
            <w:rPr>
              <w:sz w:val="30"/>
              <w:szCs w:val="30"/>
            </w:rPr>
          </w:pPr>
          <w:r w:rsidRPr="00E75F3D">
            <w:rPr>
              <w:sz w:val="30"/>
              <w:szCs w:val="30"/>
            </w:rPr>
            <w:fldChar w:fldCharType="begin"/>
          </w:r>
          <w:r w:rsidRPr="00E75F3D">
            <w:rPr>
              <w:sz w:val="30"/>
              <w:szCs w:val="30"/>
            </w:rPr>
            <w:instrText xml:space="preserve"> TITLE   \* MERGEFORMAT </w:instrText>
          </w:r>
          <w:r w:rsidRPr="00E75F3D">
            <w:rPr>
              <w:sz w:val="30"/>
              <w:szCs w:val="30"/>
            </w:rPr>
            <w:fldChar w:fldCharType="separate"/>
          </w:r>
          <w:r w:rsidR="005E3568">
            <w:rPr>
              <w:sz w:val="30"/>
              <w:szCs w:val="30"/>
            </w:rPr>
            <w:t>ANTS1 Assembly</w:t>
          </w:r>
          <w:r w:rsidRPr="00E75F3D">
            <w:rPr>
              <w:sz w:val="30"/>
              <w:szCs w:val="30"/>
            </w:rPr>
            <w:fldChar w:fldCharType="end"/>
          </w:r>
        </w:p>
      </w:tc>
      <w:tc>
        <w:tcPr>
          <w:tcW w:w="1323" w:type="pct"/>
          <w:vAlign w:val="bottom"/>
        </w:tcPr>
        <w:p w14:paraId="07FBA8AB" w14:textId="7E9CE07E" w:rsidR="002070AB" w:rsidRPr="00164796" w:rsidRDefault="002070AB" w:rsidP="00164796">
          <w:pPr>
            <w:pStyle w:val="Header"/>
          </w:pPr>
          <w:r w:rsidRPr="00164796">
            <w:t>Doc ID:</w:t>
          </w:r>
          <w:r w:rsidRPr="00164796">
            <w:tab/>
          </w:r>
          <w:r w:rsidR="0054256B">
            <w:fldChar w:fldCharType="begin"/>
          </w:r>
          <w:r w:rsidR="0054256B">
            <w:instrText xml:space="preserve"> DOCPROPERTY  ISIS-DocID  \* MERGEFORMAT </w:instrText>
          </w:r>
          <w:r w:rsidR="0054256B">
            <w:fldChar w:fldCharType="separate"/>
          </w:r>
          <w:r w:rsidR="005E3568">
            <w:t>ISIS-TVL2-PRC-0005</w:t>
          </w:r>
          <w:r w:rsidR="0054256B">
            <w:fldChar w:fldCharType="end"/>
          </w:r>
        </w:p>
        <w:p w14:paraId="5C826902" w14:textId="0A575567" w:rsidR="002070AB" w:rsidRPr="00164796" w:rsidRDefault="002070AB" w:rsidP="00164796">
          <w:pPr>
            <w:pStyle w:val="Header"/>
          </w:pPr>
          <w:r w:rsidRPr="00164796">
            <w:t>Issue:</w:t>
          </w:r>
          <w:r w:rsidRPr="00164796">
            <w:tab/>
          </w:r>
          <w:r w:rsidR="0054256B">
            <w:fldChar w:fldCharType="begin"/>
          </w:r>
          <w:r w:rsidR="0054256B">
            <w:instrText xml:space="preserve"> DOCPROPERTY  ISIS-DocVersion  \* MERGEFORMAT </w:instrText>
          </w:r>
          <w:r w:rsidR="0054256B">
            <w:fldChar w:fldCharType="separate"/>
          </w:r>
          <w:r w:rsidR="005E3568">
            <w:t>1.0</w:t>
          </w:r>
          <w:r w:rsidR="0054256B">
            <w:fldChar w:fldCharType="end"/>
          </w:r>
        </w:p>
        <w:p w14:paraId="1203571C" w14:textId="25EE4C8B" w:rsidR="002070AB" w:rsidRPr="00164796" w:rsidRDefault="002070AB" w:rsidP="00164796">
          <w:pPr>
            <w:pStyle w:val="Header"/>
          </w:pPr>
          <w:r w:rsidRPr="00164796">
            <w:t xml:space="preserve">Date: </w:t>
          </w:r>
          <w:r w:rsidRPr="00164796">
            <w:tab/>
          </w:r>
          <w:r w:rsidR="0054256B">
            <w:fldChar w:fldCharType="begin"/>
          </w:r>
          <w:r w:rsidR="0054256B">
            <w:instrText xml:space="preserve"> DOCPROPERTY  ISIS-DocDate  \* MERGEFORMAT </w:instrText>
          </w:r>
          <w:r w:rsidR="0054256B">
            <w:fldChar w:fldCharType="separate"/>
          </w:r>
          <w:r w:rsidR="005E3568">
            <w:t>2024-11-15</w:t>
          </w:r>
          <w:r w:rsidR="0054256B">
            <w:fldChar w:fldCharType="end"/>
          </w:r>
        </w:p>
        <w:p w14:paraId="2531776F" w14:textId="77777777" w:rsidR="002070AB" w:rsidRPr="00164796" w:rsidRDefault="002070AB" w:rsidP="00164796">
          <w:pPr>
            <w:pStyle w:val="Header"/>
          </w:pPr>
          <w:r w:rsidRPr="00164796">
            <w:t xml:space="preserve">Page: </w:t>
          </w:r>
          <w:r w:rsidRPr="00164796">
            <w:tab/>
          </w:r>
          <w:r w:rsidRPr="00164796">
            <w:fldChar w:fldCharType="begin"/>
          </w:r>
          <w:r w:rsidRPr="00164796">
            <w:instrText xml:space="preserve"> PAGE  \* Arabic  \* MERGEFORMAT </w:instrText>
          </w:r>
          <w:r w:rsidRPr="00164796">
            <w:fldChar w:fldCharType="separate"/>
          </w:r>
          <w:r w:rsidRPr="00164796">
            <w:t>1</w:t>
          </w:r>
          <w:r w:rsidRPr="00164796">
            <w:fldChar w:fldCharType="end"/>
          </w:r>
          <w:r w:rsidRPr="00164796">
            <w:t xml:space="preserve"> of </w:t>
          </w:r>
          <w:r w:rsidR="0054256B">
            <w:fldChar w:fldCharType="begin"/>
          </w:r>
          <w:r w:rsidR="0054256B">
            <w:instrText xml:space="preserve"> NUMPAGES  \* Arabic  \* MERGEFORMAT </w:instrText>
          </w:r>
          <w:r w:rsidR="0054256B">
            <w:fldChar w:fldCharType="separate"/>
          </w:r>
          <w:r w:rsidRPr="00164796">
            <w:t>1</w:t>
          </w:r>
          <w:r w:rsidR="0054256B">
            <w:fldChar w:fldCharType="end"/>
          </w:r>
        </w:p>
        <w:p w14:paraId="75BFA1E1" w14:textId="77777777" w:rsidR="002070AB" w:rsidRPr="008660BC" w:rsidRDefault="002070AB" w:rsidP="00783389">
          <w:pPr>
            <w:rPr>
              <w:sz w:val="16"/>
              <w:szCs w:val="16"/>
            </w:rPr>
          </w:pPr>
        </w:p>
      </w:tc>
    </w:tr>
  </w:tbl>
  <w:p w14:paraId="2B9BAFB1" w14:textId="77777777" w:rsidR="00253590" w:rsidRPr="00542A59" w:rsidRDefault="00253590" w:rsidP="00542A59">
    <w:pPr>
      <w:spacing w:after="0"/>
      <w:rPr>
        <w:sz w:val="16"/>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2F61F" w14:textId="77777777" w:rsidR="002070AB" w:rsidRPr="005900BE" w:rsidRDefault="00154862" w:rsidP="00F51E48">
    <w:pPr>
      <w:pStyle w:val="Header"/>
      <w:jc w:val="center"/>
    </w:pPr>
    <w:r>
      <w:rPr>
        <w:noProof/>
      </w:rPr>
      <w:drawing>
        <wp:inline distT="0" distB="0" distL="0" distR="0" wp14:anchorId="27398672" wp14:editId="64E778C3">
          <wp:extent cx="2511140" cy="90075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1140" cy="9007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13EEF5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C9CE1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39204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1428D9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8BEDA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1F2DFE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24CEF7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AB496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1CFF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1A21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33CD8"/>
    <w:multiLevelType w:val="hybridMultilevel"/>
    <w:tmpl w:val="9EFA83B4"/>
    <w:lvl w:ilvl="0" w:tplc="FFFFFFFF">
      <w:start w:val="1"/>
      <w:numFmt w:val="decimal"/>
      <w:lvlText w:val="%1."/>
      <w:lvlJc w:val="left"/>
      <w:pPr>
        <w:ind w:left="64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CC3F30"/>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946182"/>
    <w:multiLevelType w:val="hybridMultilevel"/>
    <w:tmpl w:val="B46287C4"/>
    <w:lvl w:ilvl="0" w:tplc="0413000F">
      <w:start w:val="1"/>
      <w:numFmt w:val="decimal"/>
      <w:lvlText w:val="%1."/>
      <w:lvlJc w:val="left"/>
      <w:pPr>
        <w:ind w:left="785"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3BF3A35"/>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65E486C"/>
    <w:multiLevelType w:val="multilevel"/>
    <w:tmpl w:val="0413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AAA33EF"/>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476C44"/>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D14DE5"/>
    <w:multiLevelType w:val="hybridMultilevel"/>
    <w:tmpl w:val="2C6810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40A4105"/>
    <w:multiLevelType w:val="hybridMultilevel"/>
    <w:tmpl w:val="B46287C4"/>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5E865EA"/>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D775BF9"/>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DE27BBB"/>
    <w:multiLevelType w:val="hybridMultilevel"/>
    <w:tmpl w:val="120470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1430CD7"/>
    <w:multiLevelType w:val="multilevel"/>
    <w:tmpl w:val="0413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32C1472B"/>
    <w:multiLevelType w:val="hybridMultilevel"/>
    <w:tmpl w:val="21FC2E2A"/>
    <w:lvl w:ilvl="0" w:tplc="0809000F">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92061F"/>
    <w:multiLevelType w:val="hybridMultilevel"/>
    <w:tmpl w:val="449C7F62"/>
    <w:lvl w:ilvl="0" w:tplc="FFFFFFFF">
      <w:start w:val="1"/>
      <w:numFmt w:val="decimal"/>
      <w:lvlText w:val="%1."/>
      <w:lvlJc w:val="left"/>
      <w:pPr>
        <w:ind w:left="64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3456D5"/>
    <w:multiLevelType w:val="hybridMultilevel"/>
    <w:tmpl w:val="035C2E1A"/>
    <w:lvl w:ilvl="0" w:tplc="8402CEEA">
      <w:start w:val="1"/>
      <w:numFmt w:val="upperLetter"/>
      <w:pStyle w:val="ISIS-AnnexHeading"/>
      <w:lvlText w:val="Annex %1"/>
      <w:lvlJc w:val="left"/>
      <w:pPr>
        <w:ind w:left="720" w:hanging="360"/>
      </w:pPr>
      <w:rPr>
        <w:rFonts w:ascii="Roboto" w:hAnsi="Roboto"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0BF31FD"/>
    <w:multiLevelType w:val="hybridMultilevel"/>
    <w:tmpl w:val="C95A0F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60E3848"/>
    <w:multiLevelType w:val="hybridMultilevel"/>
    <w:tmpl w:val="E2E4F8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C517545"/>
    <w:multiLevelType w:val="hybridMultilevel"/>
    <w:tmpl w:val="9EFA83B4"/>
    <w:lvl w:ilvl="0" w:tplc="FFFFFFFF">
      <w:start w:val="1"/>
      <w:numFmt w:val="decimal"/>
      <w:lvlText w:val="%1."/>
      <w:lvlJc w:val="left"/>
      <w:pPr>
        <w:ind w:left="64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B32065"/>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4F034DD"/>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F874FF"/>
    <w:multiLevelType w:val="hybridMultilevel"/>
    <w:tmpl w:val="DC72C4BE"/>
    <w:lvl w:ilvl="0" w:tplc="4E6CFF00">
      <w:start w:val="1"/>
      <w:numFmt w:val="decimal"/>
      <w:lvlText w:val="%1."/>
      <w:lvlJc w:val="left"/>
      <w:pPr>
        <w:ind w:left="644" w:hanging="360"/>
      </w:pPr>
      <w:rPr>
        <w:color w:val="0A1528"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82B2288"/>
    <w:multiLevelType w:val="multilevel"/>
    <w:tmpl w:val="C23898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97A5505"/>
    <w:multiLevelType w:val="multilevel"/>
    <w:tmpl w:val="0413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59BD02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DE20EC"/>
    <w:multiLevelType w:val="hybridMultilevel"/>
    <w:tmpl w:val="127ED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67304B"/>
    <w:multiLevelType w:val="hybridMultilevel"/>
    <w:tmpl w:val="27C639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D9B49E0"/>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0961C95"/>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EA712A"/>
    <w:multiLevelType w:val="hybridMultilevel"/>
    <w:tmpl w:val="B46287C4"/>
    <w:lvl w:ilvl="0" w:tplc="FFFFFFFF">
      <w:start w:val="1"/>
      <w:numFmt w:val="decimal"/>
      <w:lvlText w:val="%1."/>
      <w:lvlJc w:val="left"/>
      <w:pPr>
        <w:ind w:left="64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4C3981"/>
    <w:multiLevelType w:val="hybridMultilevel"/>
    <w:tmpl w:val="E2E4F8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D66394"/>
    <w:multiLevelType w:val="hybridMultilevel"/>
    <w:tmpl w:val="21481A92"/>
    <w:lvl w:ilvl="0" w:tplc="A11E9C8E">
      <w:start w:val="1"/>
      <w:numFmt w:val="upperLetter"/>
      <w:pStyle w:val="ISIS-AppendixHeading"/>
      <w:lvlText w:val="Appendix %1"/>
      <w:lvlJc w:val="left"/>
      <w:pPr>
        <w:ind w:left="720" w:hanging="360"/>
      </w:pPr>
      <w:rPr>
        <w:rFonts w:ascii="Roboto" w:hAnsi="Roboto"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CC467B0"/>
    <w:multiLevelType w:val="hybridMultilevel"/>
    <w:tmpl w:val="89E24154"/>
    <w:lvl w:ilvl="0" w:tplc="2F622466">
      <w:start w:val="1"/>
      <w:numFmt w:val="decimal"/>
      <w:suff w:val="nothing"/>
      <w:lvlText w:val="%1."/>
      <w:lvlJc w:val="left"/>
      <w:pPr>
        <w:ind w:left="0" w:firstLine="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708871BF"/>
    <w:multiLevelType w:val="hybridMultilevel"/>
    <w:tmpl w:val="FCB8B004"/>
    <w:lvl w:ilvl="0" w:tplc="9036F698">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7300055C"/>
    <w:multiLevelType w:val="hybridMultilevel"/>
    <w:tmpl w:val="FEEAF8F6"/>
    <w:lvl w:ilvl="0" w:tplc="A3B24D0C">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75D96634"/>
    <w:multiLevelType w:val="hybridMultilevel"/>
    <w:tmpl w:val="3356E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8C6325"/>
    <w:multiLevelType w:val="hybridMultilevel"/>
    <w:tmpl w:val="2D3019EC"/>
    <w:lvl w:ilvl="0" w:tplc="20A25988">
      <w:start w:val="1"/>
      <w:numFmt w:val="bullet"/>
      <w:lvlText w:val="-"/>
      <w:lvlJc w:val="left"/>
      <w:pPr>
        <w:ind w:left="720" w:hanging="360"/>
      </w:pPr>
      <w:rPr>
        <w:rFonts w:ascii="Calibri Light" w:eastAsia="Arial Unicode MS" w:hAnsi="Calibri Light"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D72828"/>
    <w:multiLevelType w:val="hybridMultilevel"/>
    <w:tmpl w:val="49082BC4"/>
    <w:lvl w:ilvl="0" w:tplc="E4D2E206">
      <w:start w:val="1"/>
      <w:numFmt w:val="decimal"/>
      <w:lvlText w:val="%1."/>
      <w:lvlJc w:val="left"/>
      <w:pPr>
        <w:ind w:left="644"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49077373">
    <w:abstractNumId w:val="43"/>
  </w:num>
  <w:num w:numId="2" w16cid:durableId="646907547">
    <w:abstractNumId w:val="44"/>
  </w:num>
  <w:num w:numId="3" w16cid:durableId="350448624">
    <w:abstractNumId w:val="32"/>
  </w:num>
  <w:num w:numId="4" w16cid:durableId="1160926020">
    <w:abstractNumId w:val="41"/>
  </w:num>
  <w:num w:numId="5" w16cid:durableId="807743815">
    <w:abstractNumId w:val="25"/>
  </w:num>
  <w:num w:numId="6" w16cid:durableId="850922359">
    <w:abstractNumId w:val="0"/>
  </w:num>
  <w:num w:numId="7" w16cid:durableId="722799612">
    <w:abstractNumId w:val="1"/>
  </w:num>
  <w:num w:numId="8" w16cid:durableId="999116940">
    <w:abstractNumId w:val="2"/>
  </w:num>
  <w:num w:numId="9" w16cid:durableId="105976659">
    <w:abstractNumId w:val="3"/>
  </w:num>
  <w:num w:numId="10" w16cid:durableId="1244535884">
    <w:abstractNumId w:val="8"/>
  </w:num>
  <w:num w:numId="11" w16cid:durableId="218786001">
    <w:abstractNumId w:val="4"/>
  </w:num>
  <w:num w:numId="12" w16cid:durableId="293950278">
    <w:abstractNumId w:val="5"/>
  </w:num>
  <w:num w:numId="13" w16cid:durableId="974290239">
    <w:abstractNumId w:val="6"/>
  </w:num>
  <w:num w:numId="14" w16cid:durableId="496652209">
    <w:abstractNumId w:val="7"/>
  </w:num>
  <w:num w:numId="15" w16cid:durableId="367604535">
    <w:abstractNumId w:val="9"/>
  </w:num>
  <w:num w:numId="16" w16cid:durableId="1656451096">
    <w:abstractNumId w:val="14"/>
  </w:num>
  <w:num w:numId="17" w16cid:durableId="457601839">
    <w:abstractNumId w:val="29"/>
  </w:num>
  <w:num w:numId="18" w16cid:durableId="1936329125">
    <w:abstractNumId w:val="30"/>
  </w:num>
  <w:num w:numId="19" w16cid:durableId="720446094">
    <w:abstractNumId w:val="37"/>
  </w:num>
  <w:num w:numId="20" w16cid:durableId="1101225767">
    <w:abstractNumId w:val="22"/>
  </w:num>
  <w:num w:numId="21" w16cid:durableId="771047892">
    <w:abstractNumId w:val="33"/>
  </w:num>
  <w:num w:numId="22" w16cid:durableId="1451630100">
    <w:abstractNumId w:val="19"/>
  </w:num>
  <w:num w:numId="23" w16cid:durableId="159736497">
    <w:abstractNumId w:val="34"/>
  </w:num>
  <w:num w:numId="24" w16cid:durableId="110054761">
    <w:abstractNumId w:val="31"/>
  </w:num>
  <w:num w:numId="25" w16cid:durableId="1944193133">
    <w:abstractNumId w:val="42"/>
  </w:num>
  <w:num w:numId="26" w16cid:durableId="401755999">
    <w:abstractNumId w:val="12"/>
  </w:num>
  <w:num w:numId="27" w16cid:durableId="925381220">
    <w:abstractNumId w:val="23"/>
  </w:num>
  <w:num w:numId="28" w16cid:durableId="1778478391">
    <w:abstractNumId w:val="46"/>
  </w:num>
  <w:num w:numId="29" w16cid:durableId="332531571">
    <w:abstractNumId w:val="21"/>
  </w:num>
  <w:num w:numId="30" w16cid:durableId="1907566958">
    <w:abstractNumId w:val="17"/>
  </w:num>
  <w:num w:numId="31" w16cid:durableId="694691218">
    <w:abstractNumId w:val="26"/>
  </w:num>
  <w:num w:numId="32" w16cid:durableId="1665864031">
    <w:abstractNumId w:val="27"/>
  </w:num>
  <w:num w:numId="33" w16cid:durableId="740951688">
    <w:abstractNumId w:val="28"/>
  </w:num>
  <w:num w:numId="34" w16cid:durableId="795028303">
    <w:abstractNumId w:val="16"/>
  </w:num>
  <w:num w:numId="35" w16cid:durableId="1079862877">
    <w:abstractNumId w:val="38"/>
  </w:num>
  <w:num w:numId="36" w16cid:durableId="1300458708">
    <w:abstractNumId w:val="11"/>
  </w:num>
  <w:num w:numId="37" w16cid:durableId="1057827193">
    <w:abstractNumId w:val="13"/>
  </w:num>
  <w:num w:numId="38" w16cid:durableId="377441033">
    <w:abstractNumId w:val="20"/>
  </w:num>
  <w:num w:numId="39" w16cid:durableId="1035352954">
    <w:abstractNumId w:val="40"/>
  </w:num>
  <w:num w:numId="40" w16cid:durableId="257442601">
    <w:abstractNumId w:val="15"/>
  </w:num>
  <w:num w:numId="41" w16cid:durableId="1000735439">
    <w:abstractNumId w:val="35"/>
  </w:num>
  <w:num w:numId="42" w16cid:durableId="811562868">
    <w:abstractNumId w:val="18"/>
  </w:num>
  <w:num w:numId="43" w16cid:durableId="1810125170">
    <w:abstractNumId w:val="45"/>
  </w:num>
  <w:num w:numId="44" w16cid:durableId="1102069116">
    <w:abstractNumId w:val="47"/>
  </w:num>
  <w:num w:numId="45" w16cid:durableId="1991128475">
    <w:abstractNumId w:val="36"/>
  </w:num>
  <w:num w:numId="46" w16cid:durableId="712730971">
    <w:abstractNumId w:val="39"/>
  </w:num>
  <w:num w:numId="47" w16cid:durableId="2095781318">
    <w:abstractNumId w:val="24"/>
  </w:num>
  <w:num w:numId="48" w16cid:durableId="19680023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attachedTemplate r:id="rId1"/>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C71"/>
    <w:rsid w:val="000000F5"/>
    <w:rsid w:val="00000C36"/>
    <w:rsid w:val="00003B5A"/>
    <w:rsid w:val="00005C71"/>
    <w:rsid w:val="00005DA2"/>
    <w:rsid w:val="000130EF"/>
    <w:rsid w:val="000144C9"/>
    <w:rsid w:val="000149F7"/>
    <w:rsid w:val="0001514F"/>
    <w:rsid w:val="0002007B"/>
    <w:rsid w:val="00024ABA"/>
    <w:rsid w:val="00026AAD"/>
    <w:rsid w:val="00027470"/>
    <w:rsid w:val="00027AD6"/>
    <w:rsid w:val="00032D75"/>
    <w:rsid w:val="0003730E"/>
    <w:rsid w:val="00043124"/>
    <w:rsid w:val="00043191"/>
    <w:rsid w:val="00047E90"/>
    <w:rsid w:val="00052E07"/>
    <w:rsid w:val="00054093"/>
    <w:rsid w:val="000547D1"/>
    <w:rsid w:val="000566E9"/>
    <w:rsid w:val="000567D0"/>
    <w:rsid w:val="00057B05"/>
    <w:rsid w:val="00057C5C"/>
    <w:rsid w:val="00057E79"/>
    <w:rsid w:val="00063402"/>
    <w:rsid w:val="00067F76"/>
    <w:rsid w:val="00071040"/>
    <w:rsid w:val="00082C07"/>
    <w:rsid w:val="00086FC0"/>
    <w:rsid w:val="0008711D"/>
    <w:rsid w:val="000903DE"/>
    <w:rsid w:val="00093809"/>
    <w:rsid w:val="00093BE6"/>
    <w:rsid w:val="00095CE6"/>
    <w:rsid w:val="00095D28"/>
    <w:rsid w:val="000966E3"/>
    <w:rsid w:val="000A2FAC"/>
    <w:rsid w:val="000A3F55"/>
    <w:rsid w:val="000A4A21"/>
    <w:rsid w:val="000A6478"/>
    <w:rsid w:val="000B0762"/>
    <w:rsid w:val="000B0C7F"/>
    <w:rsid w:val="000B7D68"/>
    <w:rsid w:val="000C5A84"/>
    <w:rsid w:val="000C6717"/>
    <w:rsid w:val="000C6C54"/>
    <w:rsid w:val="000E3D0E"/>
    <w:rsid w:val="000F4655"/>
    <w:rsid w:val="000F597A"/>
    <w:rsid w:val="000F6EFA"/>
    <w:rsid w:val="0010148A"/>
    <w:rsid w:val="00112685"/>
    <w:rsid w:val="0011367B"/>
    <w:rsid w:val="001144AB"/>
    <w:rsid w:val="0011470C"/>
    <w:rsid w:val="00123F6D"/>
    <w:rsid w:val="00123FA1"/>
    <w:rsid w:val="00126928"/>
    <w:rsid w:val="00127DDF"/>
    <w:rsid w:val="0013093D"/>
    <w:rsid w:val="0013201B"/>
    <w:rsid w:val="001322E1"/>
    <w:rsid w:val="0013403A"/>
    <w:rsid w:val="001369EA"/>
    <w:rsid w:val="0013701F"/>
    <w:rsid w:val="00140A9F"/>
    <w:rsid w:val="0014345A"/>
    <w:rsid w:val="001467E5"/>
    <w:rsid w:val="00146E96"/>
    <w:rsid w:val="00147378"/>
    <w:rsid w:val="0015434E"/>
    <w:rsid w:val="00154862"/>
    <w:rsid w:val="00156E36"/>
    <w:rsid w:val="00157EC7"/>
    <w:rsid w:val="00163CF9"/>
    <w:rsid w:val="00164796"/>
    <w:rsid w:val="00165183"/>
    <w:rsid w:val="0017184E"/>
    <w:rsid w:val="00171DB0"/>
    <w:rsid w:val="00171E06"/>
    <w:rsid w:val="001726BC"/>
    <w:rsid w:val="00173E27"/>
    <w:rsid w:val="001751E1"/>
    <w:rsid w:val="00175725"/>
    <w:rsid w:val="001829AF"/>
    <w:rsid w:val="001845A0"/>
    <w:rsid w:val="00186F9F"/>
    <w:rsid w:val="00190968"/>
    <w:rsid w:val="001920A3"/>
    <w:rsid w:val="001950CE"/>
    <w:rsid w:val="00196B59"/>
    <w:rsid w:val="001A29BA"/>
    <w:rsid w:val="001A738D"/>
    <w:rsid w:val="001B58E5"/>
    <w:rsid w:val="001C2964"/>
    <w:rsid w:val="001C6C6D"/>
    <w:rsid w:val="001C70EB"/>
    <w:rsid w:val="001D6403"/>
    <w:rsid w:val="001D76E8"/>
    <w:rsid w:val="001E01CA"/>
    <w:rsid w:val="001E4CCB"/>
    <w:rsid w:val="001F11C6"/>
    <w:rsid w:val="001F3D0E"/>
    <w:rsid w:val="0020036F"/>
    <w:rsid w:val="00200689"/>
    <w:rsid w:val="002015CF"/>
    <w:rsid w:val="002025D9"/>
    <w:rsid w:val="002033BC"/>
    <w:rsid w:val="00205864"/>
    <w:rsid w:val="002060B0"/>
    <w:rsid w:val="002070AB"/>
    <w:rsid w:val="002116CF"/>
    <w:rsid w:val="00213A7A"/>
    <w:rsid w:val="002141C6"/>
    <w:rsid w:val="002175D3"/>
    <w:rsid w:val="0022015F"/>
    <w:rsid w:val="00220AC9"/>
    <w:rsid w:val="00224C9E"/>
    <w:rsid w:val="00225784"/>
    <w:rsid w:val="002272AB"/>
    <w:rsid w:val="00231168"/>
    <w:rsid w:val="002463DB"/>
    <w:rsid w:val="00246580"/>
    <w:rsid w:val="00246C56"/>
    <w:rsid w:val="00251A7A"/>
    <w:rsid w:val="00251ECF"/>
    <w:rsid w:val="00253590"/>
    <w:rsid w:val="00254EFD"/>
    <w:rsid w:val="0026048A"/>
    <w:rsid w:val="002622BD"/>
    <w:rsid w:val="00266C48"/>
    <w:rsid w:val="00267B52"/>
    <w:rsid w:val="002805DF"/>
    <w:rsid w:val="00281554"/>
    <w:rsid w:val="0028216F"/>
    <w:rsid w:val="00282368"/>
    <w:rsid w:val="0028512E"/>
    <w:rsid w:val="00287012"/>
    <w:rsid w:val="00287B51"/>
    <w:rsid w:val="00290627"/>
    <w:rsid w:val="00295282"/>
    <w:rsid w:val="00295711"/>
    <w:rsid w:val="0029644B"/>
    <w:rsid w:val="00296474"/>
    <w:rsid w:val="002A3630"/>
    <w:rsid w:val="002A7008"/>
    <w:rsid w:val="002B0158"/>
    <w:rsid w:val="002B1380"/>
    <w:rsid w:val="002B6537"/>
    <w:rsid w:val="002B6776"/>
    <w:rsid w:val="002C04C9"/>
    <w:rsid w:val="002C0DF4"/>
    <w:rsid w:val="002C2500"/>
    <w:rsid w:val="002C2FE0"/>
    <w:rsid w:val="002C36F2"/>
    <w:rsid w:val="002D2341"/>
    <w:rsid w:val="002D57A2"/>
    <w:rsid w:val="002E0BDA"/>
    <w:rsid w:val="002E4934"/>
    <w:rsid w:val="002E60E3"/>
    <w:rsid w:val="002E6E39"/>
    <w:rsid w:val="002E75E3"/>
    <w:rsid w:val="002F1446"/>
    <w:rsid w:val="002F7343"/>
    <w:rsid w:val="002F7407"/>
    <w:rsid w:val="002F7C01"/>
    <w:rsid w:val="003029DD"/>
    <w:rsid w:val="003066B2"/>
    <w:rsid w:val="00306E32"/>
    <w:rsid w:val="0030789D"/>
    <w:rsid w:val="00310004"/>
    <w:rsid w:val="00310984"/>
    <w:rsid w:val="003114FE"/>
    <w:rsid w:val="003115E3"/>
    <w:rsid w:val="00312A9F"/>
    <w:rsid w:val="00312BAA"/>
    <w:rsid w:val="00315842"/>
    <w:rsid w:val="00315AF2"/>
    <w:rsid w:val="003161BB"/>
    <w:rsid w:val="003243F5"/>
    <w:rsid w:val="00324973"/>
    <w:rsid w:val="003265A3"/>
    <w:rsid w:val="00327C41"/>
    <w:rsid w:val="00354F8D"/>
    <w:rsid w:val="0036122F"/>
    <w:rsid w:val="003662D6"/>
    <w:rsid w:val="003740A6"/>
    <w:rsid w:val="003741BD"/>
    <w:rsid w:val="00374CFB"/>
    <w:rsid w:val="00375D21"/>
    <w:rsid w:val="003763ED"/>
    <w:rsid w:val="00377386"/>
    <w:rsid w:val="00377828"/>
    <w:rsid w:val="00383885"/>
    <w:rsid w:val="003901EA"/>
    <w:rsid w:val="003932DB"/>
    <w:rsid w:val="003943D9"/>
    <w:rsid w:val="003A1425"/>
    <w:rsid w:val="003A4C60"/>
    <w:rsid w:val="003A62A2"/>
    <w:rsid w:val="003B1723"/>
    <w:rsid w:val="003B454A"/>
    <w:rsid w:val="003B77B9"/>
    <w:rsid w:val="003C0966"/>
    <w:rsid w:val="003C1128"/>
    <w:rsid w:val="003C3054"/>
    <w:rsid w:val="003C340A"/>
    <w:rsid w:val="003C6856"/>
    <w:rsid w:val="003C72CF"/>
    <w:rsid w:val="003E3203"/>
    <w:rsid w:val="003E3E64"/>
    <w:rsid w:val="003E6355"/>
    <w:rsid w:val="003E727C"/>
    <w:rsid w:val="003F14F5"/>
    <w:rsid w:val="003F43A1"/>
    <w:rsid w:val="003F517A"/>
    <w:rsid w:val="0040025D"/>
    <w:rsid w:val="004003B5"/>
    <w:rsid w:val="00400F6D"/>
    <w:rsid w:val="0040580F"/>
    <w:rsid w:val="00407002"/>
    <w:rsid w:val="004123D8"/>
    <w:rsid w:val="0041653F"/>
    <w:rsid w:val="00420091"/>
    <w:rsid w:val="00423F38"/>
    <w:rsid w:val="00427886"/>
    <w:rsid w:val="004333ED"/>
    <w:rsid w:val="00434204"/>
    <w:rsid w:val="00435799"/>
    <w:rsid w:val="00440943"/>
    <w:rsid w:val="00441ACC"/>
    <w:rsid w:val="00442DC9"/>
    <w:rsid w:val="00443220"/>
    <w:rsid w:val="00444FCE"/>
    <w:rsid w:val="00445725"/>
    <w:rsid w:val="00450693"/>
    <w:rsid w:val="00450AA6"/>
    <w:rsid w:val="00455DDC"/>
    <w:rsid w:val="00464BDF"/>
    <w:rsid w:val="00464D7B"/>
    <w:rsid w:val="00465507"/>
    <w:rsid w:val="00471F2B"/>
    <w:rsid w:val="004742A0"/>
    <w:rsid w:val="004749C6"/>
    <w:rsid w:val="00475451"/>
    <w:rsid w:val="004771BD"/>
    <w:rsid w:val="00480739"/>
    <w:rsid w:val="00480B33"/>
    <w:rsid w:val="0049180D"/>
    <w:rsid w:val="004927E5"/>
    <w:rsid w:val="00494670"/>
    <w:rsid w:val="004973F4"/>
    <w:rsid w:val="004975FC"/>
    <w:rsid w:val="004A01CE"/>
    <w:rsid w:val="004A05DC"/>
    <w:rsid w:val="004A0B27"/>
    <w:rsid w:val="004A1423"/>
    <w:rsid w:val="004A59D2"/>
    <w:rsid w:val="004B44F4"/>
    <w:rsid w:val="004C5B31"/>
    <w:rsid w:val="004D0FD0"/>
    <w:rsid w:val="004D1147"/>
    <w:rsid w:val="004D23BD"/>
    <w:rsid w:val="004D2C4F"/>
    <w:rsid w:val="004D3C7C"/>
    <w:rsid w:val="004D3F06"/>
    <w:rsid w:val="004D5ABB"/>
    <w:rsid w:val="004D6341"/>
    <w:rsid w:val="004E0F6E"/>
    <w:rsid w:val="004E148C"/>
    <w:rsid w:val="004E370B"/>
    <w:rsid w:val="004E5AF3"/>
    <w:rsid w:val="004E7285"/>
    <w:rsid w:val="004F053F"/>
    <w:rsid w:val="00503737"/>
    <w:rsid w:val="005038D4"/>
    <w:rsid w:val="00506F84"/>
    <w:rsid w:val="00513D6A"/>
    <w:rsid w:val="005149FE"/>
    <w:rsid w:val="00514ABB"/>
    <w:rsid w:val="00517AB0"/>
    <w:rsid w:val="00520A05"/>
    <w:rsid w:val="00522143"/>
    <w:rsid w:val="0053175C"/>
    <w:rsid w:val="00533A0B"/>
    <w:rsid w:val="00535A2C"/>
    <w:rsid w:val="00536BCF"/>
    <w:rsid w:val="00541887"/>
    <w:rsid w:val="0054256B"/>
    <w:rsid w:val="005427A7"/>
    <w:rsid w:val="00542A59"/>
    <w:rsid w:val="00543424"/>
    <w:rsid w:val="00546800"/>
    <w:rsid w:val="00546A98"/>
    <w:rsid w:val="005519D0"/>
    <w:rsid w:val="00551C0F"/>
    <w:rsid w:val="005557E1"/>
    <w:rsid w:val="00557433"/>
    <w:rsid w:val="005576AE"/>
    <w:rsid w:val="00557E4B"/>
    <w:rsid w:val="0056510D"/>
    <w:rsid w:val="00572631"/>
    <w:rsid w:val="00575B82"/>
    <w:rsid w:val="005778EB"/>
    <w:rsid w:val="005779CC"/>
    <w:rsid w:val="005817C1"/>
    <w:rsid w:val="005826B7"/>
    <w:rsid w:val="00584024"/>
    <w:rsid w:val="005900BE"/>
    <w:rsid w:val="005904CC"/>
    <w:rsid w:val="00595ED2"/>
    <w:rsid w:val="005A125D"/>
    <w:rsid w:val="005A3D73"/>
    <w:rsid w:val="005A4C77"/>
    <w:rsid w:val="005B044B"/>
    <w:rsid w:val="005B1BAB"/>
    <w:rsid w:val="005C0E57"/>
    <w:rsid w:val="005C4B3B"/>
    <w:rsid w:val="005C53AA"/>
    <w:rsid w:val="005C5CE3"/>
    <w:rsid w:val="005C6CA7"/>
    <w:rsid w:val="005C7E12"/>
    <w:rsid w:val="005D1262"/>
    <w:rsid w:val="005D2574"/>
    <w:rsid w:val="005D5A97"/>
    <w:rsid w:val="005D66F0"/>
    <w:rsid w:val="005D68D6"/>
    <w:rsid w:val="005E3568"/>
    <w:rsid w:val="005E3E36"/>
    <w:rsid w:val="005F0B30"/>
    <w:rsid w:val="005F7687"/>
    <w:rsid w:val="00600F35"/>
    <w:rsid w:val="00601B08"/>
    <w:rsid w:val="0060282B"/>
    <w:rsid w:val="00603B6B"/>
    <w:rsid w:val="006059E1"/>
    <w:rsid w:val="00612839"/>
    <w:rsid w:val="00616AB5"/>
    <w:rsid w:val="00617937"/>
    <w:rsid w:val="00620445"/>
    <w:rsid w:val="00620AC5"/>
    <w:rsid w:val="00621F9C"/>
    <w:rsid w:val="00622A34"/>
    <w:rsid w:val="00630AFD"/>
    <w:rsid w:val="00631F27"/>
    <w:rsid w:val="006325C3"/>
    <w:rsid w:val="006330DE"/>
    <w:rsid w:val="00634AA2"/>
    <w:rsid w:val="00636255"/>
    <w:rsid w:val="00640188"/>
    <w:rsid w:val="00642806"/>
    <w:rsid w:val="00642B98"/>
    <w:rsid w:val="006453A3"/>
    <w:rsid w:val="00646115"/>
    <w:rsid w:val="00652923"/>
    <w:rsid w:val="00653BC5"/>
    <w:rsid w:val="0065407E"/>
    <w:rsid w:val="0065531C"/>
    <w:rsid w:val="006605E2"/>
    <w:rsid w:val="006608A6"/>
    <w:rsid w:val="00662462"/>
    <w:rsid w:val="006723D2"/>
    <w:rsid w:val="00673293"/>
    <w:rsid w:val="006753DF"/>
    <w:rsid w:val="0067734A"/>
    <w:rsid w:val="00681F98"/>
    <w:rsid w:val="00683BE2"/>
    <w:rsid w:val="006841B2"/>
    <w:rsid w:val="00690FDD"/>
    <w:rsid w:val="006925D4"/>
    <w:rsid w:val="0069305B"/>
    <w:rsid w:val="00697EDB"/>
    <w:rsid w:val="006A2F23"/>
    <w:rsid w:val="006A408B"/>
    <w:rsid w:val="006A729C"/>
    <w:rsid w:val="006A7520"/>
    <w:rsid w:val="006B0BAB"/>
    <w:rsid w:val="006B26E9"/>
    <w:rsid w:val="006B2CBB"/>
    <w:rsid w:val="006B61A1"/>
    <w:rsid w:val="006B6A62"/>
    <w:rsid w:val="006B79CA"/>
    <w:rsid w:val="006C05DA"/>
    <w:rsid w:val="006C7C8C"/>
    <w:rsid w:val="006D3E7A"/>
    <w:rsid w:val="006D5DA3"/>
    <w:rsid w:val="006E0A17"/>
    <w:rsid w:val="006E253D"/>
    <w:rsid w:val="006F275E"/>
    <w:rsid w:val="006F36D0"/>
    <w:rsid w:val="006F5985"/>
    <w:rsid w:val="006F78D0"/>
    <w:rsid w:val="006F7B2A"/>
    <w:rsid w:val="007034F4"/>
    <w:rsid w:val="007143F4"/>
    <w:rsid w:val="00715229"/>
    <w:rsid w:val="007163CA"/>
    <w:rsid w:val="0072137B"/>
    <w:rsid w:val="007259EC"/>
    <w:rsid w:val="00727F0E"/>
    <w:rsid w:val="00730385"/>
    <w:rsid w:val="00730A74"/>
    <w:rsid w:val="00730C92"/>
    <w:rsid w:val="007321F9"/>
    <w:rsid w:val="007340DC"/>
    <w:rsid w:val="00737071"/>
    <w:rsid w:val="00744F7D"/>
    <w:rsid w:val="00747F29"/>
    <w:rsid w:val="00752667"/>
    <w:rsid w:val="007569D8"/>
    <w:rsid w:val="00770915"/>
    <w:rsid w:val="007719A3"/>
    <w:rsid w:val="00771A94"/>
    <w:rsid w:val="00775EE1"/>
    <w:rsid w:val="00783389"/>
    <w:rsid w:val="00786848"/>
    <w:rsid w:val="00790CC5"/>
    <w:rsid w:val="00796995"/>
    <w:rsid w:val="007A455B"/>
    <w:rsid w:val="007A4A68"/>
    <w:rsid w:val="007B07E2"/>
    <w:rsid w:val="007B1DBC"/>
    <w:rsid w:val="007B1FA4"/>
    <w:rsid w:val="007C549D"/>
    <w:rsid w:val="007C54BA"/>
    <w:rsid w:val="007C699D"/>
    <w:rsid w:val="007C72C8"/>
    <w:rsid w:val="007C77AA"/>
    <w:rsid w:val="007D13C4"/>
    <w:rsid w:val="007D264A"/>
    <w:rsid w:val="007D476B"/>
    <w:rsid w:val="007E01CA"/>
    <w:rsid w:val="007E5EF9"/>
    <w:rsid w:val="007E6599"/>
    <w:rsid w:val="007F3648"/>
    <w:rsid w:val="007F56FF"/>
    <w:rsid w:val="008103B2"/>
    <w:rsid w:val="00812D08"/>
    <w:rsid w:val="00817BEA"/>
    <w:rsid w:val="008215DE"/>
    <w:rsid w:val="00827927"/>
    <w:rsid w:val="00827ACE"/>
    <w:rsid w:val="0083105F"/>
    <w:rsid w:val="00841D59"/>
    <w:rsid w:val="00845A51"/>
    <w:rsid w:val="00846BF4"/>
    <w:rsid w:val="00850300"/>
    <w:rsid w:val="00852C90"/>
    <w:rsid w:val="00856416"/>
    <w:rsid w:val="00860EF4"/>
    <w:rsid w:val="008660BC"/>
    <w:rsid w:val="0087061E"/>
    <w:rsid w:val="00874AE6"/>
    <w:rsid w:val="00875E56"/>
    <w:rsid w:val="00876641"/>
    <w:rsid w:val="008773FD"/>
    <w:rsid w:val="00882CDD"/>
    <w:rsid w:val="00883AFC"/>
    <w:rsid w:val="00885D71"/>
    <w:rsid w:val="008866EA"/>
    <w:rsid w:val="00886816"/>
    <w:rsid w:val="008924C2"/>
    <w:rsid w:val="008957AF"/>
    <w:rsid w:val="008A2BF9"/>
    <w:rsid w:val="008A364E"/>
    <w:rsid w:val="008A3AE0"/>
    <w:rsid w:val="008A46BA"/>
    <w:rsid w:val="008A53AE"/>
    <w:rsid w:val="008A564B"/>
    <w:rsid w:val="008A5B8F"/>
    <w:rsid w:val="008A680E"/>
    <w:rsid w:val="008B2DA6"/>
    <w:rsid w:val="008B3997"/>
    <w:rsid w:val="008B582D"/>
    <w:rsid w:val="008C309A"/>
    <w:rsid w:val="008C37C5"/>
    <w:rsid w:val="008C6552"/>
    <w:rsid w:val="008C7D5D"/>
    <w:rsid w:val="008D5365"/>
    <w:rsid w:val="008D61EA"/>
    <w:rsid w:val="008D7A78"/>
    <w:rsid w:val="008E0905"/>
    <w:rsid w:val="008E3707"/>
    <w:rsid w:val="008E493C"/>
    <w:rsid w:val="008E4A43"/>
    <w:rsid w:val="008E5ECE"/>
    <w:rsid w:val="008E73D0"/>
    <w:rsid w:val="008F148A"/>
    <w:rsid w:val="008F1C89"/>
    <w:rsid w:val="0090108D"/>
    <w:rsid w:val="009054AD"/>
    <w:rsid w:val="00907A0C"/>
    <w:rsid w:val="00907C2A"/>
    <w:rsid w:val="00911119"/>
    <w:rsid w:val="00912862"/>
    <w:rsid w:val="00913990"/>
    <w:rsid w:val="00922C04"/>
    <w:rsid w:val="00922DB6"/>
    <w:rsid w:val="00923619"/>
    <w:rsid w:val="00924079"/>
    <w:rsid w:val="009267D8"/>
    <w:rsid w:val="0093026E"/>
    <w:rsid w:val="0093481A"/>
    <w:rsid w:val="00935B71"/>
    <w:rsid w:val="0093603E"/>
    <w:rsid w:val="00937B30"/>
    <w:rsid w:val="00937CDA"/>
    <w:rsid w:val="0095090C"/>
    <w:rsid w:val="0095091E"/>
    <w:rsid w:val="00950BBF"/>
    <w:rsid w:val="00952559"/>
    <w:rsid w:val="00954A12"/>
    <w:rsid w:val="00955995"/>
    <w:rsid w:val="009560B3"/>
    <w:rsid w:val="0097043D"/>
    <w:rsid w:val="00973B3B"/>
    <w:rsid w:val="00973D09"/>
    <w:rsid w:val="0098243E"/>
    <w:rsid w:val="00987533"/>
    <w:rsid w:val="0099047E"/>
    <w:rsid w:val="009A37A0"/>
    <w:rsid w:val="009A41E6"/>
    <w:rsid w:val="009A5058"/>
    <w:rsid w:val="009A7082"/>
    <w:rsid w:val="009B334F"/>
    <w:rsid w:val="009B5FC4"/>
    <w:rsid w:val="009C1227"/>
    <w:rsid w:val="009C1FF4"/>
    <w:rsid w:val="009C7329"/>
    <w:rsid w:val="009D32D9"/>
    <w:rsid w:val="009D7D26"/>
    <w:rsid w:val="009E0AB4"/>
    <w:rsid w:val="009E14DD"/>
    <w:rsid w:val="009E5745"/>
    <w:rsid w:val="009E79FC"/>
    <w:rsid w:val="009F11AB"/>
    <w:rsid w:val="009F177E"/>
    <w:rsid w:val="00A027E0"/>
    <w:rsid w:val="00A0367D"/>
    <w:rsid w:val="00A060A5"/>
    <w:rsid w:val="00A06EE6"/>
    <w:rsid w:val="00A11BF6"/>
    <w:rsid w:val="00A12D71"/>
    <w:rsid w:val="00A211A6"/>
    <w:rsid w:val="00A2329A"/>
    <w:rsid w:val="00A235AF"/>
    <w:rsid w:val="00A3400B"/>
    <w:rsid w:val="00A34654"/>
    <w:rsid w:val="00A350A4"/>
    <w:rsid w:val="00A360D5"/>
    <w:rsid w:val="00A3754A"/>
    <w:rsid w:val="00A462A4"/>
    <w:rsid w:val="00A46CE7"/>
    <w:rsid w:val="00A47371"/>
    <w:rsid w:val="00A51E12"/>
    <w:rsid w:val="00A52B0C"/>
    <w:rsid w:val="00A54037"/>
    <w:rsid w:val="00A56CC1"/>
    <w:rsid w:val="00A66FE1"/>
    <w:rsid w:val="00A7494F"/>
    <w:rsid w:val="00A76667"/>
    <w:rsid w:val="00A80EA0"/>
    <w:rsid w:val="00A8712E"/>
    <w:rsid w:val="00A87853"/>
    <w:rsid w:val="00A92192"/>
    <w:rsid w:val="00A94C91"/>
    <w:rsid w:val="00AA018C"/>
    <w:rsid w:val="00AA0AA2"/>
    <w:rsid w:val="00AA242E"/>
    <w:rsid w:val="00AB035C"/>
    <w:rsid w:val="00AB0D13"/>
    <w:rsid w:val="00AB4AD7"/>
    <w:rsid w:val="00AB4C6B"/>
    <w:rsid w:val="00AC4291"/>
    <w:rsid w:val="00AC61FE"/>
    <w:rsid w:val="00AC6852"/>
    <w:rsid w:val="00AE3DE8"/>
    <w:rsid w:val="00AF06F0"/>
    <w:rsid w:val="00AF098E"/>
    <w:rsid w:val="00AF10C7"/>
    <w:rsid w:val="00AF4540"/>
    <w:rsid w:val="00AF5FB0"/>
    <w:rsid w:val="00B00C0B"/>
    <w:rsid w:val="00B050D1"/>
    <w:rsid w:val="00B05EC9"/>
    <w:rsid w:val="00B168BE"/>
    <w:rsid w:val="00B20BE7"/>
    <w:rsid w:val="00B20FBB"/>
    <w:rsid w:val="00B222DB"/>
    <w:rsid w:val="00B23212"/>
    <w:rsid w:val="00B23E1E"/>
    <w:rsid w:val="00B33C82"/>
    <w:rsid w:val="00B3473C"/>
    <w:rsid w:val="00B347DD"/>
    <w:rsid w:val="00B36BFD"/>
    <w:rsid w:val="00B37662"/>
    <w:rsid w:val="00B37A07"/>
    <w:rsid w:val="00B41583"/>
    <w:rsid w:val="00B424B7"/>
    <w:rsid w:val="00B44E1E"/>
    <w:rsid w:val="00B45973"/>
    <w:rsid w:val="00B45C96"/>
    <w:rsid w:val="00B555BE"/>
    <w:rsid w:val="00B64922"/>
    <w:rsid w:val="00B66A66"/>
    <w:rsid w:val="00B753AE"/>
    <w:rsid w:val="00B7661E"/>
    <w:rsid w:val="00B77514"/>
    <w:rsid w:val="00B81271"/>
    <w:rsid w:val="00B82CE1"/>
    <w:rsid w:val="00B85CB9"/>
    <w:rsid w:val="00B91B17"/>
    <w:rsid w:val="00B930A6"/>
    <w:rsid w:val="00B93568"/>
    <w:rsid w:val="00B93F3C"/>
    <w:rsid w:val="00B946CD"/>
    <w:rsid w:val="00B9528D"/>
    <w:rsid w:val="00B96162"/>
    <w:rsid w:val="00BA2DCD"/>
    <w:rsid w:val="00BA6802"/>
    <w:rsid w:val="00BA73DB"/>
    <w:rsid w:val="00BB2F9F"/>
    <w:rsid w:val="00BB4781"/>
    <w:rsid w:val="00BB5C52"/>
    <w:rsid w:val="00BC35CD"/>
    <w:rsid w:val="00BC3952"/>
    <w:rsid w:val="00BC3E22"/>
    <w:rsid w:val="00BC625D"/>
    <w:rsid w:val="00BD64B6"/>
    <w:rsid w:val="00BE3E56"/>
    <w:rsid w:val="00BE509C"/>
    <w:rsid w:val="00BF35D8"/>
    <w:rsid w:val="00BF4B37"/>
    <w:rsid w:val="00C10F0F"/>
    <w:rsid w:val="00C11910"/>
    <w:rsid w:val="00C12194"/>
    <w:rsid w:val="00C13359"/>
    <w:rsid w:val="00C13C2D"/>
    <w:rsid w:val="00C14B9A"/>
    <w:rsid w:val="00C2437E"/>
    <w:rsid w:val="00C30740"/>
    <w:rsid w:val="00C36EE3"/>
    <w:rsid w:val="00C377FA"/>
    <w:rsid w:val="00C40807"/>
    <w:rsid w:val="00C416E5"/>
    <w:rsid w:val="00C455A1"/>
    <w:rsid w:val="00C50E06"/>
    <w:rsid w:val="00C52544"/>
    <w:rsid w:val="00C52549"/>
    <w:rsid w:val="00C5452C"/>
    <w:rsid w:val="00C55CFB"/>
    <w:rsid w:val="00C60AA3"/>
    <w:rsid w:val="00C60B2B"/>
    <w:rsid w:val="00C804EF"/>
    <w:rsid w:val="00C818CF"/>
    <w:rsid w:val="00C8706F"/>
    <w:rsid w:val="00C875ED"/>
    <w:rsid w:val="00C8774C"/>
    <w:rsid w:val="00C92040"/>
    <w:rsid w:val="00C95C37"/>
    <w:rsid w:val="00C9727C"/>
    <w:rsid w:val="00C97779"/>
    <w:rsid w:val="00CA2A74"/>
    <w:rsid w:val="00CA318A"/>
    <w:rsid w:val="00CA3C7D"/>
    <w:rsid w:val="00CA5186"/>
    <w:rsid w:val="00CA5D2C"/>
    <w:rsid w:val="00CB0D19"/>
    <w:rsid w:val="00CB15FD"/>
    <w:rsid w:val="00CB1A57"/>
    <w:rsid w:val="00CC1A05"/>
    <w:rsid w:val="00CC3F57"/>
    <w:rsid w:val="00CC44F3"/>
    <w:rsid w:val="00CC5383"/>
    <w:rsid w:val="00CD12B7"/>
    <w:rsid w:val="00CD3650"/>
    <w:rsid w:val="00CD4E6F"/>
    <w:rsid w:val="00CD68B5"/>
    <w:rsid w:val="00CD74DA"/>
    <w:rsid w:val="00CE3FE2"/>
    <w:rsid w:val="00CE74A4"/>
    <w:rsid w:val="00CF52B7"/>
    <w:rsid w:val="00CF671D"/>
    <w:rsid w:val="00CF7D90"/>
    <w:rsid w:val="00D00FC5"/>
    <w:rsid w:val="00D01D86"/>
    <w:rsid w:val="00D05784"/>
    <w:rsid w:val="00D10D09"/>
    <w:rsid w:val="00D1434B"/>
    <w:rsid w:val="00D14F39"/>
    <w:rsid w:val="00D23488"/>
    <w:rsid w:val="00D249E7"/>
    <w:rsid w:val="00D30104"/>
    <w:rsid w:val="00D3763B"/>
    <w:rsid w:val="00D40936"/>
    <w:rsid w:val="00D41C7D"/>
    <w:rsid w:val="00D420BE"/>
    <w:rsid w:val="00D43FBB"/>
    <w:rsid w:val="00D51CFE"/>
    <w:rsid w:val="00D53880"/>
    <w:rsid w:val="00D572DF"/>
    <w:rsid w:val="00D600D3"/>
    <w:rsid w:val="00D631EF"/>
    <w:rsid w:val="00D634BB"/>
    <w:rsid w:val="00D645D7"/>
    <w:rsid w:val="00D65608"/>
    <w:rsid w:val="00D7277C"/>
    <w:rsid w:val="00D72B85"/>
    <w:rsid w:val="00D7391F"/>
    <w:rsid w:val="00D80290"/>
    <w:rsid w:val="00D81149"/>
    <w:rsid w:val="00D8194C"/>
    <w:rsid w:val="00D82682"/>
    <w:rsid w:val="00D831A9"/>
    <w:rsid w:val="00D85D53"/>
    <w:rsid w:val="00D93C06"/>
    <w:rsid w:val="00D946DF"/>
    <w:rsid w:val="00D96358"/>
    <w:rsid w:val="00D973F6"/>
    <w:rsid w:val="00D974D4"/>
    <w:rsid w:val="00DA29E6"/>
    <w:rsid w:val="00DA2E70"/>
    <w:rsid w:val="00DA68AF"/>
    <w:rsid w:val="00DB142C"/>
    <w:rsid w:val="00DB2F25"/>
    <w:rsid w:val="00DB4B54"/>
    <w:rsid w:val="00DB661B"/>
    <w:rsid w:val="00DC20B5"/>
    <w:rsid w:val="00DC679E"/>
    <w:rsid w:val="00DC769F"/>
    <w:rsid w:val="00DD0AA0"/>
    <w:rsid w:val="00DD54FD"/>
    <w:rsid w:val="00DD5BCA"/>
    <w:rsid w:val="00DD605A"/>
    <w:rsid w:val="00DE10D6"/>
    <w:rsid w:val="00DE473D"/>
    <w:rsid w:val="00DE47EF"/>
    <w:rsid w:val="00DE5E1F"/>
    <w:rsid w:val="00DE7C32"/>
    <w:rsid w:val="00DF197C"/>
    <w:rsid w:val="00DF34D5"/>
    <w:rsid w:val="00DF4717"/>
    <w:rsid w:val="00E00785"/>
    <w:rsid w:val="00E019A5"/>
    <w:rsid w:val="00E02688"/>
    <w:rsid w:val="00E03152"/>
    <w:rsid w:val="00E10ED4"/>
    <w:rsid w:val="00E128B1"/>
    <w:rsid w:val="00E22556"/>
    <w:rsid w:val="00E2489F"/>
    <w:rsid w:val="00E24DE4"/>
    <w:rsid w:val="00E343C0"/>
    <w:rsid w:val="00E3719B"/>
    <w:rsid w:val="00E43991"/>
    <w:rsid w:val="00E46764"/>
    <w:rsid w:val="00E474FE"/>
    <w:rsid w:val="00E54EE1"/>
    <w:rsid w:val="00E55B85"/>
    <w:rsid w:val="00E60092"/>
    <w:rsid w:val="00E63C81"/>
    <w:rsid w:val="00E64231"/>
    <w:rsid w:val="00E6461C"/>
    <w:rsid w:val="00E646C1"/>
    <w:rsid w:val="00E6493D"/>
    <w:rsid w:val="00E70F2F"/>
    <w:rsid w:val="00E7254A"/>
    <w:rsid w:val="00E74901"/>
    <w:rsid w:val="00E75F3D"/>
    <w:rsid w:val="00E76C9F"/>
    <w:rsid w:val="00E8231E"/>
    <w:rsid w:val="00E8576C"/>
    <w:rsid w:val="00E912B8"/>
    <w:rsid w:val="00E930D7"/>
    <w:rsid w:val="00E95AB7"/>
    <w:rsid w:val="00E967EF"/>
    <w:rsid w:val="00E9685C"/>
    <w:rsid w:val="00E97708"/>
    <w:rsid w:val="00EA01E4"/>
    <w:rsid w:val="00EA400A"/>
    <w:rsid w:val="00EA7672"/>
    <w:rsid w:val="00EB5B14"/>
    <w:rsid w:val="00EB6690"/>
    <w:rsid w:val="00EB6E2B"/>
    <w:rsid w:val="00EC610E"/>
    <w:rsid w:val="00ED0CD0"/>
    <w:rsid w:val="00ED2187"/>
    <w:rsid w:val="00ED2370"/>
    <w:rsid w:val="00ED44E4"/>
    <w:rsid w:val="00ED5460"/>
    <w:rsid w:val="00ED67EC"/>
    <w:rsid w:val="00EE0407"/>
    <w:rsid w:val="00EE185F"/>
    <w:rsid w:val="00EE3535"/>
    <w:rsid w:val="00EE75DF"/>
    <w:rsid w:val="00EF08B3"/>
    <w:rsid w:val="00EF4FE4"/>
    <w:rsid w:val="00EF52CD"/>
    <w:rsid w:val="00EF6C55"/>
    <w:rsid w:val="00EF7E3B"/>
    <w:rsid w:val="00F0018A"/>
    <w:rsid w:val="00F006B6"/>
    <w:rsid w:val="00F01F50"/>
    <w:rsid w:val="00F12DDC"/>
    <w:rsid w:val="00F21644"/>
    <w:rsid w:val="00F21FF7"/>
    <w:rsid w:val="00F27A42"/>
    <w:rsid w:val="00F308A9"/>
    <w:rsid w:val="00F3184E"/>
    <w:rsid w:val="00F322C9"/>
    <w:rsid w:val="00F41549"/>
    <w:rsid w:val="00F42866"/>
    <w:rsid w:val="00F47656"/>
    <w:rsid w:val="00F51E48"/>
    <w:rsid w:val="00F52971"/>
    <w:rsid w:val="00F52B26"/>
    <w:rsid w:val="00F52EC1"/>
    <w:rsid w:val="00F548D5"/>
    <w:rsid w:val="00F6365F"/>
    <w:rsid w:val="00F63C65"/>
    <w:rsid w:val="00F65BD0"/>
    <w:rsid w:val="00F65C39"/>
    <w:rsid w:val="00F6653C"/>
    <w:rsid w:val="00F70C24"/>
    <w:rsid w:val="00F71501"/>
    <w:rsid w:val="00F76502"/>
    <w:rsid w:val="00F81F40"/>
    <w:rsid w:val="00F84C41"/>
    <w:rsid w:val="00F85A66"/>
    <w:rsid w:val="00F879B9"/>
    <w:rsid w:val="00F92002"/>
    <w:rsid w:val="00F92E14"/>
    <w:rsid w:val="00F95567"/>
    <w:rsid w:val="00F97B49"/>
    <w:rsid w:val="00F97F27"/>
    <w:rsid w:val="00FA0A13"/>
    <w:rsid w:val="00FA188E"/>
    <w:rsid w:val="00FA1E4A"/>
    <w:rsid w:val="00FA269C"/>
    <w:rsid w:val="00FA76A1"/>
    <w:rsid w:val="00FB2CFC"/>
    <w:rsid w:val="00FB53FB"/>
    <w:rsid w:val="00FB616D"/>
    <w:rsid w:val="00FC1F08"/>
    <w:rsid w:val="00FC54D0"/>
    <w:rsid w:val="00FD550F"/>
    <w:rsid w:val="00FD5D4B"/>
    <w:rsid w:val="00FD68E7"/>
    <w:rsid w:val="00FE752F"/>
    <w:rsid w:val="00FF3E7A"/>
    <w:rsid w:val="00FF6D79"/>
  </w:rsids>
  <m:mathPr>
    <m:mathFont m:val="Cambria Math"/>
    <m:brkBin m:val="before"/>
    <m:brkBinSub m:val="--"/>
    <m:smallFrac m:val="0"/>
    <m:dispDef/>
    <m:lMargin m:val="0"/>
    <m:rMargin m:val="0"/>
    <m:defJc m:val="centerGroup"/>
    <m:wrapIndent m:val="1440"/>
    <m:intLim m:val="subSup"/>
    <m:naryLim m:val="undOvr"/>
  </m:mathPr>
  <w:themeFontLang w:val="nl-NL"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F539128"/>
  <w15:chartTrackingRefBased/>
  <w15:docId w15:val="{869A3D71-F5BA-4AEE-94E9-04F33037D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0AB"/>
    <w:pPr>
      <w:spacing w:line="240" w:lineRule="auto"/>
      <w:jc w:val="both"/>
    </w:pPr>
    <w:rPr>
      <w:rFonts w:ascii="Segoe UI" w:hAnsi="Segoe UI"/>
      <w:sz w:val="20"/>
      <w:lang w:val="en-GB"/>
    </w:rPr>
  </w:style>
  <w:style w:type="paragraph" w:styleId="Heading1">
    <w:name w:val="heading 1"/>
    <w:basedOn w:val="Normal"/>
    <w:next w:val="BodyText"/>
    <w:link w:val="Heading1Char"/>
    <w:uiPriority w:val="9"/>
    <w:qFormat/>
    <w:rsid w:val="00BC625D"/>
    <w:pPr>
      <w:keepNext/>
      <w:keepLines/>
      <w:pageBreakBefore/>
      <w:numPr>
        <w:numId w:val="3"/>
      </w:numPr>
      <w:spacing w:before="240" w:after="0"/>
      <w:ind w:left="431" w:hanging="431"/>
      <w:outlineLvl w:val="0"/>
    </w:pPr>
    <w:rPr>
      <w:rFonts w:eastAsiaTheme="majorEastAsia" w:cstheme="majorBidi"/>
      <w:color w:val="13274C" w:themeColor="text1" w:themeTint="E6"/>
      <w:sz w:val="32"/>
      <w:szCs w:val="32"/>
    </w:rPr>
  </w:style>
  <w:style w:type="paragraph" w:styleId="Heading2">
    <w:name w:val="heading 2"/>
    <w:basedOn w:val="Normal"/>
    <w:next w:val="BodyText"/>
    <w:link w:val="Heading2Char"/>
    <w:uiPriority w:val="9"/>
    <w:unhideWhenUsed/>
    <w:qFormat/>
    <w:rsid w:val="00BC625D"/>
    <w:pPr>
      <w:keepNext/>
      <w:keepLines/>
      <w:numPr>
        <w:ilvl w:val="1"/>
        <w:numId w:val="3"/>
      </w:numPr>
      <w:spacing w:before="40" w:after="0"/>
      <w:outlineLvl w:val="1"/>
    </w:pPr>
    <w:rPr>
      <w:rFonts w:eastAsiaTheme="majorEastAsia" w:cstheme="majorBidi"/>
      <w:color w:val="13274C" w:themeColor="text1" w:themeTint="E6"/>
      <w:sz w:val="26"/>
      <w:szCs w:val="26"/>
    </w:rPr>
  </w:style>
  <w:style w:type="paragraph" w:styleId="Heading3">
    <w:name w:val="heading 3"/>
    <w:basedOn w:val="Normal"/>
    <w:next w:val="BodyText"/>
    <w:link w:val="Heading3Char"/>
    <w:uiPriority w:val="9"/>
    <w:unhideWhenUsed/>
    <w:qFormat/>
    <w:rsid w:val="009F11AB"/>
    <w:pPr>
      <w:keepNext/>
      <w:keepLines/>
      <w:numPr>
        <w:ilvl w:val="2"/>
        <w:numId w:val="3"/>
      </w:numPr>
      <w:spacing w:before="40" w:after="0"/>
      <w:outlineLvl w:val="2"/>
    </w:pPr>
    <w:rPr>
      <w:rFonts w:eastAsiaTheme="majorEastAsia" w:cstheme="majorBidi"/>
      <w:color w:val="13274C" w:themeColor="text1" w:themeTint="E6"/>
      <w:sz w:val="24"/>
      <w:szCs w:val="24"/>
    </w:rPr>
  </w:style>
  <w:style w:type="paragraph" w:styleId="Heading4">
    <w:name w:val="heading 4"/>
    <w:basedOn w:val="Normal"/>
    <w:next w:val="BodyText"/>
    <w:link w:val="Heading4Char"/>
    <w:uiPriority w:val="9"/>
    <w:unhideWhenUsed/>
    <w:qFormat/>
    <w:rsid w:val="009F11AB"/>
    <w:pPr>
      <w:keepNext/>
      <w:keepLines/>
      <w:numPr>
        <w:ilvl w:val="3"/>
        <w:numId w:val="3"/>
      </w:numPr>
      <w:spacing w:before="40" w:after="0"/>
      <w:outlineLvl w:val="3"/>
    </w:pPr>
    <w:rPr>
      <w:rFonts w:eastAsiaTheme="majorEastAsia" w:cstheme="majorBidi"/>
      <w:i/>
      <w:iCs/>
      <w:color w:val="13274C" w:themeColor="text1" w:themeTint="E6"/>
    </w:rPr>
  </w:style>
  <w:style w:type="paragraph" w:styleId="Heading5">
    <w:name w:val="heading 5"/>
    <w:basedOn w:val="Normal"/>
    <w:next w:val="BodyText"/>
    <w:link w:val="Heading5Char"/>
    <w:uiPriority w:val="9"/>
    <w:unhideWhenUsed/>
    <w:qFormat/>
    <w:rsid w:val="009F11AB"/>
    <w:pPr>
      <w:keepNext/>
      <w:keepLines/>
      <w:numPr>
        <w:ilvl w:val="4"/>
        <w:numId w:val="3"/>
      </w:numPr>
      <w:tabs>
        <w:tab w:val="num" w:pos="360"/>
      </w:tabs>
      <w:spacing w:before="40" w:after="0"/>
      <w:ind w:left="0" w:firstLine="0"/>
      <w:outlineLvl w:val="4"/>
    </w:pPr>
    <w:rPr>
      <w:rFonts w:eastAsiaTheme="majorEastAsia" w:cstheme="majorBidi"/>
      <w:color w:val="13274C" w:themeColor="text1" w:themeTint="E6"/>
    </w:rPr>
  </w:style>
  <w:style w:type="paragraph" w:styleId="Heading6">
    <w:name w:val="heading 6"/>
    <w:basedOn w:val="Normal"/>
    <w:next w:val="BodyText"/>
    <w:link w:val="Heading6Char"/>
    <w:uiPriority w:val="9"/>
    <w:unhideWhenUsed/>
    <w:qFormat/>
    <w:rsid w:val="009F11AB"/>
    <w:pPr>
      <w:keepNext/>
      <w:keepLines/>
      <w:numPr>
        <w:ilvl w:val="5"/>
        <w:numId w:val="3"/>
      </w:numPr>
      <w:tabs>
        <w:tab w:val="num" w:pos="360"/>
      </w:tabs>
      <w:spacing w:before="40" w:after="0"/>
      <w:ind w:left="0" w:firstLine="0"/>
      <w:outlineLvl w:val="5"/>
    </w:pPr>
    <w:rPr>
      <w:rFonts w:eastAsiaTheme="majorEastAsia" w:cstheme="majorBidi"/>
      <w:color w:val="13274C" w:themeColor="text1" w:themeTint="E6"/>
    </w:rPr>
  </w:style>
  <w:style w:type="paragraph" w:styleId="Heading7">
    <w:name w:val="heading 7"/>
    <w:basedOn w:val="Normal"/>
    <w:next w:val="BodyText"/>
    <w:link w:val="Heading7Char"/>
    <w:uiPriority w:val="9"/>
    <w:semiHidden/>
    <w:unhideWhenUsed/>
    <w:qFormat/>
    <w:rsid w:val="009F11AB"/>
    <w:pPr>
      <w:keepNext/>
      <w:keepLines/>
      <w:numPr>
        <w:ilvl w:val="6"/>
        <w:numId w:val="3"/>
      </w:numPr>
      <w:tabs>
        <w:tab w:val="num" w:pos="360"/>
      </w:tabs>
      <w:spacing w:before="40" w:after="0"/>
      <w:ind w:left="0" w:firstLine="0"/>
      <w:outlineLvl w:val="6"/>
    </w:pPr>
    <w:rPr>
      <w:rFonts w:eastAsiaTheme="majorEastAsia" w:cstheme="majorBidi"/>
      <w:i/>
      <w:iCs/>
      <w:color w:val="13274C" w:themeColor="text1" w:themeTint="E6"/>
    </w:rPr>
  </w:style>
  <w:style w:type="paragraph" w:styleId="Heading8">
    <w:name w:val="heading 8"/>
    <w:basedOn w:val="Normal"/>
    <w:next w:val="Normal"/>
    <w:link w:val="Heading8Char"/>
    <w:uiPriority w:val="9"/>
    <w:semiHidden/>
    <w:unhideWhenUsed/>
    <w:qFormat/>
    <w:rsid w:val="002070AB"/>
    <w:pPr>
      <w:keepNext/>
      <w:keepLines/>
      <w:numPr>
        <w:ilvl w:val="7"/>
        <w:numId w:val="3"/>
      </w:numPr>
      <w:tabs>
        <w:tab w:val="num" w:pos="360"/>
      </w:tabs>
      <w:spacing w:before="40" w:after="0"/>
      <w:ind w:left="0" w:firstLine="0"/>
      <w:outlineLvl w:val="7"/>
    </w:pPr>
    <w:rPr>
      <w:rFonts w:eastAsiaTheme="majorEastAsia" w:cstheme="majorBidi"/>
      <w:color w:val="183260" w:themeColor="text1" w:themeTint="D8"/>
      <w:sz w:val="21"/>
      <w:szCs w:val="21"/>
    </w:rPr>
  </w:style>
  <w:style w:type="paragraph" w:styleId="Heading9">
    <w:name w:val="heading 9"/>
    <w:basedOn w:val="Normal"/>
    <w:next w:val="Normal"/>
    <w:link w:val="Heading9Char"/>
    <w:uiPriority w:val="9"/>
    <w:semiHidden/>
    <w:unhideWhenUsed/>
    <w:qFormat/>
    <w:rsid w:val="002070AB"/>
    <w:pPr>
      <w:keepNext/>
      <w:keepLines/>
      <w:numPr>
        <w:ilvl w:val="8"/>
        <w:numId w:val="3"/>
      </w:numPr>
      <w:tabs>
        <w:tab w:val="num" w:pos="360"/>
      </w:tabs>
      <w:spacing w:before="40" w:after="0"/>
      <w:ind w:left="0" w:firstLine="0"/>
      <w:outlineLvl w:val="8"/>
    </w:pPr>
    <w:rPr>
      <w:rFonts w:eastAsiaTheme="majorEastAsia" w:cstheme="majorBidi"/>
      <w:i/>
      <w:iCs/>
      <w:color w:val="18326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164796"/>
    <w:pPr>
      <w:spacing w:after="0"/>
    </w:pPr>
    <w:rPr>
      <w:sz w:val="16"/>
      <w:szCs w:val="16"/>
    </w:rPr>
  </w:style>
  <w:style w:type="character" w:customStyle="1" w:styleId="HeaderChar">
    <w:name w:val="Header Char"/>
    <w:basedOn w:val="DefaultParagraphFont"/>
    <w:link w:val="Header"/>
    <w:uiPriority w:val="99"/>
    <w:rsid w:val="00164796"/>
    <w:rPr>
      <w:rFonts w:ascii="Segoe UI" w:hAnsi="Segoe UI"/>
      <w:sz w:val="16"/>
      <w:szCs w:val="16"/>
      <w:lang w:val="en-GB"/>
    </w:rPr>
  </w:style>
  <w:style w:type="paragraph" w:styleId="Footer">
    <w:name w:val="footer"/>
    <w:basedOn w:val="Normal"/>
    <w:link w:val="FooterChar"/>
    <w:uiPriority w:val="99"/>
    <w:unhideWhenUsed/>
    <w:qFormat/>
    <w:rsid w:val="00164796"/>
    <w:pPr>
      <w:tabs>
        <w:tab w:val="center" w:pos="4536"/>
        <w:tab w:val="right" w:pos="9072"/>
      </w:tabs>
      <w:spacing w:after="0"/>
      <w:jc w:val="center"/>
    </w:pPr>
    <w:rPr>
      <w:sz w:val="14"/>
      <w:szCs w:val="20"/>
    </w:rPr>
  </w:style>
  <w:style w:type="character" w:customStyle="1" w:styleId="FooterChar">
    <w:name w:val="Footer Char"/>
    <w:basedOn w:val="DefaultParagraphFont"/>
    <w:link w:val="Footer"/>
    <w:uiPriority w:val="99"/>
    <w:rsid w:val="00164796"/>
    <w:rPr>
      <w:rFonts w:ascii="Segoe UI" w:hAnsi="Segoe UI"/>
      <w:sz w:val="14"/>
      <w:szCs w:val="20"/>
      <w:lang w:val="en-GB"/>
    </w:rPr>
  </w:style>
  <w:style w:type="table" w:styleId="TableGrid">
    <w:name w:val="Table Grid"/>
    <w:basedOn w:val="TableNormal"/>
    <w:rsid w:val="00A036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qFormat/>
    <w:rsid w:val="00164796"/>
    <w:pPr>
      <w:widowControl w:val="0"/>
      <w:suppressAutoHyphens/>
      <w:spacing w:after="120"/>
    </w:pPr>
    <w:rPr>
      <w:rFonts w:eastAsia="Arial Unicode MS" w:cs="Mangal"/>
      <w:kern w:val="1"/>
      <w:szCs w:val="24"/>
      <w:lang w:eastAsia="hi-IN" w:bidi="hi-IN"/>
    </w:rPr>
  </w:style>
  <w:style w:type="character" w:customStyle="1" w:styleId="BodyTextChar">
    <w:name w:val="Body Text Char"/>
    <w:basedOn w:val="DefaultParagraphFont"/>
    <w:link w:val="BodyText"/>
    <w:rsid w:val="00164796"/>
    <w:rPr>
      <w:rFonts w:ascii="Segoe UI" w:eastAsia="Arial Unicode MS" w:hAnsi="Segoe UI" w:cs="Mangal"/>
      <w:kern w:val="1"/>
      <w:sz w:val="20"/>
      <w:szCs w:val="24"/>
      <w:lang w:val="en-GB" w:eastAsia="hi-IN" w:bidi="hi-IN"/>
    </w:rPr>
  </w:style>
  <w:style w:type="character" w:customStyle="1" w:styleId="Heading1Char">
    <w:name w:val="Heading 1 Char"/>
    <w:basedOn w:val="DefaultParagraphFont"/>
    <w:link w:val="Heading1"/>
    <w:uiPriority w:val="9"/>
    <w:rsid w:val="00BC625D"/>
    <w:rPr>
      <w:rFonts w:ascii="Segoe UI" w:eastAsiaTheme="majorEastAsia" w:hAnsi="Segoe UI" w:cstheme="majorBidi"/>
      <w:color w:val="13274C" w:themeColor="text1" w:themeTint="E6"/>
      <w:sz w:val="32"/>
      <w:szCs w:val="32"/>
      <w:lang w:val="en-GB"/>
    </w:rPr>
  </w:style>
  <w:style w:type="paragraph" w:styleId="TOCHeading">
    <w:name w:val="TOC Heading"/>
    <w:basedOn w:val="Heading1"/>
    <w:next w:val="BodyText"/>
    <w:autoRedefine/>
    <w:uiPriority w:val="39"/>
    <w:unhideWhenUsed/>
    <w:rsid w:val="00CE74A4"/>
    <w:pPr>
      <w:outlineLvl w:val="9"/>
    </w:pPr>
    <w:rPr>
      <w:lang w:val="en-US"/>
    </w:rPr>
  </w:style>
  <w:style w:type="paragraph" w:styleId="TOC1">
    <w:name w:val="toc 1"/>
    <w:basedOn w:val="Normal"/>
    <w:next w:val="Normal"/>
    <w:autoRedefine/>
    <w:uiPriority w:val="39"/>
    <w:unhideWhenUsed/>
    <w:rsid w:val="00CE74A4"/>
    <w:pPr>
      <w:spacing w:after="100"/>
    </w:pPr>
  </w:style>
  <w:style w:type="character" w:styleId="Hyperlink">
    <w:name w:val="Hyperlink"/>
    <w:basedOn w:val="DefaultParagraphFont"/>
    <w:uiPriority w:val="99"/>
    <w:unhideWhenUsed/>
    <w:qFormat/>
    <w:rsid w:val="00CE74A4"/>
    <w:rPr>
      <w:color w:val="83151D" w:themeColor="hyperlink"/>
      <w:u w:val="single"/>
    </w:rPr>
  </w:style>
  <w:style w:type="character" w:customStyle="1" w:styleId="Heading2Char">
    <w:name w:val="Heading 2 Char"/>
    <w:basedOn w:val="DefaultParagraphFont"/>
    <w:link w:val="Heading2"/>
    <w:uiPriority w:val="9"/>
    <w:rsid w:val="00BC625D"/>
    <w:rPr>
      <w:rFonts w:ascii="Segoe UI" w:eastAsiaTheme="majorEastAsia" w:hAnsi="Segoe UI" w:cstheme="majorBidi"/>
      <w:color w:val="13274C" w:themeColor="text1" w:themeTint="E6"/>
      <w:sz w:val="26"/>
      <w:szCs w:val="26"/>
      <w:lang w:val="en-GB"/>
    </w:rPr>
  </w:style>
  <w:style w:type="character" w:customStyle="1" w:styleId="Heading3Char">
    <w:name w:val="Heading 3 Char"/>
    <w:basedOn w:val="DefaultParagraphFont"/>
    <w:link w:val="Heading3"/>
    <w:uiPriority w:val="9"/>
    <w:rsid w:val="009F11AB"/>
    <w:rPr>
      <w:rFonts w:ascii="Segoe UI" w:eastAsiaTheme="majorEastAsia" w:hAnsi="Segoe UI" w:cstheme="majorBidi"/>
      <w:color w:val="13274C" w:themeColor="text1" w:themeTint="E6"/>
      <w:sz w:val="24"/>
      <w:szCs w:val="24"/>
      <w:lang w:val="en-GB"/>
    </w:rPr>
  </w:style>
  <w:style w:type="character" w:customStyle="1" w:styleId="Heading4Char">
    <w:name w:val="Heading 4 Char"/>
    <w:basedOn w:val="DefaultParagraphFont"/>
    <w:link w:val="Heading4"/>
    <w:uiPriority w:val="9"/>
    <w:rsid w:val="009F11AB"/>
    <w:rPr>
      <w:rFonts w:ascii="Segoe UI" w:eastAsiaTheme="majorEastAsia" w:hAnsi="Segoe UI" w:cstheme="majorBidi"/>
      <w:i/>
      <w:iCs/>
      <w:color w:val="13274C" w:themeColor="text1" w:themeTint="E6"/>
      <w:sz w:val="20"/>
      <w:lang w:val="en-GB"/>
    </w:rPr>
  </w:style>
  <w:style w:type="character" w:customStyle="1" w:styleId="Heading5Char">
    <w:name w:val="Heading 5 Char"/>
    <w:basedOn w:val="DefaultParagraphFont"/>
    <w:link w:val="Heading5"/>
    <w:uiPriority w:val="9"/>
    <w:rsid w:val="009F11AB"/>
    <w:rPr>
      <w:rFonts w:ascii="Segoe UI" w:eastAsiaTheme="majorEastAsia" w:hAnsi="Segoe UI" w:cstheme="majorBidi"/>
      <w:color w:val="13274C" w:themeColor="text1" w:themeTint="E6"/>
      <w:sz w:val="20"/>
      <w:lang w:val="en-GB"/>
    </w:rPr>
  </w:style>
  <w:style w:type="character" w:customStyle="1" w:styleId="Heading6Char">
    <w:name w:val="Heading 6 Char"/>
    <w:basedOn w:val="DefaultParagraphFont"/>
    <w:link w:val="Heading6"/>
    <w:uiPriority w:val="9"/>
    <w:rsid w:val="009F11AB"/>
    <w:rPr>
      <w:rFonts w:ascii="Segoe UI" w:eastAsiaTheme="majorEastAsia" w:hAnsi="Segoe UI" w:cstheme="majorBidi"/>
      <w:color w:val="13274C" w:themeColor="text1" w:themeTint="E6"/>
      <w:sz w:val="20"/>
      <w:lang w:val="en-GB"/>
    </w:rPr>
  </w:style>
  <w:style w:type="character" w:customStyle="1" w:styleId="Heading7Char">
    <w:name w:val="Heading 7 Char"/>
    <w:basedOn w:val="DefaultParagraphFont"/>
    <w:link w:val="Heading7"/>
    <w:uiPriority w:val="9"/>
    <w:semiHidden/>
    <w:rsid w:val="009F11AB"/>
    <w:rPr>
      <w:rFonts w:ascii="Segoe UI" w:eastAsiaTheme="majorEastAsia" w:hAnsi="Segoe UI" w:cstheme="majorBidi"/>
      <w:i/>
      <w:iCs/>
      <w:color w:val="13274C" w:themeColor="text1" w:themeTint="E6"/>
      <w:sz w:val="20"/>
      <w:lang w:val="en-GB"/>
    </w:rPr>
  </w:style>
  <w:style w:type="character" w:customStyle="1" w:styleId="Heading8Char">
    <w:name w:val="Heading 8 Char"/>
    <w:basedOn w:val="DefaultParagraphFont"/>
    <w:link w:val="Heading8"/>
    <w:uiPriority w:val="9"/>
    <w:semiHidden/>
    <w:rsid w:val="002070AB"/>
    <w:rPr>
      <w:rFonts w:ascii="Segoe UI" w:eastAsiaTheme="majorEastAsia" w:hAnsi="Segoe UI" w:cstheme="majorBidi"/>
      <w:color w:val="183260" w:themeColor="text1" w:themeTint="D8"/>
      <w:sz w:val="21"/>
      <w:szCs w:val="21"/>
      <w:lang w:val="en-GB"/>
    </w:rPr>
  </w:style>
  <w:style w:type="character" w:customStyle="1" w:styleId="Heading9Char">
    <w:name w:val="Heading 9 Char"/>
    <w:basedOn w:val="DefaultParagraphFont"/>
    <w:link w:val="Heading9"/>
    <w:uiPriority w:val="9"/>
    <w:semiHidden/>
    <w:rsid w:val="002070AB"/>
    <w:rPr>
      <w:rFonts w:ascii="Segoe UI" w:eastAsiaTheme="majorEastAsia" w:hAnsi="Segoe UI" w:cstheme="majorBidi"/>
      <w:i/>
      <w:iCs/>
      <w:color w:val="183260" w:themeColor="text1" w:themeTint="D8"/>
      <w:sz w:val="21"/>
      <w:szCs w:val="21"/>
      <w:lang w:val="en-GB"/>
    </w:rPr>
  </w:style>
  <w:style w:type="paragraph" w:styleId="Title">
    <w:name w:val="Title"/>
    <w:basedOn w:val="Normal"/>
    <w:next w:val="BodyText"/>
    <w:link w:val="TitleChar"/>
    <w:uiPriority w:val="10"/>
    <w:qFormat/>
    <w:rsid w:val="002070AB"/>
    <w:pPr>
      <w:spacing w:after="0"/>
      <w:contextualSpacing/>
    </w:pPr>
    <w:rPr>
      <w:rFonts w:eastAsiaTheme="majorEastAsia" w:cstheme="majorBidi"/>
      <w:color w:val="13274C" w:themeColor="text1" w:themeTint="E6"/>
      <w:spacing w:val="-10"/>
      <w:kern w:val="28"/>
      <w:sz w:val="56"/>
      <w:szCs w:val="56"/>
    </w:rPr>
  </w:style>
  <w:style w:type="character" w:customStyle="1" w:styleId="TitleChar">
    <w:name w:val="Title Char"/>
    <w:basedOn w:val="DefaultParagraphFont"/>
    <w:link w:val="Title"/>
    <w:uiPriority w:val="10"/>
    <w:rsid w:val="002070AB"/>
    <w:rPr>
      <w:rFonts w:ascii="Segoe UI" w:eastAsiaTheme="majorEastAsia" w:hAnsi="Segoe UI" w:cstheme="majorBidi"/>
      <w:color w:val="13274C" w:themeColor="text1" w:themeTint="E6"/>
      <w:spacing w:val="-10"/>
      <w:kern w:val="28"/>
      <w:sz w:val="56"/>
      <w:szCs w:val="56"/>
      <w:lang w:val="en-GB"/>
    </w:rPr>
  </w:style>
  <w:style w:type="paragraph" w:styleId="Subtitle">
    <w:name w:val="Subtitle"/>
    <w:basedOn w:val="Normal"/>
    <w:next w:val="Normal"/>
    <w:link w:val="SubtitleChar"/>
    <w:uiPriority w:val="11"/>
    <w:qFormat/>
    <w:rsid w:val="001E4CCB"/>
    <w:pPr>
      <w:numPr>
        <w:ilvl w:val="1"/>
      </w:numPr>
    </w:pPr>
    <w:rPr>
      <w:rFonts w:eastAsiaTheme="minorEastAsia"/>
      <w:color w:val="2A58A9" w:themeColor="text1" w:themeTint="A5"/>
      <w:spacing w:val="15"/>
    </w:rPr>
  </w:style>
  <w:style w:type="character" w:customStyle="1" w:styleId="SubtitleChar">
    <w:name w:val="Subtitle Char"/>
    <w:basedOn w:val="DefaultParagraphFont"/>
    <w:link w:val="Subtitle"/>
    <w:uiPriority w:val="11"/>
    <w:rsid w:val="001E4CCB"/>
    <w:rPr>
      <w:rFonts w:ascii="Roboto" w:eastAsiaTheme="minorEastAsia" w:hAnsi="Roboto"/>
      <w:color w:val="2A58A9" w:themeColor="text1" w:themeTint="A5"/>
      <w:spacing w:val="15"/>
      <w:lang w:val="en-GB"/>
    </w:rPr>
  </w:style>
  <w:style w:type="character" w:styleId="SubtleEmphasis">
    <w:name w:val="Subtle Emphasis"/>
    <w:basedOn w:val="DefaultParagraphFont"/>
    <w:uiPriority w:val="19"/>
    <w:qFormat/>
    <w:rsid w:val="002070AB"/>
    <w:rPr>
      <w:rFonts w:ascii="Segoe UI" w:hAnsi="Segoe UI"/>
      <w:i/>
      <w:iCs/>
      <w:color w:val="214584" w:themeColor="text1" w:themeTint="BF"/>
    </w:rPr>
  </w:style>
  <w:style w:type="character" w:styleId="Emphasis">
    <w:name w:val="Emphasis"/>
    <w:basedOn w:val="DefaultParagraphFont"/>
    <w:uiPriority w:val="20"/>
    <w:qFormat/>
    <w:rsid w:val="002070AB"/>
    <w:rPr>
      <w:rFonts w:ascii="Segoe UI" w:hAnsi="Segoe UI"/>
      <w:i/>
      <w:iCs/>
    </w:rPr>
  </w:style>
  <w:style w:type="character" w:styleId="IntenseEmphasis">
    <w:name w:val="Intense Emphasis"/>
    <w:basedOn w:val="DefaultParagraphFont"/>
    <w:uiPriority w:val="21"/>
    <w:qFormat/>
    <w:rsid w:val="001E4CCB"/>
    <w:rPr>
      <w:rFonts w:ascii="Roboto" w:hAnsi="Roboto"/>
      <w:i/>
      <w:iCs/>
      <w:color w:val="1E3C72" w:themeColor="accent1"/>
    </w:rPr>
  </w:style>
  <w:style w:type="character" w:styleId="Strong">
    <w:name w:val="Strong"/>
    <w:basedOn w:val="DefaultParagraphFont"/>
    <w:uiPriority w:val="22"/>
    <w:qFormat/>
    <w:rsid w:val="00164796"/>
    <w:rPr>
      <w:rFonts w:ascii="Segoe UI" w:hAnsi="Segoe UI"/>
      <w:b/>
      <w:bCs/>
    </w:rPr>
  </w:style>
  <w:style w:type="character" w:styleId="SubtleReference">
    <w:name w:val="Subtle Reference"/>
    <w:basedOn w:val="DefaultParagraphFont"/>
    <w:uiPriority w:val="31"/>
    <w:rsid w:val="002070AB"/>
    <w:rPr>
      <w:rFonts w:ascii="Segoe UI" w:hAnsi="Segoe UI"/>
      <w:smallCaps/>
      <w:color w:val="2A58A9" w:themeColor="text1" w:themeTint="A5"/>
    </w:rPr>
  </w:style>
  <w:style w:type="character" w:styleId="IntenseReference">
    <w:name w:val="Intense Reference"/>
    <w:basedOn w:val="DefaultParagraphFont"/>
    <w:uiPriority w:val="32"/>
    <w:rsid w:val="002070AB"/>
    <w:rPr>
      <w:rFonts w:ascii="Segoe UI" w:hAnsi="Segoe UI"/>
      <w:b/>
      <w:bCs/>
      <w:smallCaps/>
      <w:color w:val="1E3C72" w:themeColor="accent1"/>
      <w:spacing w:val="5"/>
    </w:rPr>
  </w:style>
  <w:style w:type="character" w:styleId="BookTitle">
    <w:name w:val="Book Title"/>
    <w:basedOn w:val="DefaultParagraphFont"/>
    <w:uiPriority w:val="33"/>
    <w:rsid w:val="002070AB"/>
    <w:rPr>
      <w:rFonts w:ascii="Segoe UI" w:hAnsi="Segoe UI"/>
      <w:b/>
      <w:bCs/>
      <w:i/>
      <w:iCs/>
      <w:spacing w:val="5"/>
    </w:rPr>
  </w:style>
  <w:style w:type="paragraph" w:styleId="NoSpacing">
    <w:name w:val="No Spacing"/>
    <w:uiPriority w:val="1"/>
    <w:qFormat/>
    <w:rsid w:val="002070AB"/>
    <w:pPr>
      <w:spacing w:after="0" w:line="240" w:lineRule="auto"/>
    </w:pPr>
    <w:rPr>
      <w:rFonts w:ascii="Segoe UI" w:hAnsi="Segoe UI"/>
      <w:lang w:val="en-GB"/>
    </w:rPr>
  </w:style>
  <w:style w:type="paragraph" w:styleId="Quote">
    <w:name w:val="Quote"/>
    <w:basedOn w:val="Normal"/>
    <w:next w:val="Normal"/>
    <w:link w:val="QuoteChar"/>
    <w:uiPriority w:val="29"/>
    <w:qFormat/>
    <w:rsid w:val="001E4CCB"/>
    <w:pPr>
      <w:spacing w:before="200"/>
      <w:ind w:left="864" w:right="864"/>
      <w:jc w:val="center"/>
    </w:pPr>
    <w:rPr>
      <w:i/>
      <w:iCs/>
      <w:color w:val="214584" w:themeColor="text1" w:themeTint="BF"/>
    </w:rPr>
  </w:style>
  <w:style w:type="character" w:customStyle="1" w:styleId="QuoteChar">
    <w:name w:val="Quote Char"/>
    <w:basedOn w:val="DefaultParagraphFont"/>
    <w:link w:val="Quote"/>
    <w:uiPriority w:val="29"/>
    <w:rsid w:val="001E4CCB"/>
    <w:rPr>
      <w:rFonts w:ascii="Roboto" w:hAnsi="Roboto"/>
      <w:i/>
      <w:iCs/>
      <w:color w:val="214584" w:themeColor="text1" w:themeTint="BF"/>
      <w:lang w:val="en-GB"/>
    </w:rPr>
  </w:style>
  <w:style w:type="paragraph" w:styleId="IntenseQuote">
    <w:name w:val="Intense Quote"/>
    <w:basedOn w:val="Normal"/>
    <w:next w:val="Normal"/>
    <w:link w:val="IntenseQuoteChar"/>
    <w:uiPriority w:val="30"/>
    <w:rsid w:val="001E4CCB"/>
    <w:pPr>
      <w:pBdr>
        <w:top w:val="single" w:sz="4" w:space="10" w:color="1E3C72" w:themeColor="accent1"/>
        <w:bottom w:val="single" w:sz="4" w:space="10" w:color="1E3C72" w:themeColor="accent1"/>
      </w:pBdr>
      <w:spacing w:before="360" w:after="360"/>
      <w:ind w:left="864" w:right="864"/>
      <w:jc w:val="center"/>
    </w:pPr>
    <w:rPr>
      <w:i/>
      <w:iCs/>
      <w:color w:val="1E3C72" w:themeColor="accent1"/>
    </w:rPr>
  </w:style>
  <w:style w:type="character" w:customStyle="1" w:styleId="IntenseQuoteChar">
    <w:name w:val="Intense Quote Char"/>
    <w:basedOn w:val="DefaultParagraphFont"/>
    <w:link w:val="IntenseQuote"/>
    <w:uiPriority w:val="30"/>
    <w:rsid w:val="001E4CCB"/>
    <w:rPr>
      <w:rFonts w:ascii="Roboto" w:hAnsi="Roboto"/>
      <w:i/>
      <w:iCs/>
      <w:color w:val="1E3C72" w:themeColor="accent1"/>
      <w:lang w:val="en-GB"/>
    </w:rPr>
  </w:style>
  <w:style w:type="paragraph" w:styleId="ListParagraph">
    <w:name w:val="List Paragraph"/>
    <w:basedOn w:val="Normal"/>
    <w:uiPriority w:val="34"/>
    <w:rsid w:val="001E4CCB"/>
    <w:pPr>
      <w:ind w:left="720"/>
      <w:contextualSpacing/>
    </w:pPr>
  </w:style>
  <w:style w:type="paragraph" w:styleId="TOC2">
    <w:name w:val="toc 2"/>
    <w:basedOn w:val="Normal"/>
    <w:next w:val="Normal"/>
    <w:autoRedefine/>
    <w:uiPriority w:val="39"/>
    <w:unhideWhenUsed/>
    <w:rsid w:val="008A564B"/>
    <w:pPr>
      <w:tabs>
        <w:tab w:val="left" w:pos="880"/>
        <w:tab w:val="right" w:leader="dot" w:pos="9063"/>
      </w:tabs>
      <w:spacing w:after="100"/>
      <w:ind w:left="220"/>
      <w:jc w:val="right"/>
    </w:pPr>
  </w:style>
  <w:style w:type="paragraph" w:styleId="Caption">
    <w:name w:val="caption"/>
    <w:basedOn w:val="Normal"/>
    <w:next w:val="BodyText"/>
    <w:autoRedefine/>
    <w:unhideWhenUsed/>
    <w:qFormat/>
    <w:rsid w:val="007D264A"/>
    <w:pPr>
      <w:keepNext/>
      <w:spacing w:after="200"/>
      <w:jc w:val="center"/>
    </w:pPr>
    <w:rPr>
      <w:i/>
      <w:iCs/>
      <w:sz w:val="18"/>
      <w:szCs w:val="18"/>
    </w:rPr>
  </w:style>
  <w:style w:type="paragraph" w:styleId="TableofFigures">
    <w:name w:val="table of figures"/>
    <w:basedOn w:val="Normal"/>
    <w:next w:val="Normal"/>
    <w:uiPriority w:val="99"/>
    <w:unhideWhenUsed/>
    <w:rsid w:val="006841B2"/>
    <w:pPr>
      <w:spacing w:after="0"/>
    </w:pPr>
  </w:style>
  <w:style w:type="paragraph" w:customStyle="1" w:styleId="ISIS-Code">
    <w:name w:val="ISIS-Code"/>
    <w:basedOn w:val="Normal"/>
    <w:link w:val="ISIS-CodeChar"/>
    <w:qFormat/>
    <w:rsid w:val="00DF4717"/>
    <w:pPr>
      <w:spacing w:after="40"/>
    </w:pPr>
    <w:rPr>
      <w:rFonts w:ascii="Courier New" w:hAnsi="Courier New"/>
      <w:bCs/>
    </w:rPr>
  </w:style>
  <w:style w:type="character" w:customStyle="1" w:styleId="ISIS-CodeChar">
    <w:name w:val="ISIS-Code Char"/>
    <w:basedOn w:val="DefaultParagraphFont"/>
    <w:link w:val="ISIS-Code"/>
    <w:rsid w:val="00DF4717"/>
    <w:rPr>
      <w:rFonts w:ascii="Courier New" w:hAnsi="Courier New"/>
      <w:bCs/>
      <w:sz w:val="20"/>
      <w:lang w:val="en-GB"/>
    </w:rPr>
  </w:style>
  <w:style w:type="table" w:customStyle="1" w:styleId="ISIS-Invisible">
    <w:name w:val="ISIS-Invisible"/>
    <w:basedOn w:val="TableNormal"/>
    <w:uiPriority w:val="99"/>
    <w:rsid w:val="002070AB"/>
    <w:pPr>
      <w:spacing w:after="0" w:line="240" w:lineRule="auto"/>
    </w:pPr>
    <w:rPr>
      <w:rFonts w:ascii="Segoe UI" w:hAnsi="Segoe UI"/>
      <w:sz w:val="16"/>
    </w:rPr>
    <w:tblPr/>
  </w:style>
  <w:style w:type="paragraph" w:customStyle="1" w:styleId="ISIS-Title">
    <w:name w:val="ISIS-Title"/>
    <w:basedOn w:val="Normal"/>
    <w:next w:val="BodyText"/>
    <w:link w:val="ISIS-TitleChar"/>
    <w:qFormat/>
    <w:rsid w:val="00164796"/>
    <w:rPr>
      <w:b/>
      <w:bCs/>
      <w:color w:val="13274C" w:themeColor="text1" w:themeTint="E6"/>
    </w:rPr>
  </w:style>
  <w:style w:type="character" w:customStyle="1" w:styleId="ISIS-TitleChar">
    <w:name w:val="ISIS-Title Char"/>
    <w:basedOn w:val="DefaultParagraphFont"/>
    <w:link w:val="ISIS-Title"/>
    <w:rsid w:val="00164796"/>
    <w:rPr>
      <w:rFonts w:ascii="Segoe UI" w:hAnsi="Segoe UI"/>
      <w:b/>
      <w:bCs/>
      <w:color w:val="13274C" w:themeColor="text1" w:themeTint="E6"/>
      <w:sz w:val="20"/>
      <w:lang w:val="en-GB"/>
    </w:rPr>
  </w:style>
  <w:style w:type="paragraph" w:customStyle="1" w:styleId="ISIS-TerminalScreen">
    <w:name w:val="ISIS-TerminalScreen"/>
    <w:basedOn w:val="ISIS-Code"/>
    <w:link w:val="ISIS-TerminalScreenChar"/>
    <w:qFormat/>
    <w:rsid w:val="009B5FC4"/>
    <w:pPr>
      <w:shd w:val="clear" w:color="auto" w:fill="E2E8E8" w:themeFill="background2"/>
    </w:pPr>
  </w:style>
  <w:style w:type="table" w:customStyle="1" w:styleId="ISIS-Table">
    <w:name w:val="ISIS-Table"/>
    <w:basedOn w:val="TableNormal"/>
    <w:uiPriority w:val="99"/>
    <w:rsid w:val="007A455B"/>
    <w:pPr>
      <w:spacing w:after="0" w:line="240" w:lineRule="auto"/>
    </w:pPr>
    <w:rPr>
      <w:rFonts w:ascii="Segoe UI" w:hAnsi="Segoe U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Roboto" w:hAnsi="Roboto"/>
        <w:b/>
        <w:sz w:val="22"/>
      </w:rPr>
      <w:tblPr/>
      <w:tcPr>
        <w:tcBorders>
          <w:top w:val="single" w:sz="4" w:space="0" w:color="auto"/>
          <w:left w:val="single" w:sz="4" w:space="0" w:color="auto"/>
          <w:bottom w:val="single" w:sz="12" w:space="0" w:color="auto"/>
          <w:right w:val="single" w:sz="4" w:space="0" w:color="auto"/>
          <w:insideH w:val="nil"/>
          <w:insideV w:val="single" w:sz="4" w:space="0" w:color="auto"/>
          <w:tl2br w:val="nil"/>
          <w:tr2bl w:val="nil"/>
        </w:tcBorders>
      </w:tcPr>
    </w:tblStylePr>
  </w:style>
  <w:style w:type="character" w:customStyle="1" w:styleId="ISIS-TerminalScreenChar">
    <w:name w:val="ISIS-TerminalScreen Char"/>
    <w:basedOn w:val="ISIS-CodeChar"/>
    <w:link w:val="ISIS-TerminalScreen"/>
    <w:rsid w:val="009B5FC4"/>
    <w:rPr>
      <w:rFonts w:ascii="Courier New" w:hAnsi="Courier New"/>
      <w:bCs/>
      <w:sz w:val="20"/>
      <w:shd w:val="clear" w:color="auto" w:fill="E2E8E8" w:themeFill="background2"/>
      <w:lang w:val="en-GB"/>
    </w:rPr>
  </w:style>
  <w:style w:type="paragraph" w:customStyle="1" w:styleId="ISIS-AppendixHeading">
    <w:name w:val="ISIS-AppendixHeading"/>
    <w:next w:val="BodyText"/>
    <w:link w:val="ISIS-AppendixHeadingChar"/>
    <w:qFormat/>
    <w:rsid w:val="002070AB"/>
    <w:pPr>
      <w:pageBreakBefore/>
      <w:numPr>
        <w:numId w:val="4"/>
      </w:numPr>
      <w:tabs>
        <w:tab w:val="left" w:pos="1701"/>
      </w:tabs>
      <w:spacing w:before="240" w:after="120" w:line="240" w:lineRule="auto"/>
      <w:ind w:left="1701" w:hanging="1701"/>
      <w:outlineLvl w:val="0"/>
    </w:pPr>
    <w:rPr>
      <w:rFonts w:ascii="Segoe UI" w:hAnsi="Segoe UI"/>
      <w:sz w:val="28"/>
      <w:lang w:val="en-GB"/>
    </w:rPr>
  </w:style>
  <w:style w:type="paragraph" w:customStyle="1" w:styleId="ISIS-AnnexHeading">
    <w:name w:val="ISIS-AnnexHeading"/>
    <w:next w:val="BodyText"/>
    <w:link w:val="ISIS-AnnexHeadingChar"/>
    <w:qFormat/>
    <w:rsid w:val="002070AB"/>
    <w:pPr>
      <w:pageBreakBefore/>
      <w:numPr>
        <w:numId w:val="5"/>
      </w:numPr>
      <w:tabs>
        <w:tab w:val="left" w:pos="1701"/>
      </w:tabs>
      <w:spacing w:before="240" w:after="120" w:line="240" w:lineRule="auto"/>
      <w:ind w:left="1701" w:hanging="1701"/>
      <w:outlineLvl w:val="0"/>
    </w:pPr>
    <w:rPr>
      <w:rFonts w:ascii="Segoe UI" w:eastAsia="Arial Unicode MS" w:hAnsi="Segoe UI" w:cs="Mangal"/>
      <w:kern w:val="1"/>
      <w:sz w:val="28"/>
      <w:szCs w:val="24"/>
      <w:lang w:val="en-US" w:eastAsia="hi-IN" w:bidi="hi-IN"/>
    </w:rPr>
  </w:style>
  <w:style w:type="character" w:customStyle="1" w:styleId="ISIS-AppendixHeadingChar">
    <w:name w:val="ISIS-AppendixHeading Char"/>
    <w:basedOn w:val="DefaultParagraphFont"/>
    <w:link w:val="ISIS-AppendixHeading"/>
    <w:rsid w:val="002070AB"/>
    <w:rPr>
      <w:rFonts w:ascii="Segoe UI" w:hAnsi="Segoe UI"/>
      <w:sz w:val="28"/>
      <w:lang w:val="en-GB"/>
    </w:rPr>
  </w:style>
  <w:style w:type="character" w:customStyle="1" w:styleId="ISIS-AnnexHeadingChar">
    <w:name w:val="ISIS-AnnexHeading Char"/>
    <w:basedOn w:val="BodyTextChar"/>
    <w:link w:val="ISIS-AnnexHeading"/>
    <w:rsid w:val="002070AB"/>
    <w:rPr>
      <w:rFonts w:ascii="Segoe UI" w:eastAsia="Arial Unicode MS" w:hAnsi="Segoe UI" w:cs="Mangal"/>
      <w:kern w:val="1"/>
      <w:sz w:val="28"/>
      <w:szCs w:val="24"/>
      <w:lang w:val="en-US" w:eastAsia="hi-IN" w:bidi="hi-IN"/>
    </w:rPr>
  </w:style>
  <w:style w:type="paragraph" w:styleId="BalloonText">
    <w:name w:val="Balloon Text"/>
    <w:basedOn w:val="Normal"/>
    <w:link w:val="BalloonTextChar"/>
    <w:uiPriority w:val="99"/>
    <w:semiHidden/>
    <w:unhideWhenUsed/>
    <w:rsid w:val="00354F8D"/>
    <w:pPr>
      <w:spacing w:after="0"/>
    </w:pPr>
    <w:rPr>
      <w:rFonts w:cs="Segoe UI"/>
      <w:sz w:val="18"/>
      <w:szCs w:val="18"/>
    </w:rPr>
  </w:style>
  <w:style w:type="character" w:customStyle="1" w:styleId="BalloonTextChar">
    <w:name w:val="Balloon Text Char"/>
    <w:basedOn w:val="DefaultParagraphFont"/>
    <w:link w:val="BalloonText"/>
    <w:uiPriority w:val="99"/>
    <w:semiHidden/>
    <w:rsid w:val="00354F8D"/>
    <w:rPr>
      <w:rFonts w:ascii="Segoe UI" w:hAnsi="Segoe UI" w:cs="Segoe UI"/>
      <w:sz w:val="18"/>
      <w:szCs w:val="18"/>
      <w:lang w:val="en-GB"/>
    </w:rPr>
  </w:style>
  <w:style w:type="paragraph" w:customStyle="1" w:styleId="ISIS-HeaderTitle">
    <w:name w:val="ISIS-HeaderTitle"/>
    <w:basedOn w:val="Normal"/>
    <w:qFormat/>
    <w:rsid w:val="00164796"/>
    <w:pPr>
      <w:spacing w:after="0"/>
      <w:jc w:val="center"/>
    </w:pPr>
    <w:rPr>
      <w:sz w:val="32"/>
      <w:szCs w:val="32"/>
    </w:rPr>
  </w:style>
  <w:style w:type="paragraph" w:customStyle="1" w:styleId="ISIS-TableContents">
    <w:name w:val="ISIS-TableContents"/>
    <w:basedOn w:val="Normal"/>
    <w:qFormat/>
    <w:rsid w:val="007A455B"/>
    <w:pPr>
      <w:widowControl w:val="0"/>
      <w:suppressLineNumbers/>
      <w:suppressAutoHyphens/>
      <w:spacing w:before="60" w:after="0"/>
    </w:pPr>
    <w:rPr>
      <w:rFonts w:eastAsia="Arial Unicode MS" w:cs="Segoe UI"/>
      <w:kern w:val="1"/>
      <w:sz w:val="18"/>
      <w:szCs w:val="24"/>
      <w:lang w:eastAsia="hi-IN" w:bidi="hi-IN"/>
    </w:rPr>
  </w:style>
  <w:style w:type="paragraph" w:customStyle="1" w:styleId="ISIS-BodyTextRed">
    <w:name w:val="ISIS-BodyTextRed"/>
    <w:basedOn w:val="ISIS-TableContents"/>
    <w:qFormat/>
    <w:rsid w:val="007A455B"/>
    <w:pPr>
      <w:jc w:val="left"/>
    </w:pPr>
    <w:rPr>
      <w:color w:val="CA202E" w:themeColor="accent2"/>
      <w:sz w:val="20"/>
    </w:rPr>
  </w:style>
  <w:style w:type="paragraph" w:customStyle="1" w:styleId="ISIS-BodyTextSmall">
    <w:name w:val="ISIS-BodyTextSmall"/>
    <w:basedOn w:val="BodyText"/>
    <w:qFormat/>
    <w:rsid w:val="007A455B"/>
    <w:pPr>
      <w:widowControl/>
      <w:suppressAutoHyphens w:val="0"/>
      <w:spacing w:before="60" w:after="60"/>
    </w:pPr>
    <w:rPr>
      <w:rFonts w:eastAsia="SimSun" w:cs="Segoe UI"/>
      <w:color w:val="808080" w:themeColor="background1" w:themeShade="80"/>
      <w:kern w:val="0"/>
      <w:sz w:val="16"/>
      <w:szCs w:val="20"/>
      <w:lang w:eastAsia="zh-CN" w:bidi="ar-SA"/>
    </w:rPr>
  </w:style>
  <w:style w:type="paragraph" w:customStyle="1" w:styleId="ISIS-FormHeading1">
    <w:name w:val="ISIS-FormHeading1"/>
    <w:basedOn w:val="Heading1"/>
    <w:qFormat/>
    <w:rsid w:val="007A455B"/>
    <w:pPr>
      <w:pageBreakBefore w:val="0"/>
      <w:numPr>
        <w:numId w:val="0"/>
      </w:numPr>
      <w:spacing w:before="120" w:after="60"/>
      <w:jc w:val="center"/>
    </w:pPr>
    <w:rPr>
      <w:rFonts w:eastAsia="Times New Roman" w:cs="Times New Roman"/>
      <w:b/>
      <w:bCs/>
      <w:color w:val="353535"/>
      <w:kern w:val="32"/>
      <w:lang w:eastAsia="zh-CN"/>
    </w:rPr>
  </w:style>
  <w:style w:type="paragraph" w:customStyle="1" w:styleId="ISIS-FormSection">
    <w:name w:val="ISIS-FormSection"/>
    <w:basedOn w:val="Normal"/>
    <w:qFormat/>
    <w:rsid w:val="007A455B"/>
    <w:pPr>
      <w:spacing w:before="120" w:after="120"/>
    </w:pPr>
    <w:rPr>
      <w:rFonts w:eastAsia="SimSun" w:cs="Times New Roman"/>
      <w:i/>
      <w:lang w:eastAsia="zh-CN"/>
    </w:rPr>
  </w:style>
  <w:style w:type="paragraph" w:customStyle="1" w:styleId="ISIS-FormHeading2">
    <w:name w:val="ISIS-FormHeading2"/>
    <w:basedOn w:val="ISIS-FormSection"/>
    <w:qFormat/>
    <w:rsid w:val="007A455B"/>
    <w:pPr>
      <w:jc w:val="center"/>
    </w:pPr>
    <w:rPr>
      <w:i w:val="0"/>
      <w:sz w:val="24"/>
    </w:rPr>
  </w:style>
  <w:style w:type="paragraph" w:customStyle="1" w:styleId="ISIS-OptionSheetSubTitle">
    <w:name w:val="ISIS-OptionSheetSubTitle"/>
    <w:basedOn w:val="ISIS-FormHeading2"/>
    <w:next w:val="BodyText"/>
    <w:qFormat/>
    <w:rsid w:val="007A455B"/>
    <w:pPr>
      <w:jc w:val="left"/>
    </w:pPr>
    <w:rPr>
      <w:rFonts w:cs="Segoe UI"/>
      <w:sz w:val="22"/>
      <w:szCs w:val="20"/>
    </w:rPr>
  </w:style>
  <w:style w:type="paragraph" w:customStyle="1" w:styleId="ISIS-OptionSheetTitle">
    <w:name w:val="ISIS-OptionSheetTitle"/>
    <w:basedOn w:val="ISIS-FormHeading1"/>
    <w:next w:val="ISIS-OptionSheetSubTitle"/>
    <w:autoRedefine/>
    <w:qFormat/>
    <w:rsid w:val="007A455B"/>
    <w:pPr>
      <w:spacing w:before="240" w:after="120"/>
      <w:jc w:val="left"/>
    </w:pPr>
    <w:rPr>
      <w:rFonts w:eastAsia="Calibri" w:cs="Segoe UI"/>
      <w:bCs w:val="0"/>
      <w:color w:val="13274C" w:themeColor="text1" w:themeTint="E6"/>
      <w:sz w:val="24"/>
      <w:szCs w:val="24"/>
    </w:rPr>
  </w:style>
  <w:style w:type="paragraph" w:customStyle="1" w:styleId="ISIS-TableHeading">
    <w:name w:val="ISIS-TableHeading"/>
    <w:basedOn w:val="ISIS-TableContents"/>
    <w:next w:val="ISIS-TableContents"/>
    <w:qFormat/>
    <w:rsid w:val="007A455B"/>
    <w:pPr>
      <w:snapToGrid w:val="0"/>
      <w:jc w:val="center"/>
    </w:pPr>
    <w:rPr>
      <w:bCs/>
      <w:color w:val="FFFFFF" w:themeColor="background1"/>
      <w:sz w:val="20"/>
      <w:szCs w:val="20"/>
    </w:rPr>
  </w:style>
  <w:style w:type="paragraph" w:customStyle="1" w:styleId="ISIS-TableHeadingLeft">
    <w:name w:val="ISIS-TableHeadingLeft"/>
    <w:basedOn w:val="Normal"/>
    <w:next w:val="ISIS-TableContents"/>
    <w:qFormat/>
    <w:rsid w:val="007A455B"/>
    <w:pPr>
      <w:spacing w:after="0"/>
    </w:pPr>
    <w:rPr>
      <w:b/>
    </w:rPr>
  </w:style>
  <w:style w:type="paragraph" w:customStyle="1" w:styleId="ISIS-TextBox">
    <w:name w:val="ISIS-Text_Box"/>
    <w:basedOn w:val="BodyText"/>
    <w:rsid w:val="007A455B"/>
    <w:pPr>
      <w:widowControl/>
      <w:suppressAutoHyphens w:val="0"/>
      <w:spacing w:before="60" w:after="0"/>
    </w:pPr>
    <w:rPr>
      <w:rFonts w:eastAsia="SimSun" w:cs="Segoe UI"/>
      <w:kern w:val="0"/>
      <w:sz w:val="16"/>
      <w:szCs w:val="18"/>
      <w:lang w:eastAsia="zh-CN" w:bidi="ar-SA"/>
    </w:rPr>
  </w:style>
  <w:style w:type="paragraph" w:customStyle="1" w:styleId="TableHeading">
    <w:name w:val="Table Heading"/>
    <w:basedOn w:val="Normal"/>
    <w:next w:val="Normal"/>
    <w:qFormat/>
    <w:rsid w:val="00F47656"/>
    <w:pPr>
      <w:widowControl w:val="0"/>
      <w:suppressLineNumbers/>
      <w:suppressAutoHyphens/>
      <w:snapToGrid w:val="0"/>
      <w:spacing w:before="60" w:after="0"/>
      <w:jc w:val="center"/>
    </w:pPr>
    <w:rPr>
      <w:rFonts w:ascii="Calibri" w:eastAsia="Arial Unicode MS" w:hAnsi="Calibri" w:cs="Mangal"/>
      <w:bCs/>
      <w:kern w:val="1"/>
      <w:szCs w:val="20"/>
      <w:lang w:eastAsia="hi-IN" w:bidi="hi-IN"/>
    </w:rPr>
  </w:style>
  <w:style w:type="paragraph" w:customStyle="1" w:styleId="TableContents">
    <w:name w:val="Table Contents"/>
    <w:basedOn w:val="Normal"/>
    <w:qFormat/>
    <w:rsid w:val="001A29BA"/>
    <w:pPr>
      <w:widowControl w:val="0"/>
      <w:suppressLineNumbers/>
      <w:suppressAutoHyphens/>
      <w:spacing w:before="60" w:after="0"/>
    </w:pPr>
    <w:rPr>
      <w:rFonts w:ascii="Calibri Light" w:eastAsia="Arial Unicode MS" w:hAnsi="Calibri Light" w:cs="Mangal"/>
      <w:kern w:val="1"/>
      <w:sz w:val="18"/>
      <w:szCs w:val="24"/>
      <w:lang w:eastAsia="hi-IN" w:bidi="hi-IN"/>
    </w:rPr>
  </w:style>
  <w:style w:type="character" w:styleId="CommentReference">
    <w:name w:val="annotation reference"/>
    <w:uiPriority w:val="99"/>
    <w:semiHidden/>
    <w:unhideWhenUsed/>
    <w:rsid w:val="001A29BA"/>
    <w:rPr>
      <w:sz w:val="16"/>
      <w:szCs w:val="16"/>
    </w:rPr>
  </w:style>
  <w:style w:type="paragraph" w:styleId="CommentText">
    <w:name w:val="annotation text"/>
    <w:basedOn w:val="Normal"/>
    <w:link w:val="CommentTextChar"/>
    <w:uiPriority w:val="99"/>
    <w:unhideWhenUsed/>
    <w:rsid w:val="001A29BA"/>
    <w:pPr>
      <w:spacing w:before="60" w:after="60" w:line="276" w:lineRule="auto"/>
      <w:jc w:val="left"/>
    </w:pPr>
    <w:rPr>
      <w:rFonts w:ascii="Calibri" w:eastAsia="Times New Roman" w:hAnsi="Calibri" w:cs="Times New Roman"/>
      <w:szCs w:val="20"/>
    </w:rPr>
  </w:style>
  <w:style w:type="character" w:customStyle="1" w:styleId="CommentTextChar">
    <w:name w:val="Comment Text Char"/>
    <w:basedOn w:val="DefaultParagraphFont"/>
    <w:link w:val="CommentText"/>
    <w:uiPriority w:val="99"/>
    <w:rsid w:val="001A29BA"/>
    <w:rPr>
      <w:rFonts w:ascii="Calibri" w:eastAsia="Times New Roman" w:hAnsi="Calibri" w:cs="Times New Roman"/>
      <w:sz w:val="20"/>
      <w:szCs w:val="20"/>
      <w:lang w:val="en-GB"/>
    </w:rPr>
  </w:style>
  <w:style w:type="table" w:styleId="GridTable1Light-Accent1">
    <w:name w:val="Grid Table 1 Light Accent 1"/>
    <w:basedOn w:val="TableNormal"/>
    <w:uiPriority w:val="46"/>
    <w:rsid w:val="001A29BA"/>
    <w:pPr>
      <w:spacing w:after="0" w:line="240" w:lineRule="auto"/>
    </w:pPr>
    <w:rPr>
      <w:rFonts w:ascii="Calibri" w:eastAsia="Calibri" w:hAnsi="Calibri" w:cs="Times New Roman"/>
      <w:sz w:val="20"/>
      <w:szCs w:val="20"/>
    </w:rPr>
    <w:tblPr>
      <w:tblStyleRowBandSize w:val="1"/>
      <w:tblStyleColBandSize w:val="1"/>
      <w:tblBorders>
        <w:top w:val="single" w:sz="4" w:space="0" w:color="8AA9E0" w:themeColor="accent1" w:themeTint="66"/>
        <w:left w:val="single" w:sz="4" w:space="0" w:color="8AA9E0" w:themeColor="accent1" w:themeTint="66"/>
        <w:bottom w:val="single" w:sz="4" w:space="0" w:color="8AA9E0" w:themeColor="accent1" w:themeTint="66"/>
        <w:right w:val="single" w:sz="4" w:space="0" w:color="8AA9E0" w:themeColor="accent1" w:themeTint="66"/>
        <w:insideH w:val="single" w:sz="4" w:space="0" w:color="8AA9E0" w:themeColor="accent1" w:themeTint="66"/>
        <w:insideV w:val="single" w:sz="4" w:space="0" w:color="8AA9E0" w:themeColor="accent1" w:themeTint="66"/>
      </w:tblBorders>
    </w:tblPr>
    <w:tblStylePr w:type="firstRow">
      <w:rPr>
        <w:b/>
        <w:bCs/>
      </w:rPr>
      <w:tblPr/>
      <w:tcPr>
        <w:tcBorders>
          <w:bottom w:val="single" w:sz="12" w:space="0" w:color="517ED1" w:themeColor="accent1" w:themeTint="99"/>
        </w:tcBorders>
      </w:tcPr>
    </w:tblStylePr>
    <w:tblStylePr w:type="lastRow">
      <w:rPr>
        <w:b/>
        <w:bCs/>
      </w:rPr>
      <w:tblPr/>
      <w:tcPr>
        <w:tcBorders>
          <w:top w:val="double" w:sz="2" w:space="0" w:color="517ED1"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9A41E6"/>
    <w:pPr>
      <w:spacing w:after="0" w:line="240" w:lineRule="auto"/>
    </w:pPr>
    <w:rPr>
      <w:rFonts w:ascii="Segoe UI" w:hAnsi="Segoe UI"/>
      <w:sz w:val="20"/>
      <w:lang w:val="en-GB"/>
    </w:rPr>
  </w:style>
  <w:style w:type="paragraph" w:styleId="CommentSubject">
    <w:name w:val="annotation subject"/>
    <w:basedOn w:val="CommentText"/>
    <w:next w:val="CommentText"/>
    <w:link w:val="CommentSubjectChar"/>
    <w:uiPriority w:val="99"/>
    <w:semiHidden/>
    <w:unhideWhenUsed/>
    <w:rsid w:val="00F63C65"/>
    <w:pPr>
      <w:spacing w:before="0" w:after="160" w:line="240" w:lineRule="auto"/>
      <w:jc w:val="both"/>
    </w:pPr>
    <w:rPr>
      <w:rFonts w:ascii="Segoe UI" w:eastAsiaTheme="minorHAnsi" w:hAnsi="Segoe UI" w:cstheme="minorBidi"/>
      <w:b/>
      <w:bCs/>
    </w:rPr>
  </w:style>
  <w:style w:type="character" w:customStyle="1" w:styleId="CommentSubjectChar">
    <w:name w:val="Comment Subject Char"/>
    <w:basedOn w:val="CommentTextChar"/>
    <w:link w:val="CommentSubject"/>
    <w:uiPriority w:val="99"/>
    <w:semiHidden/>
    <w:rsid w:val="00F63C65"/>
    <w:rPr>
      <w:rFonts w:ascii="Segoe UI" w:eastAsia="Times New Roman" w:hAnsi="Segoe UI" w:cs="Times New Roman"/>
      <w:b/>
      <w:bCs/>
      <w:sz w:val="20"/>
      <w:szCs w:val="20"/>
      <w:lang w:val="en-GB"/>
    </w:rPr>
  </w:style>
  <w:style w:type="paragraph" w:styleId="TOC3">
    <w:name w:val="toc 3"/>
    <w:basedOn w:val="Normal"/>
    <w:next w:val="Normal"/>
    <w:autoRedefine/>
    <w:uiPriority w:val="39"/>
    <w:unhideWhenUsed/>
    <w:rsid w:val="00C377FA"/>
    <w:pPr>
      <w:spacing w:after="100"/>
      <w:ind w:left="400"/>
    </w:pPr>
  </w:style>
  <w:style w:type="character" w:styleId="PlaceholderText">
    <w:name w:val="Placeholder Text"/>
    <w:basedOn w:val="DefaultParagraphFont"/>
    <w:uiPriority w:val="99"/>
    <w:semiHidden/>
    <w:rsid w:val="00E55B85"/>
    <w:rPr>
      <w:color w:val="808080"/>
    </w:rPr>
  </w:style>
  <w:style w:type="character" w:styleId="UnresolvedMention">
    <w:name w:val="Unresolved Mention"/>
    <w:basedOn w:val="DefaultParagraphFont"/>
    <w:uiPriority w:val="99"/>
    <w:semiHidden/>
    <w:unhideWhenUsed/>
    <w:rsid w:val="00D85D53"/>
    <w:rPr>
      <w:color w:val="605E5C"/>
      <w:shd w:val="clear" w:color="auto" w:fill="E1DFDD"/>
    </w:rPr>
  </w:style>
  <w:style w:type="character" w:styleId="FollowedHyperlink">
    <w:name w:val="FollowedHyperlink"/>
    <w:basedOn w:val="DefaultParagraphFont"/>
    <w:uiPriority w:val="99"/>
    <w:semiHidden/>
    <w:unhideWhenUsed/>
    <w:rsid w:val="009A37A0"/>
    <w:rPr>
      <w:color w:val="420A0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98656">
      <w:bodyDiv w:val="1"/>
      <w:marLeft w:val="0"/>
      <w:marRight w:val="0"/>
      <w:marTop w:val="0"/>
      <w:marBottom w:val="0"/>
      <w:divBdr>
        <w:top w:val="none" w:sz="0" w:space="0" w:color="auto"/>
        <w:left w:val="none" w:sz="0" w:space="0" w:color="auto"/>
        <w:bottom w:val="none" w:sz="0" w:space="0" w:color="auto"/>
        <w:right w:val="none" w:sz="0" w:space="0" w:color="auto"/>
      </w:divBdr>
    </w:div>
    <w:div w:id="999236466">
      <w:bodyDiv w:val="1"/>
      <w:marLeft w:val="0"/>
      <w:marRight w:val="0"/>
      <w:marTop w:val="0"/>
      <w:marBottom w:val="0"/>
      <w:divBdr>
        <w:top w:val="none" w:sz="0" w:space="0" w:color="auto"/>
        <w:left w:val="none" w:sz="0" w:space="0" w:color="auto"/>
        <w:bottom w:val="none" w:sz="0" w:space="0" w:color="auto"/>
        <w:right w:val="none" w:sz="0" w:space="0" w:color="auto"/>
      </w:divBdr>
    </w:div>
    <w:div w:id="1114791937">
      <w:bodyDiv w:val="1"/>
      <w:marLeft w:val="0"/>
      <w:marRight w:val="0"/>
      <w:marTop w:val="0"/>
      <w:marBottom w:val="0"/>
      <w:divBdr>
        <w:top w:val="none" w:sz="0" w:space="0" w:color="auto"/>
        <w:left w:val="none" w:sz="0" w:space="0" w:color="auto"/>
        <w:bottom w:val="none" w:sz="0" w:space="0" w:color="auto"/>
        <w:right w:val="none" w:sz="0" w:space="0" w:color="auto"/>
      </w:divBdr>
      <w:divsChild>
        <w:div w:id="274410431">
          <w:marLeft w:val="0"/>
          <w:marRight w:val="0"/>
          <w:marTop w:val="0"/>
          <w:marBottom w:val="0"/>
          <w:divBdr>
            <w:top w:val="none" w:sz="0" w:space="0" w:color="auto"/>
            <w:left w:val="none" w:sz="0" w:space="0" w:color="auto"/>
            <w:bottom w:val="none" w:sz="0" w:space="0" w:color="auto"/>
            <w:right w:val="none" w:sz="0" w:space="0" w:color="auto"/>
          </w:divBdr>
          <w:divsChild>
            <w:div w:id="7675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package" Target="embeddings/Microsoft_Visio_Drawing.vsdx"/><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rd\Documents\Custom%20Office%20Templates\ISIS-QMS-TPL-0022-General_Document_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FC98FEDC3E940B3A935C100F8382A2C"/>
        <w:category>
          <w:name w:val="General"/>
          <w:gallery w:val="placeholder"/>
        </w:category>
        <w:types>
          <w:type w:val="bbPlcHdr"/>
        </w:types>
        <w:behaviors>
          <w:behavior w:val="content"/>
        </w:behaviors>
        <w:guid w:val="{A17C217C-D9AD-4A50-B1F3-63B720CA4305}"/>
      </w:docPartPr>
      <w:docPartBody>
        <w:p w:rsidR="00661492" w:rsidRDefault="00834EC2" w:rsidP="00834EC2">
          <w:pPr>
            <w:pStyle w:val="BFC98FEDC3E940B3A935C100F8382A2C"/>
          </w:pPr>
          <w:r>
            <w:rPr>
              <w:rStyle w:val="PlaceholderText"/>
            </w:rPr>
            <w:t>Insert here the name of the project</w:t>
          </w:r>
          <w:r w:rsidRPr="00304034">
            <w:rPr>
              <w:rStyle w:val="PlaceholderText"/>
            </w:rPr>
            <w:t>.</w:t>
          </w:r>
        </w:p>
      </w:docPartBody>
    </w:docPart>
    <w:docPart>
      <w:docPartPr>
        <w:name w:val="347B4CDE2E8341548459B783DF77BA08"/>
        <w:category>
          <w:name w:val="General"/>
          <w:gallery w:val="placeholder"/>
        </w:category>
        <w:types>
          <w:type w:val="bbPlcHdr"/>
        </w:types>
        <w:behaviors>
          <w:behavior w:val="content"/>
        </w:behaviors>
        <w:guid w:val="{2F7B864A-5B62-4253-8E67-BCB61C7A6AE1}"/>
      </w:docPartPr>
      <w:docPartBody>
        <w:p w:rsidR="00D7683E" w:rsidRDefault="00834EC2" w:rsidP="00834EC2">
          <w:pPr>
            <w:pStyle w:val="347B4CDE2E8341548459B783DF77BA081"/>
          </w:pPr>
          <w:r>
            <w:rPr>
              <w:rStyle w:val="PlaceholderText"/>
            </w:rPr>
            <w:t>Insert here the name of the project</w:t>
          </w:r>
          <w:r w:rsidRPr="00304034">
            <w:rPr>
              <w:rStyle w:val="PlaceholderText"/>
            </w:rPr>
            <w:t>.</w:t>
          </w:r>
        </w:p>
      </w:docPartBody>
    </w:docPart>
    <w:docPart>
      <w:docPartPr>
        <w:name w:val="043B2081815D46DCB9A55864C4354570"/>
        <w:category>
          <w:name w:val="General"/>
          <w:gallery w:val="placeholder"/>
        </w:category>
        <w:types>
          <w:type w:val="bbPlcHdr"/>
        </w:types>
        <w:behaviors>
          <w:behavior w:val="content"/>
        </w:behaviors>
        <w:guid w:val="{D7ED46A7-CF55-45F1-9024-E114D9446405}"/>
      </w:docPartPr>
      <w:docPartBody>
        <w:p w:rsidR="00D7683E" w:rsidRDefault="00834EC2" w:rsidP="00834EC2">
          <w:pPr>
            <w:pStyle w:val="043B2081815D46DCB9A55864C43545701"/>
          </w:pPr>
          <w:r>
            <w:rPr>
              <w:rStyle w:val="PlaceholderText"/>
            </w:rPr>
            <w:t>Insert here the number of the work order</w:t>
          </w:r>
          <w:r w:rsidRPr="00304034">
            <w:rPr>
              <w:rStyle w:val="PlaceholderText"/>
            </w:rPr>
            <w:t>.</w:t>
          </w:r>
        </w:p>
      </w:docPartBody>
    </w:docPart>
    <w:docPart>
      <w:docPartPr>
        <w:name w:val="64AA871841774BA4A0BAC750728540A3"/>
        <w:category>
          <w:name w:val="General"/>
          <w:gallery w:val="placeholder"/>
        </w:category>
        <w:types>
          <w:type w:val="bbPlcHdr"/>
        </w:types>
        <w:behaviors>
          <w:behavior w:val="content"/>
        </w:behaviors>
        <w:guid w:val="{B38C36D1-DCC0-477B-B847-6DED50CBB618}"/>
      </w:docPartPr>
      <w:docPartBody>
        <w:p w:rsidR="006400DE" w:rsidRDefault="00671991" w:rsidP="00671991">
          <w:pPr>
            <w:pStyle w:val="64AA871841774BA4A0BAC750728540A3"/>
          </w:pPr>
          <w:r w:rsidRPr="00AA768D">
            <w:rPr>
              <w:color w:val="000000" w:themeColor="text1"/>
              <w:szCs w:val="18"/>
            </w:rPr>
            <w:t>Initials</w:t>
          </w:r>
        </w:p>
      </w:docPartBody>
    </w:docPart>
    <w:docPart>
      <w:docPartPr>
        <w:name w:val="4E7E4330B6C94CF38E2393572FD48C16"/>
        <w:category>
          <w:name w:val="General"/>
          <w:gallery w:val="placeholder"/>
        </w:category>
        <w:types>
          <w:type w:val="bbPlcHdr"/>
        </w:types>
        <w:behaviors>
          <w:behavior w:val="content"/>
        </w:behaviors>
        <w:guid w:val="{FFAEE566-EE01-407D-BAA8-2FABF2E258D6}"/>
      </w:docPartPr>
      <w:docPartBody>
        <w:p w:rsidR="006400DE" w:rsidRDefault="00671991" w:rsidP="00671991">
          <w:pPr>
            <w:pStyle w:val="4E7E4330B6C94CF38E2393572FD48C16"/>
          </w:pPr>
          <w:r w:rsidRPr="00AA768D">
            <w:rPr>
              <w:rStyle w:val="HeaderChar"/>
              <w:szCs w:val="18"/>
            </w:rPr>
            <w:t>Click here to enter a date.</w:t>
          </w:r>
        </w:p>
      </w:docPartBody>
    </w:docPart>
    <w:docPart>
      <w:docPartPr>
        <w:name w:val="2E498A6955C2407FBDD001AB4B415435"/>
        <w:category>
          <w:name w:val="General"/>
          <w:gallery w:val="placeholder"/>
        </w:category>
        <w:types>
          <w:type w:val="bbPlcHdr"/>
        </w:types>
        <w:behaviors>
          <w:behavior w:val="content"/>
        </w:behaviors>
        <w:guid w:val="{67796D58-FEA5-4B76-9C95-E45F1E127919}"/>
      </w:docPartPr>
      <w:docPartBody>
        <w:p w:rsidR="005D27B5" w:rsidRDefault="005D27B5" w:rsidP="005D27B5">
          <w:pPr>
            <w:pStyle w:val="2E498A6955C2407FBDD001AB4B415435"/>
          </w:pPr>
          <w:r>
            <w:rPr>
              <w:rStyle w:val="PlaceholderText"/>
            </w:rPr>
            <w:t>……</w:t>
          </w:r>
        </w:p>
      </w:docPartBody>
    </w:docPart>
    <w:docPart>
      <w:docPartPr>
        <w:name w:val="D74A1CC24367402C94C0035B2E526D8A"/>
        <w:category>
          <w:name w:val="General"/>
          <w:gallery w:val="placeholder"/>
        </w:category>
        <w:types>
          <w:type w:val="bbPlcHdr"/>
        </w:types>
        <w:behaviors>
          <w:behavior w:val="content"/>
        </w:behaviors>
        <w:guid w:val="{2C88F677-8774-41C1-B17B-DAD5BAA82FBE}"/>
      </w:docPartPr>
      <w:docPartBody>
        <w:p w:rsidR="005D27B5" w:rsidRDefault="005D27B5" w:rsidP="005D27B5">
          <w:pPr>
            <w:pStyle w:val="D74A1CC24367402C94C0035B2E526D8A"/>
          </w:pPr>
          <w:r>
            <w:rPr>
              <w:rStyle w:val="PlaceholderText"/>
            </w:rPr>
            <w:t>……</w:t>
          </w:r>
        </w:p>
      </w:docPartBody>
    </w:docPart>
    <w:docPart>
      <w:docPartPr>
        <w:name w:val="BBEA2B8CAB7349988ACEEA7DFBD62826"/>
        <w:category>
          <w:name w:val="General"/>
          <w:gallery w:val="placeholder"/>
        </w:category>
        <w:types>
          <w:type w:val="bbPlcHdr"/>
        </w:types>
        <w:behaviors>
          <w:behavior w:val="content"/>
        </w:behaviors>
        <w:guid w:val="{FE35A387-A4EF-435D-A6C3-5317E18183F8}"/>
      </w:docPartPr>
      <w:docPartBody>
        <w:p w:rsidR="005D27B5" w:rsidRDefault="005D27B5" w:rsidP="005D27B5">
          <w:pPr>
            <w:pStyle w:val="BBEA2B8CAB7349988ACEEA7DFBD62826"/>
          </w:pPr>
          <w:r>
            <w:rPr>
              <w:rStyle w:val="PlaceholderText"/>
            </w:rPr>
            <w:t>……</w:t>
          </w:r>
        </w:p>
      </w:docPartBody>
    </w:docPart>
    <w:docPart>
      <w:docPartPr>
        <w:name w:val="B50A7DC7E36A47F0A8A137B8DFC08D83"/>
        <w:category>
          <w:name w:val="General"/>
          <w:gallery w:val="placeholder"/>
        </w:category>
        <w:types>
          <w:type w:val="bbPlcHdr"/>
        </w:types>
        <w:behaviors>
          <w:behavior w:val="content"/>
        </w:behaviors>
        <w:guid w:val="{D7724005-FD11-4A55-8ED0-E31CBF5B317E}"/>
      </w:docPartPr>
      <w:docPartBody>
        <w:p w:rsidR="005D27B5" w:rsidRDefault="005D27B5" w:rsidP="005D27B5">
          <w:pPr>
            <w:pStyle w:val="B50A7DC7E36A47F0A8A137B8DFC08D83"/>
          </w:pPr>
          <w:r>
            <w:rPr>
              <w:rStyle w:val="PlaceholderText"/>
            </w:rPr>
            <w:t>……</w:t>
          </w:r>
        </w:p>
      </w:docPartBody>
    </w:docPart>
    <w:docPart>
      <w:docPartPr>
        <w:name w:val="7EC53A5493EF441A8CAAE98F1ACD2D38"/>
        <w:category>
          <w:name w:val="General"/>
          <w:gallery w:val="placeholder"/>
        </w:category>
        <w:types>
          <w:type w:val="bbPlcHdr"/>
        </w:types>
        <w:behaviors>
          <w:behavior w:val="content"/>
        </w:behaviors>
        <w:guid w:val="{9FBA8FC4-81C7-4CB3-AEFF-BE844FD2F9A5}"/>
      </w:docPartPr>
      <w:docPartBody>
        <w:p w:rsidR="005D27B5" w:rsidRDefault="005D27B5" w:rsidP="005D27B5">
          <w:pPr>
            <w:pStyle w:val="7EC53A5493EF441A8CAAE98F1ACD2D38"/>
          </w:pPr>
          <w:r>
            <w:rPr>
              <w:rStyle w:val="PlaceholderText"/>
            </w:rPr>
            <w:t>……</w:t>
          </w:r>
        </w:p>
      </w:docPartBody>
    </w:docPart>
    <w:docPart>
      <w:docPartPr>
        <w:name w:val="A03A16376A524343ACC017996BDB541C"/>
        <w:category>
          <w:name w:val="General"/>
          <w:gallery w:val="placeholder"/>
        </w:category>
        <w:types>
          <w:type w:val="bbPlcHdr"/>
        </w:types>
        <w:behaviors>
          <w:behavior w:val="content"/>
        </w:behaviors>
        <w:guid w:val="{2FBCCEE8-BEE6-456F-88AA-C150FD5672C2}"/>
      </w:docPartPr>
      <w:docPartBody>
        <w:p w:rsidR="005D27B5" w:rsidRDefault="005D27B5" w:rsidP="005D27B5">
          <w:pPr>
            <w:pStyle w:val="A03A16376A524343ACC017996BDB541C"/>
          </w:pPr>
          <w:r>
            <w:rPr>
              <w:rStyle w:val="PlaceholderText"/>
            </w:rPr>
            <w:t>……</w:t>
          </w:r>
        </w:p>
      </w:docPartBody>
    </w:docPart>
    <w:docPart>
      <w:docPartPr>
        <w:name w:val="4A659D9160034C95ACFD0D17C3142F60"/>
        <w:category>
          <w:name w:val="General"/>
          <w:gallery w:val="placeholder"/>
        </w:category>
        <w:types>
          <w:type w:val="bbPlcHdr"/>
        </w:types>
        <w:behaviors>
          <w:behavior w:val="content"/>
        </w:behaviors>
        <w:guid w:val="{3DB294DF-8580-4245-9E10-0356A9636A2C}"/>
      </w:docPartPr>
      <w:docPartBody>
        <w:p w:rsidR="005D27B5" w:rsidRDefault="005D27B5" w:rsidP="005D27B5">
          <w:pPr>
            <w:pStyle w:val="4A659D9160034C95ACFD0D17C3142F60"/>
          </w:pPr>
          <w:r>
            <w:rPr>
              <w:rStyle w:val="PlaceholderText"/>
            </w:rPr>
            <w:t>……</w:t>
          </w:r>
        </w:p>
      </w:docPartBody>
    </w:docPart>
    <w:docPart>
      <w:docPartPr>
        <w:name w:val="B0DA95BC7A1845BEBBA8A5A4574F7E38"/>
        <w:category>
          <w:name w:val="General"/>
          <w:gallery w:val="placeholder"/>
        </w:category>
        <w:types>
          <w:type w:val="bbPlcHdr"/>
        </w:types>
        <w:behaviors>
          <w:behavior w:val="content"/>
        </w:behaviors>
        <w:guid w:val="{FDA39D82-60A5-43D5-B3BF-82C620F97AEE}"/>
      </w:docPartPr>
      <w:docPartBody>
        <w:p w:rsidR="005D27B5" w:rsidRDefault="005D27B5" w:rsidP="005D27B5">
          <w:pPr>
            <w:pStyle w:val="B0DA95BC7A1845BEBBA8A5A4574F7E38"/>
          </w:pPr>
          <w:r>
            <w:rPr>
              <w:rStyle w:val="PlaceholderText"/>
            </w:rPr>
            <w:t>……</w:t>
          </w:r>
        </w:p>
      </w:docPartBody>
    </w:docPart>
    <w:docPart>
      <w:docPartPr>
        <w:name w:val="1F277C6B7CCC47DCB432F70C08885FE4"/>
        <w:category>
          <w:name w:val="General"/>
          <w:gallery w:val="placeholder"/>
        </w:category>
        <w:types>
          <w:type w:val="bbPlcHdr"/>
        </w:types>
        <w:behaviors>
          <w:behavior w:val="content"/>
        </w:behaviors>
        <w:guid w:val="{E1CB1B34-DD10-428F-8966-BD05E361F784}"/>
      </w:docPartPr>
      <w:docPartBody>
        <w:p w:rsidR="005D27B5" w:rsidRDefault="005D27B5" w:rsidP="005D27B5">
          <w:pPr>
            <w:pStyle w:val="1F277C6B7CCC47DCB432F70C08885FE4"/>
          </w:pPr>
          <w:r>
            <w:rPr>
              <w:rStyle w:val="PlaceholderText"/>
            </w:rPr>
            <w:t>……</w:t>
          </w:r>
        </w:p>
      </w:docPartBody>
    </w:docPart>
    <w:docPart>
      <w:docPartPr>
        <w:name w:val="7316DECAE09749ED8DAAE27FFA4BF440"/>
        <w:category>
          <w:name w:val="General"/>
          <w:gallery w:val="placeholder"/>
        </w:category>
        <w:types>
          <w:type w:val="bbPlcHdr"/>
        </w:types>
        <w:behaviors>
          <w:behavior w:val="content"/>
        </w:behaviors>
        <w:guid w:val="{F0CDF348-5BA6-408E-9FE8-EE54750C05B0}"/>
      </w:docPartPr>
      <w:docPartBody>
        <w:p w:rsidR="005D27B5" w:rsidRDefault="005D27B5" w:rsidP="005D27B5">
          <w:pPr>
            <w:pStyle w:val="7316DECAE09749ED8DAAE27FFA4BF440"/>
          </w:pPr>
          <w:r>
            <w:rPr>
              <w:rStyle w:val="PlaceholderText"/>
            </w:rPr>
            <w:t>……</w:t>
          </w:r>
        </w:p>
      </w:docPartBody>
    </w:docPart>
    <w:docPart>
      <w:docPartPr>
        <w:name w:val="B539B1C6E94F49799338F16CD23052A4"/>
        <w:category>
          <w:name w:val="General"/>
          <w:gallery w:val="placeholder"/>
        </w:category>
        <w:types>
          <w:type w:val="bbPlcHdr"/>
        </w:types>
        <w:behaviors>
          <w:behavior w:val="content"/>
        </w:behaviors>
        <w:guid w:val="{8E74D8AF-A86A-4572-BC9E-82F1915DFE50}"/>
      </w:docPartPr>
      <w:docPartBody>
        <w:p w:rsidR="005D27B5" w:rsidRDefault="005D27B5" w:rsidP="005D27B5">
          <w:pPr>
            <w:pStyle w:val="B539B1C6E94F49799338F16CD23052A4"/>
          </w:pPr>
          <w:r>
            <w:rPr>
              <w:rStyle w:val="PlaceholderText"/>
            </w:rPr>
            <w:t>……</w:t>
          </w:r>
        </w:p>
      </w:docPartBody>
    </w:docPart>
    <w:docPart>
      <w:docPartPr>
        <w:name w:val="65B0C7EFF4094C42B2593CDC33B8F888"/>
        <w:category>
          <w:name w:val="General"/>
          <w:gallery w:val="placeholder"/>
        </w:category>
        <w:types>
          <w:type w:val="bbPlcHdr"/>
        </w:types>
        <w:behaviors>
          <w:behavior w:val="content"/>
        </w:behaviors>
        <w:guid w:val="{37FC3575-2E8A-4D70-98E5-7709126AFFAF}"/>
      </w:docPartPr>
      <w:docPartBody>
        <w:p w:rsidR="005D27B5" w:rsidRDefault="005D27B5" w:rsidP="005D27B5">
          <w:pPr>
            <w:pStyle w:val="65B0C7EFF4094C42B2593CDC33B8F888"/>
          </w:pPr>
          <w:r>
            <w:rPr>
              <w:rStyle w:val="PlaceholderText"/>
            </w:rPr>
            <w:t>……</w:t>
          </w:r>
        </w:p>
      </w:docPartBody>
    </w:docPart>
    <w:docPart>
      <w:docPartPr>
        <w:name w:val="4ECDF9DC237F4B72BEBD30A25D8BD679"/>
        <w:category>
          <w:name w:val="General"/>
          <w:gallery w:val="placeholder"/>
        </w:category>
        <w:types>
          <w:type w:val="bbPlcHdr"/>
        </w:types>
        <w:behaviors>
          <w:behavior w:val="content"/>
        </w:behaviors>
        <w:guid w:val="{26E06D27-ECE8-4C24-97F8-D0FC01FB5F9A}"/>
      </w:docPartPr>
      <w:docPartBody>
        <w:p w:rsidR="005D27B5" w:rsidRDefault="005D27B5" w:rsidP="005D27B5">
          <w:pPr>
            <w:pStyle w:val="4ECDF9DC237F4B72BEBD30A25D8BD679"/>
          </w:pPr>
          <w:r>
            <w:rPr>
              <w:rStyle w:val="PlaceholderText"/>
            </w:rPr>
            <w:t>……</w:t>
          </w:r>
        </w:p>
      </w:docPartBody>
    </w:docPart>
    <w:docPart>
      <w:docPartPr>
        <w:name w:val="AD7B9593A9A14129A6663E565459D1AB"/>
        <w:category>
          <w:name w:val="General"/>
          <w:gallery w:val="placeholder"/>
        </w:category>
        <w:types>
          <w:type w:val="bbPlcHdr"/>
        </w:types>
        <w:behaviors>
          <w:behavior w:val="content"/>
        </w:behaviors>
        <w:guid w:val="{91F0EC25-2E3E-489C-91E1-16292EF83EBC}"/>
      </w:docPartPr>
      <w:docPartBody>
        <w:p w:rsidR="005D27B5" w:rsidRDefault="005D27B5" w:rsidP="005D27B5">
          <w:pPr>
            <w:pStyle w:val="AD7B9593A9A14129A6663E565459D1AB"/>
          </w:pPr>
          <w:r>
            <w:rPr>
              <w:rStyle w:val="PlaceholderText"/>
            </w:rPr>
            <w:t>……</w:t>
          </w:r>
        </w:p>
      </w:docPartBody>
    </w:docPart>
    <w:docPart>
      <w:docPartPr>
        <w:name w:val="BFFDC0AC368F44BCB283FC1349008ED6"/>
        <w:category>
          <w:name w:val="General"/>
          <w:gallery w:val="placeholder"/>
        </w:category>
        <w:types>
          <w:type w:val="bbPlcHdr"/>
        </w:types>
        <w:behaviors>
          <w:behavior w:val="content"/>
        </w:behaviors>
        <w:guid w:val="{6DB597E8-34BE-4DFF-A5A0-D9E31B790820}"/>
      </w:docPartPr>
      <w:docPartBody>
        <w:p w:rsidR="005D27B5" w:rsidRDefault="005D27B5" w:rsidP="005D27B5">
          <w:pPr>
            <w:pStyle w:val="BFFDC0AC368F44BCB283FC1349008ED6"/>
          </w:pPr>
          <w:r>
            <w:rPr>
              <w:rStyle w:val="PlaceholderText"/>
            </w:rPr>
            <w:t>……</w:t>
          </w:r>
        </w:p>
      </w:docPartBody>
    </w:docPart>
    <w:docPart>
      <w:docPartPr>
        <w:name w:val="1B5329BE33514A6D9816068BDCC351CA"/>
        <w:category>
          <w:name w:val="General"/>
          <w:gallery w:val="placeholder"/>
        </w:category>
        <w:types>
          <w:type w:val="bbPlcHdr"/>
        </w:types>
        <w:behaviors>
          <w:behavior w:val="content"/>
        </w:behaviors>
        <w:guid w:val="{C14F9831-E832-48EC-AA05-6833B3DAAC83}"/>
      </w:docPartPr>
      <w:docPartBody>
        <w:p w:rsidR="005D27B5" w:rsidRDefault="005D27B5" w:rsidP="005D27B5">
          <w:pPr>
            <w:pStyle w:val="1B5329BE33514A6D9816068BDCC351CA"/>
          </w:pPr>
          <w:r>
            <w:rPr>
              <w:rStyle w:val="PlaceholderText"/>
            </w:rPr>
            <w:t>……</w:t>
          </w:r>
        </w:p>
      </w:docPartBody>
    </w:docPart>
    <w:docPart>
      <w:docPartPr>
        <w:name w:val="67FBB830BD104A1294D5E5B34BC6FA87"/>
        <w:category>
          <w:name w:val="General"/>
          <w:gallery w:val="placeholder"/>
        </w:category>
        <w:types>
          <w:type w:val="bbPlcHdr"/>
        </w:types>
        <w:behaviors>
          <w:behavior w:val="content"/>
        </w:behaviors>
        <w:guid w:val="{EA446DAC-0580-4185-A699-A924517FB6EF}"/>
      </w:docPartPr>
      <w:docPartBody>
        <w:p w:rsidR="005D27B5" w:rsidRDefault="005D27B5" w:rsidP="005D27B5">
          <w:pPr>
            <w:pStyle w:val="67FBB830BD104A1294D5E5B34BC6FA87"/>
          </w:pPr>
          <w:r>
            <w:rPr>
              <w:rStyle w:val="PlaceholderText"/>
            </w:rPr>
            <w:t>……</w:t>
          </w:r>
        </w:p>
      </w:docPartBody>
    </w:docPart>
    <w:docPart>
      <w:docPartPr>
        <w:name w:val="288365B2A32B43EE911F84C246502E5B"/>
        <w:category>
          <w:name w:val="General"/>
          <w:gallery w:val="placeholder"/>
        </w:category>
        <w:types>
          <w:type w:val="bbPlcHdr"/>
        </w:types>
        <w:behaviors>
          <w:behavior w:val="content"/>
        </w:behaviors>
        <w:guid w:val="{7CBE3AEE-DE40-411C-9318-06DF69DAABE9}"/>
      </w:docPartPr>
      <w:docPartBody>
        <w:p w:rsidR="005D27B5" w:rsidRDefault="005D27B5" w:rsidP="005D27B5">
          <w:pPr>
            <w:pStyle w:val="288365B2A32B43EE911F84C246502E5B"/>
          </w:pPr>
          <w:r>
            <w:rPr>
              <w:rStyle w:val="PlaceholderText"/>
            </w:rPr>
            <w:t>……</w:t>
          </w:r>
        </w:p>
      </w:docPartBody>
    </w:docPart>
    <w:docPart>
      <w:docPartPr>
        <w:name w:val="679B05C22D6C4137A64987D89C0C7475"/>
        <w:category>
          <w:name w:val="General"/>
          <w:gallery w:val="placeholder"/>
        </w:category>
        <w:types>
          <w:type w:val="bbPlcHdr"/>
        </w:types>
        <w:behaviors>
          <w:behavior w:val="content"/>
        </w:behaviors>
        <w:guid w:val="{1D9B0101-491B-4864-8D10-55A2CA69F956}"/>
      </w:docPartPr>
      <w:docPartBody>
        <w:p w:rsidR="005D27B5" w:rsidRDefault="005D27B5" w:rsidP="005D27B5">
          <w:pPr>
            <w:pStyle w:val="679B05C22D6C4137A64987D89C0C7475"/>
          </w:pPr>
          <w:r>
            <w:rPr>
              <w:rStyle w:val="PlaceholderText"/>
            </w:rPr>
            <w:t>……</w:t>
          </w:r>
        </w:p>
      </w:docPartBody>
    </w:docPart>
    <w:docPart>
      <w:docPartPr>
        <w:name w:val="E205CD581C9142108A632BB3067B7A77"/>
        <w:category>
          <w:name w:val="General"/>
          <w:gallery w:val="placeholder"/>
        </w:category>
        <w:types>
          <w:type w:val="bbPlcHdr"/>
        </w:types>
        <w:behaviors>
          <w:behavior w:val="content"/>
        </w:behaviors>
        <w:guid w:val="{A6700695-9DB5-4900-AC54-096694EFEFBD}"/>
      </w:docPartPr>
      <w:docPartBody>
        <w:p w:rsidR="005D27B5" w:rsidRDefault="005D27B5" w:rsidP="005D27B5">
          <w:pPr>
            <w:pStyle w:val="E205CD581C9142108A632BB3067B7A77"/>
          </w:pPr>
          <w:r>
            <w:rPr>
              <w:rStyle w:val="PlaceholderText"/>
            </w:rPr>
            <w:t>……</w:t>
          </w:r>
        </w:p>
      </w:docPartBody>
    </w:docPart>
    <w:docPart>
      <w:docPartPr>
        <w:name w:val="F0904F7DB60848CBBAEA50179B28EA67"/>
        <w:category>
          <w:name w:val="General"/>
          <w:gallery w:val="placeholder"/>
        </w:category>
        <w:types>
          <w:type w:val="bbPlcHdr"/>
        </w:types>
        <w:behaviors>
          <w:behavior w:val="content"/>
        </w:behaviors>
        <w:guid w:val="{8D83D6DE-8BD1-4284-BA4E-47D6F2E2DA6A}"/>
      </w:docPartPr>
      <w:docPartBody>
        <w:p w:rsidR="005D27B5" w:rsidRDefault="005D27B5" w:rsidP="005D27B5">
          <w:pPr>
            <w:pStyle w:val="F0904F7DB60848CBBAEA50179B28EA67"/>
          </w:pPr>
          <w:r>
            <w:rPr>
              <w:rStyle w:val="PlaceholderText"/>
            </w:rPr>
            <w:t>……</w:t>
          </w:r>
        </w:p>
      </w:docPartBody>
    </w:docPart>
    <w:docPart>
      <w:docPartPr>
        <w:name w:val="B019DB44E5A246B48A4E165483CC9BE6"/>
        <w:category>
          <w:name w:val="General"/>
          <w:gallery w:val="placeholder"/>
        </w:category>
        <w:types>
          <w:type w:val="bbPlcHdr"/>
        </w:types>
        <w:behaviors>
          <w:behavior w:val="content"/>
        </w:behaviors>
        <w:guid w:val="{BF630BFA-047C-4E62-B8F0-2CF6304D17A3}"/>
      </w:docPartPr>
      <w:docPartBody>
        <w:p w:rsidR="005D27B5" w:rsidRDefault="005D27B5" w:rsidP="005D27B5">
          <w:pPr>
            <w:pStyle w:val="B019DB44E5A246B48A4E165483CC9BE6"/>
          </w:pPr>
          <w:r>
            <w:rPr>
              <w:rStyle w:val="PlaceholderText"/>
            </w:rPr>
            <w:t>……</w:t>
          </w:r>
        </w:p>
      </w:docPartBody>
    </w:docPart>
    <w:docPart>
      <w:docPartPr>
        <w:name w:val="5ED86B10800B4E60B82BFC81097D1DD4"/>
        <w:category>
          <w:name w:val="General"/>
          <w:gallery w:val="placeholder"/>
        </w:category>
        <w:types>
          <w:type w:val="bbPlcHdr"/>
        </w:types>
        <w:behaviors>
          <w:behavior w:val="content"/>
        </w:behaviors>
        <w:guid w:val="{F5A41DA4-722D-414B-AECA-39DED4F1678B}"/>
      </w:docPartPr>
      <w:docPartBody>
        <w:p w:rsidR="005D27B5" w:rsidRDefault="005D27B5" w:rsidP="005D27B5">
          <w:pPr>
            <w:pStyle w:val="5ED86B10800B4E60B82BFC81097D1DD4"/>
          </w:pPr>
          <w:r>
            <w:rPr>
              <w:rStyle w:val="PlaceholderText"/>
            </w:rPr>
            <w:t>……</w:t>
          </w:r>
        </w:p>
      </w:docPartBody>
    </w:docPart>
    <w:docPart>
      <w:docPartPr>
        <w:name w:val="89E8901047824D4E96F4363DF57AB53D"/>
        <w:category>
          <w:name w:val="General"/>
          <w:gallery w:val="placeholder"/>
        </w:category>
        <w:types>
          <w:type w:val="bbPlcHdr"/>
        </w:types>
        <w:behaviors>
          <w:behavior w:val="content"/>
        </w:behaviors>
        <w:guid w:val="{7F5C2A8C-9A93-4B20-9F26-32891FF893B5}"/>
      </w:docPartPr>
      <w:docPartBody>
        <w:p w:rsidR="005D27B5" w:rsidRDefault="005D27B5" w:rsidP="005D27B5">
          <w:pPr>
            <w:pStyle w:val="89E8901047824D4E96F4363DF57AB53D"/>
          </w:pPr>
          <w:r>
            <w:rPr>
              <w:rStyle w:val="PlaceholderText"/>
            </w:rPr>
            <w:t>……</w:t>
          </w:r>
        </w:p>
      </w:docPartBody>
    </w:docPart>
    <w:docPart>
      <w:docPartPr>
        <w:name w:val="47EDBD9DEB374690BD1B67CC26C5363E"/>
        <w:category>
          <w:name w:val="General"/>
          <w:gallery w:val="placeholder"/>
        </w:category>
        <w:types>
          <w:type w:val="bbPlcHdr"/>
        </w:types>
        <w:behaviors>
          <w:behavior w:val="content"/>
        </w:behaviors>
        <w:guid w:val="{772BCDC7-B590-4489-AFCD-D342589BAF4F}"/>
      </w:docPartPr>
      <w:docPartBody>
        <w:p w:rsidR="005D27B5" w:rsidRDefault="005D27B5" w:rsidP="005D27B5">
          <w:pPr>
            <w:pStyle w:val="47EDBD9DEB374690BD1B67CC26C5363E"/>
          </w:pPr>
          <w:r>
            <w:rPr>
              <w:rStyle w:val="PlaceholderText"/>
            </w:rPr>
            <w:t>……</w:t>
          </w:r>
        </w:p>
      </w:docPartBody>
    </w:docPart>
    <w:docPart>
      <w:docPartPr>
        <w:name w:val="A3F21F3A80574001B4DBD85D0CE821DF"/>
        <w:category>
          <w:name w:val="General"/>
          <w:gallery w:val="placeholder"/>
        </w:category>
        <w:types>
          <w:type w:val="bbPlcHdr"/>
        </w:types>
        <w:behaviors>
          <w:behavior w:val="content"/>
        </w:behaviors>
        <w:guid w:val="{A1816D54-E346-40EB-B9DB-3BBE45DC4442}"/>
      </w:docPartPr>
      <w:docPartBody>
        <w:p w:rsidR="005D27B5" w:rsidRDefault="005D27B5" w:rsidP="005D27B5">
          <w:pPr>
            <w:pStyle w:val="A3F21F3A80574001B4DBD85D0CE821DF"/>
          </w:pPr>
          <w:r>
            <w:rPr>
              <w:rStyle w:val="PlaceholderText"/>
            </w:rPr>
            <w:t>……</w:t>
          </w:r>
        </w:p>
      </w:docPartBody>
    </w:docPart>
    <w:docPart>
      <w:docPartPr>
        <w:name w:val="65E1031384D04E1EA40B662B17D80EC6"/>
        <w:category>
          <w:name w:val="General"/>
          <w:gallery w:val="placeholder"/>
        </w:category>
        <w:types>
          <w:type w:val="bbPlcHdr"/>
        </w:types>
        <w:behaviors>
          <w:behavior w:val="content"/>
        </w:behaviors>
        <w:guid w:val="{540B1AD3-C1E5-4C8B-B376-A0400EFCC9D2}"/>
      </w:docPartPr>
      <w:docPartBody>
        <w:p w:rsidR="005D27B5" w:rsidRDefault="005D27B5" w:rsidP="005D27B5">
          <w:pPr>
            <w:pStyle w:val="65E1031384D04E1EA40B662B17D80EC6"/>
          </w:pPr>
          <w:r>
            <w:rPr>
              <w:rStyle w:val="PlaceholderText"/>
            </w:rPr>
            <w:t>……</w:t>
          </w:r>
        </w:p>
      </w:docPartBody>
    </w:docPart>
    <w:docPart>
      <w:docPartPr>
        <w:name w:val="76843B71998046DDB6AA295ED5AB04C7"/>
        <w:category>
          <w:name w:val="General"/>
          <w:gallery w:val="placeholder"/>
        </w:category>
        <w:types>
          <w:type w:val="bbPlcHdr"/>
        </w:types>
        <w:behaviors>
          <w:behavior w:val="content"/>
        </w:behaviors>
        <w:guid w:val="{D16F52F8-EA52-4AF9-8B47-AC7F79645231}"/>
      </w:docPartPr>
      <w:docPartBody>
        <w:p w:rsidR="005D27B5" w:rsidRDefault="005D27B5" w:rsidP="005D27B5">
          <w:pPr>
            <w:pStyle w:val="76843B71998046DDB6AA295ED5AB04C7"/>
          </w:pPr>
          <w:r>
            <w:rPr>
              <w:rStyle w:val="PlaceholderText"/>
            </w:rPr>
            <w:t>……</w:t>
          </w:r>
        </w:p>
      </w:docPartBody>
    </w:docPart>
    <w:docPart>
      <w:docPartPr>
        <w:name w:val="53F7541C99CC4E8AB057F3F85C400F48"/>
        <w:category>
          <w:name w:val="General"/>
          <w:gallery w:val="placeholder"/>
        </w:category>
        <w:types>
          <w:type w:val="bbPlcHdr"/>
        </w:types>
        <w:behaviors>
          <w:behavior w:val="content"/>
        </w:behaviors>
        <w:guid w:val="{28BC6DFE-04A3-4CA9-BB7D-825F53776F85}"/>
      </w:docPartPr>
      <w:docPartBody>
        <w:p w:rsidR="005D27B5" w:rsidRDefault="005D27B5" w:rsidP="005D27B5">
          <w:pPr>
            <w:pStyle w:val="53F7541C99CC4E8AB057F3F85C400F48"/>
          </w:pPr>
          <w:r>
            <w:rPr>
              <w:rStyle w:val="PlaceholderText"/>
            </w:rPr>
            <w:t>……</w:t>
          </w:r>
        </w:p>
      </w:docPartBody>
    </w:docPart>
    <w:docPart>
      <w:docPartPr>
        <w:name w:val="F9C36CC4EB4948FF9B564E60525600A5"/>
        <w:category>
          <w:name w:val="General"/>
          <w:gallery w:val="placeholder"/>
        </w:category>
        <w:types>
          <w:type w:val="bbPlcHdr"/>
        </w:types>
        <w:behaviors>
          <w:behavior w:val="content"/>
        </w:behaviors>
        <w:guid w:val="{0D173003-D4F3-4D82-8C20-ADF9C0B46F64}"/>
      </w:docPartPr>
      <w:docPartBody>
        <w:p w:rsidR="005D27B5" w:rsidRDefault="005D27B5" w:rsidP="005D27B5">
          <w:pPr>
            <w:pStyle w:val="F9C36CC4EB4948FF9B564E60525600A5"/>
          </w:pPr>
          <w:r>
            <w:rPr>
              <w:rStyle w:val="PlaceholderText"/>
            </w:rPr>
            <w:t>……</w:t>
          </w:r>
        </w:p>
      </w:docPartBody>
    </w:docPart>
    <w:docPart>
      <w:docPartPr>
        <w:name w:val="94BE6247AE4040D296F97C564D5F8B70"/>
        <w:category>
          <w:name w:val="General"/>
          <w:gallery w:val="placeholder"/>
        </w:category>
        <w:types>
          <w:type w:val="bbPlcHdr"/>
        </w:types>
        <w:behaviors>
          <w:behavior w:val="content"/>
        </w:behaviors>
        <w:guid w:val="{CEB216D1-B519-403A-8B47-CDAEE8493FA7}"/>
      </w:docPartPr>
      <w:docPartBody>
        <w:p w:rsidR="005D27B5" w:rsidRDefault="005D27B5" w:rsidP="005D27B5">
          <w:pPr>
            <w:pStyle w:val="94BE6247AE4040D296F97C564D5F8B70"/>
          </w:pPr>
          <w:r>
            <w:rPr>
              <w:rStyle w:val="PlaceholderText"/>
            </w:rPr>
            <w:t>……</w:t>
          </w:r>
        </w:p>
      </w:docPartBody>
    </w:docPart>
    <w:docPart>
      <w:docPartPr>
        <w:name w:val="68702B2AD51B4914992B45AFCCCC0B55"/>
        <w:category>
          <w:name w:val="General"/>
          <w:gallery w:val="placeholder"/>
        </w:category>
        <w:types>
          <w:type w:val="bbPlcHdr"/>
        </w:types>
        <w:behaviors>
          <w:behavior w:val="content"/>
        </w:behaviors>
        <w:guid w:val="{BDECFCC6-D6E8-4248-932B-102E12195C1D}"/>
      </w:docPartPr>
      <w:docPartBody>
        <w:p w:rsidR="005D27B5" w:rsidRDefault="005D27B5" w:rsidP="005D27B5">
          <w:pPr>
            <w:pStyle w:val="68702B2AD51B4914992B45AFCCCC0B55"/>
          </w:pPr>
          <w:r>
            <w:rPr>
              <w:rStyle w:val="PlaceholderText"/>
            </w:rPr>
            <w:t>……</w:t>
          </w:r>
        </w:p>
      </w:docPartBody>
    </w:docPart>
    <w:docPart>
      <w:docPartPr>
        <w:name w:val="1FCC8D2397114C538EF91B3C3BADD11A"/>
        <w:category>
          <w:name w:val="General"/>
          <w:gallery w:val="placeholder"/>
        </w:category>
        <w:types>
          <w:type w:val="bbPlcHdr"/>
        </w:types>
        <w:behaviors>
          <w:behavior w:val="content"/>
        </w:behaviors>
        <w:guid w:val="{1CAD1310-E214-4EC2-86AA-565A9B9EB6DE}"/>
      </w:docPartPr>
      <w:docPartBody>
        <w:p w:rsidR="005D27B5" w:rsidRDefault="005D27B5" w:rsidP="005D27B5">
          <w:pPr>
            <w:pStyle w:val="1FCC8D2397114C538EF91B3C3BADD11A"/>
          </w:pPr>
          <w:r>
            <w:rPr>
              <w:rStyle w:val="PlaceholderText"/>
            </w:rPr>
            <w:t>……</w:t>
          </w:r>
        </w:p>
      </w:docPartBody>
    </w:docPart>
    <w:docPart>
      <w:docPartPr>
        <w:name w:val="61266BFBE75241DEAF02F7EA7D301878"/>
        <w:category>
          <w:name w:val="General"/>
          <w:gallery w:val="placeholder"/>
        </w:category>
        <w:types>
          <w:type w:val="bbPlcHdr"/>
        </w:types>
        <w:behaviors>
          <w:behavior w:val="content"/>
        </w:behaviors>
        <w:guid w:val="{07BD2DE2-50AD-4450-9778-E82AD364CC2C}"/>
      </w:docPartPr>
      <w:docPartBody>
        <w:p w:rsidR="005D27B5" w:rsidRDefault="005D27B5" w:rsidP="005D27B5">
          <w:pPr>
            <w:pStyle w:val="61266BFBE75241DEAF02F7EA7D301878"/>
          </w:pPr>
          <w:r>
            <w:rPr>
              <w:rStyle w:val="PlaceholderText"/>
            </w:rPr>
            <w:t>……</w:t>
          </w:r>
        </w:p>
      </w:docPartBody>
    </w:docPart>
    <w:docPart>
      <w:docPartPr>
        <w:name w:val="3B25E2F5C9C6429D8B81B1166B173B67"/>
        <w:category>
          <w:name w:val="General"/>
          <w:gallery w:val="placeholder"/>
        </w:category>
        <w:types>
          <w:type w:val="bbPlcHdr"/>
        </w:types>
        <w:behaviors>
          <w:behavior w:val="content"/>
        </w:behaviors>
        <w:guid w:val="{60B2E608-D883-415B-BE8C-94A394296EAB}"/>
      </w:docPartPr>
      <w:docPartBody>
        <w:p w:rsidR="005D27B5" w:rsidRDefault="005D27B5" w:rsidP="005D27B5">
          <w:pPr>
            <w:pStyle w:val="3B25E2F5C9C6429D8B81B1166B173B67"/>
          </w:pPr>
          <w:r>
            <w:rPr>
              <w:rStyle w:val="PlaceholderText"/>
            </w:rPr>
            <w:t>……</w:t>
          </w:r>
        </w:p>
      </w:docPartBody>
    </w:docPart>
    <w:docPart>
      <w:docPartPr>
        <w:name w:val="AA23BE3C0A9C4BFE9B7C1CBC060A1335"/>
        <w:category>
          <w:name w:val="General"/>
          <w:gallery w:val="placeholder"/>
        </w:category>
        <w:types>
          <w:type w:val="bbPlcHdr"/>
        </w:types>
        <w:behaviors>
          <w:behavior w:val="content"/>
        </w:behaviors>
        <w:guid w:val="{BEB8AB6C-CD4C-49F5-B059-57179E8198FB}"/>
      </w:docPartPr>
      <w:docPartBody>
        <w:p w:rsidR="005D27B5" w:rsidRDefault="005D27B5" w:rsidP="005D27B5">
          <w:pPr>
            <w:pStyle w:val="AA23BE3C0A9C4BFE9B7C1CBC060A1335"/>
          </w:pPr>
          <w:r>
            <w:rPr>
              <w:rStyle w:val="PlaceholderText"/>
            </w:rPr>
            <w:t>……</w:t>
          </w:r>
        </w:p>
      </w:docPartBody>
    </w:docPart>
    <w:docPart>
      <w:docPartPr>
        <w:name w:val="141C1CC8095D4A85BF35F29963A3E65C"/>
        <w:category>
          <w:name w:val="General"/>
          <w:gallery w:val="placeholder"/>
        </w:category>
        <w:types>
          <w:type w:val="bbPlcHdr"/>
        </w:types>
        <w:behaviors>
          <w:behavior w:val="content"/>
        </w:behaviors>
        <w:guid w:val="{C7811543-4806-4148-A5D3-BE85AF4824D5}"/>
      </w:docPartPr>
      <w:docPartBody>
        <w:p w:rsidR="005D27B5" w:rsidRDefault="005D27B5" w:rsidP="005D27B5">
          <w:pPr>
            <w:pStyle w:val="141C1CC8095D4A85BF35F29963A3E65C"/>
          </w:pPr>
          <w:r>
            <w:rPr>
              <w:rStyle w:val="PlaceholderText"/>
            </w:rPr>
            <w:t>……</w:t>
          </w:r>
        </w:p>
      </w:docPartBody>
    </w:docPart>
    <w:docPart>
      <w:docPartPr>
        <w:name w:val="E933E5B9721C4E3F916CE8DB7F03C034"/>
        <w:category>
          <w:name w:val="General"/>
          <w:gallery w:val="placeholder"/>
        </w:category>
        <w:types>
          <w:type w:val="bbPlcHdr"/>
        </w:types>
        <w:behaviors>
          <w:behavior w:val="content"/>
        </w:behaviors>
        <w:guid w:val="{DCA33650-B5BC-4EF6-BFD4-7B8239EE45F8}"/>
      </w:docPartPr>
      <w:docPartBody>
        <w:p w:rsidR="005D27B5" w:rsidRDefault="005D27B5" w:rsidP="005D27B5">
          <w:pPr>
            <w:pStyle w:val="E933E5B9721C4E3F916CE8DB7F03C034"/>
          </w:pPr>
          <w:r>
            <w:rPr>
              <w:rStyle w:val="PlaceholderText"/>
            </w:rPr>
            <w:t>……</w:t>
          </w:r>
        </w:p>
      </w:docPartBody>
    </w:docPart>
    <w:docPart>
      <w:docPartPr>
        <w:name w:val="B2CE776F90584623B82C6D4AF6565AC0"/>
        <w:category>
          <w:name w:val="General"/>
          <w:gallery w:val="placeholder"/>
        </w:category>
        <w:types>
          <w:type w:val="bbPlcHdr"/>
        </w:types>
        <w:behaviors>
          <w:behavior w:val="content"/>
        </w:behaviors>
        <w:guid w:val="{7C2E1764-874C-44DB-9895-165690C51483}"/>
      </w:docPartPr>
      <w:docPartBody>
        <w:p w:rsidR="005D27B5" w:rsidRDefault="005D27B5" w:rsidP="005D27B5">
          <w:pPr>
            <w:pStyle w:val="B2CE776F90584623B82C6D4AF6565AC0"/>
          </w:pPr>
          <w:r>
            <w:rPr>
              <w:rStyle w:val="PlaceholderText"/>
            </w:rPr>
            <w:t>……</w:t>
          </w:r>
        </w:p>
      </w:docPartBody>
    </w:docPart>
    <w:docPart>
      <w:docPartPr>
        <w:name w:val="5EAA2E4DCF3D46F692078E61DCA66482"/>
        <w:category>
          <w:name w:val="General"/>
          <w:gallery w:val="placeholder"/>
        </w:category>
        <w:types>
          <w:type w:val="bbPlcHdr"/>
        </w:types>
        <w:behaviors>
          <w:behavior w:val="content"/>
        </w:behaviors>
        <w:guid w:val="{CAB3061D-3224-47ED-B485-638CCBF3F358}"/>
      </w:docPartPr>
      <w:docPartBody>
        <w:p w:rsidR="005D27B5" w:rsidRDefault="005D27B5" w:rsidP="005D27B5">
          <w:pPr>
            <w:pStyle w:val="5EAA2E4DCF3D46F692078E61DCA66482"/>
          </w:pPr>
          <w:r>
            <w:rPr>
              <w:rStyle w:val="PlaceholderText"/>
            </w:rPr>
            <w:t>……</w:t>
          </w:r>
        </w:p>
      </w:docPartBody>
    </w:docPart>
    <w:docPart>
      <w:docPartPr>
        <w:name w:val="0F10FDB4B65545AD85E1870293D0757C"/>
        <w:category>
          <w:name w:val="General"/>
          <w:gallery w:val="placeholder"/>
        </w:category>
        <w:types>
          <w:type w:val="bbPlcHdr"/>
        </w:types>
        <w:behaviors>
          <w:behavior w:val="content"/>
        </w:behaviors>
        <w:guid w:val="{5D003B8F-73DB-4682-A08A-5A62C032525B}"/>
      </w:docPartPr>
      <w:docPartBody>
        <w:p w:rsidR="005D27B5" w:rsidRDefault="005D27B5" w:rsidP="005D27B5">
          <w:pPr>
            <w:pStyle w:val="0F10FDB4B65545AD85E1870293D0757C"/>
          </w:pPr>
          <w:r>
            <w:rPr>
              <w:rStyle w:val="PlaceholderText"/>
            </w:rPr>
            <w:t>……</w:t>
          </w:r>
        </w:p>
      </w:docPartBody>
    </w:docPart>
    <w:docPart>
      <w:docPartPr>
        <w:name w:val="4CDC235A3B504E51B63F0D2435946918"/>
        <w:category>
          <w:name w:val="General"/>
          <w:gallery w:val="placeholder"/>
        </w:category>
        <w:types>
          <w:type w:val="bbPlcHdr"/>
        </w:types>
        <w:behaviors>
          <w:behavior w:val="content"/>
        </w:behaviors>
        <w:guid w:val="{3824D7FD-5B4F-44F7-8B7B-37608B64A756}"/>
      </w:docPartPr>
      <w:docPartBody>
        <w:p w:rsidR="005D27B5" w:rsidRDefault="005D27B5" w:rsidP="005D27B5">
          <w:pPr>
            <w:pStyle w:val="4CDC235A3B504E51B63F0D2435946918"/>
          </w:pP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647"/>
    <w:rsid w:val="00012E01"/>
    <w:rsid w:val="000F6FF4"/>
    <w:rsid w:val="00144467"/>
    <w:rsid w:val="0018054E"/>
    <w:rsid w:val="001C2E8A"/>
    <w:rsid w:val="00212BD6"/>
    <w:rsid w:val="0036247C"/>
    <w:rsid w:val="003640BC"/>
    <w:rsid w:val="00490559"/>
    <w:rsid w:val="00514042"/>
    <w:rsid w:val="005149FE"/>
    <w:rsid w:val="0056436A"/>
    <w:rsid w:val="00591FF6"/>
    <w:rsid w:val="005D27B5"/>
    <w:rsid w:val="00620445"/>
    <w:rsid w:val="0062202A"/>
    <w:rsid w:val="006400DE"/>
    <w:rsid w:val="00661492"/>
    <w:rsid w:val="00671991"/>
    <w:rsid w:val="00675DF9"/>
    <w:rsid w:val="0069147C"/>
    <w:rsid w:val="006928C3"/>
    <w:rsid w:val="00791C4D"/>
    <w:rsid w:val="007F74E7"/>
    <w:rsid w:val="00834EC2"/>
    <w:rsid w:val="009806C3"/>
    <w:rsid w:val="009D3DC7"/>
    <w:rsid w:val="009F3647"/>
    <w:rsid w:val="00A23F8D"/>
    <w:rsid w:val="00A51D73"/>
    <w:rsid w:val="00A53D5B"/>
    <w:rsid w:val="00C20AE7"/>
    <w:rsid w:val="00C26370"/>
    <w:rsid w:val="00C368B2"/>
    <w:rsid w:val="00C523BC"/>
    <w:rsid w:val="00CE547F"/>
    <w:rsid w:val="00D7683E"/>
    <w:rsid w:val="00D85C17"/>
    <w:rsid w:val="00D86525"/>
    <w:rsid w:val="00E475C0"/>
    <w:rsid w:val="00E94BC1"/>
    <w:rsid w:val="00EC686C"/>
    <w:rsid w:val="00F428CA"/>
    <w:rsid w:val="00F76C63"/>
    <w:rsid w:val="00FD0D57"/>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5D27B5"/>
    <w:rPr>
      <w:color w:val="808080"/>
    </w:rPr>
  </w:style>
  <w:style w:type="paragraph" w:styleId="Header">
    <w:name w:val="header"/>
    <w:basedOn w:val="Normal"/>
    <w:link w:val="HeaderChar"/>
    <w:uiPriority w:val="99"/>
    <w:unhideWhenUsed/>
    <w:qFormat/>
    <w:rsid w:val="00514042"/>
    <w:pPr>
      <w:spacing w:after="0" w:line="240" w:lineRule="auto"/>
      <w:jc w:val="both"/>
    </w:pPr>
    <w:rPr>
      <w:rFonts w:ascii="Segoe UI" w:eastAsiaTheme="minorHAnsi" w:hAnsi="Segoe UI"/>
      <w:sz w:val="16"/>
      <w:szCs w:val="16"/>
      <w:lang w:eastAsia="en-US"/>
    </w:rPr>
  </w:style>
  <w:style w:type="character" w:customStyle="1" w:styleId="HeaderChar">
    <w:name w:val="Header Char"/>
    <w:basedOn w:val="DefaultParagraphFont"/>
    <w:link w:val="Header"/>
    <w:uiPriority w:val="99"/>
    <w:rsid w:val="00514042"/>
    <w:rPr>
      <w:rFonts w:ascii="Segoe UI" w:eastAsiaTheme="minorHAnsi" w:hAnsi="Segoe UI"/>
      <w:sz w:val="16"/>
      <w:szCs w:val="16"/>
      <w:lang w:eastAsia="en-US"/>
    </w:rPr>
  </w:style>
  <w:style w:type="paragraph" w:customStyle="1" w:styleId="BFC98FEDC3E940B3A935C100F8382A2C">
    <w:name w:val="BFC98FEDC3E940B3A935C100F8382A2C"/>
    <w:rsid w:val="00834EC2"/>
    <w:pPr>
      <w:widowControl w:val="0"/>
      <w:suppressAutoHyphens/>
      <w:spacing w:after="120" w:line="240" w:lineRule="auto"/>
      <w:jc w:val="both"/>
    </w:pPr>
    <w:rPr>
      <w:rFonts w:ascii="Segoe UI" w:eastAsia="Arial Unicode MS" w:hAnsi="Segoe UI" w:cs="Mangal"/>
      <w:kern w:val="1"/>
      <w:sz w:val="20"/>
      <w:szCs w:val="24"/>
      <w:lang w:eastAsia="hi-IN" w:bidi="hi-IN"/>
    </w:rPr>
  </w:style>
  <w:style w:type="paragraph" w:customStyle="1" w:styleId="347B4CDE2E8341548459B783DF77BA081">
    <w:name w:val="347B4CDE2E8341548459B783DF77BA081"/>
    <w:rsid w:val="00834EC2"/>
    <w:pPr>
      <w:widowControl w:val="0"/>
      <w:suppressAutoHyphens/>
      <w:spacing w:after="120" w:line="240" w:lineRule="auto"/>
      <w:jc w:val="both"/>
    </w:pPr>
    <w:rPr>
      <w:rFonts w:ascii="Segoe UI" w:eastAsia="Arial Unicode MS" w:hAnsi="Segoe UI" w:cs="Mangal"/>
      <w:kern w:val="1"/>
      <w:sz w:val="20"/>
      <w:szCs w:val="24"/>
      <w:lang w:eastAsia="hi-IN" w:bidi="hi-IN"/>
    </w:rPr>
  </w:style>
  <w:style w:type="paragraph" w:customStyle="1" w:styleId="043B2081815D46DCB9A55864C43545701">
    <w:name w:val="043B2081815D46DCB9A55864C43545701"/>
    <w:rsid w:val="00834EC2"/>
    <w:pPr>
      <w:widowControl w:val="0"/>
      <w:suppressAutoHyphens/>
      <w:spacing w:after="120" w:line="240" w:lineRule="auto"/>
      <w:jc w:val="both"/>
    </w:pPr>
    <w:rPr>
      <w:rFonts w:ascii="Segoe UI" w:eastAsia="Arial Unicode MS" w:hAnsi="Segoe UI" w:cs="Mangal"/>
      <w:kern w:val="1"/>
      <w:sz w:val="20"/>
      <w:szCs w:val="24"/>
      <w:lang w:eastAsia="hi-IN" w:bidi="hi-IN"/>
    </w:rPr>
  </w:style>
  <w:style w:type="paragraph" w:customStyle="1" w:styleId="64AA871841774BA4A0BAC750728540A3">
    <w:name w:val="64AA871841774BA4A0BAC750728540A3"/>
    <w:rsid w:val="00671991"/>
  </w:style>
  <w:style w:type="paragraph" w:customStyle="1" w:styleId="4E7E4330B6C94CF38E2393572FD48C16">
    <w:name w:val="4E7E4330B6C94CF38E2393572FD48C16"/>
    <w:rsid w:val="00671991"/>
  </w:style>
  <w:style w:type="paragraph" w:customStyle="1" w:styleId="2E498A6955C2407FBDD001AB4B415435">
    <w:name w:val="2E498A6955C2407FBDD001AB4B415435"/>
    <w:rsid w:val="005D27B5"/>
    <w:pPr>
      <w:spacing w:line="278" w:lineRule="auto"/>
    </w:pPr>
    <w:rPr>
      <w:kern w:val="2"/>
      <w:sz w:val="24"/>
      <w:szCs w:val="21"/>
      <w:lang w:val="nl-NL" w:eastAsia="nl-NL" w:bidi="hi-IN"/>
      <w14:ligatures w14:val="standardContextual"/>
    </w:rPr>
  </w:style>
  <w:style w:type="paragraph" w:customStyle="1" w:styleId="D74A1CC24367402C94C0035B2E526D8A">
    <w:name w:val="D74A1CC24367402C94C0035B2E526D8A"/>
    <w:rsid w:val="005D27B5"/>
    <w:pPr>
      <w:spacing w:line="278" w:lineRule="auto"/>
    </w:pPr>
    <w:rPr>
      <w:kern w:val="2"/>
      <w:sz w:val="24"/>
      <w:szCs w:val="21"/>
      <w:lang w:val="nl-NL" w:eastAsia="nl-NL" w:bidi="hi-IN"/>
      <w14:ligatures w14:val="standardContextual"/>
    </w:rPr>
  </w:style>
  <w:style w:type="paragraph" w:customStyle="1" w:styleId="BBEA2B8CAB7349988ACEEA7DFBD62826">
    <w:name w:val="BBEA2B8CAB7349988ACEEA7DFBD62826"/>
    <w:rsid w:val="005D27B5"/>
    <w:pPr>
      <w:spacing w:line="278" w:lineRule="auto"/>
    </w:pPr>
    <w:rPr>
      <w:kern w:val="2"/>
      <w:sz w:val="24"/>
      <w:szCs w:val="21"/>
      <w:lang w:val="nl-NL" w:eastAsia="nl-NL" w:bidi="hi-IN"/>
      <w14:ligatures w14:val="standardContextual"/>
    </w:rPr>
  </w:style>
  <w:style w:type="paragraph" w:customStyle="1" w:styleId="B50A7DC7E36A47F0A8A137B8DFC08D83">
    <w:name w:val="B50A7DC7E36A47F0A8A137B8DFC08D83"/>
    <w:rsid w:val="005D27B5"/>
    <w:pPr>
      <w:spacing w:line="278" w:lineRule="auto"/>
    </w:pPr>
    <w:rPr>
      <w:kern w:val="2"/>
      <w:sz w:val="24"/>
      <w:szCs w:val="21"/>
      <w:lang w:val="nl-NL" w:eastAsia="nl-NL" w:bidi="hi-IN"/>
      <w14:ligatures w14:val="standardContextual"/>
    </w:rPr>
  </w:style>
  <w:style w:type="paragraph" w:customStyle="1" w:styleId="7EC53A5493EF441A8CAAE98F1ACD2D38">
    <w:name w:val="7EC53A5493EF441A8CAAE98F1ACD2D38"/>
    <w:rsid w:val="005D27B5"/>
    <w:pPr>
      <w:spacing w:line="278" w:lineRule="auto"/>
    </w:pPr>
    <w:rPr>
      <w:kern w:val="2"/>
      <w:sz w:val="24"/>
      <w:szCs w:val="21"/>
      <w:lang w:val="nl-NL" w:eastAsia="nl-NL" w:bidi="hi-IN"/>
      <w14:ligatures w14:val="standardContextual"/>
    </w:rPr>
  </w:style>
  <w:style w:type="paragraph" w:customStyle="1" w:styleId="A03A16376A524343ACC017996BDB541C">
    <w:name w:val="A03A16376A524343ACC017996BDB541C"/>
    <w:rsid w:val="005D27B5"/>
    <w:pPr>
      <w:spacing w:line="278" w:lineRule="auto"/>
    </w:pPr>
    <w:rPr>
      <w:kern w:val="2"/>
      <w:sz w:val="24"/>
      <w:szCs w:val="21"/>
      <w:lang w:val="nl-NL" w:eastAsia="nl-NL" w:bidi="hi-IN"/>
      <w14:ligatures w14:val="standardContextual"/>
    </w:rPr>
  </w:style>
  <w:style w:type="paragraph" w:customStyle="1" w:styleId="4A659D9160034C95ACFD0D17C3142F60">
    <w:name w:val="4A659D9160034C95ACFD0D17C3142F60"/>
    <w:rsid w:val="005D27B5"/>
    <w:pPr>
      <w:spacing w:line="278" w:lineRule="auto"/>
    </w:pPr>
    <w:rPr>
      <w:kern w:val="2"/>
      <w:sz w:val="24"/>
      <w:szCs w:val="21"/>
      <w:lang w:val="nl-NL" w:eastAsia="nl-NL" w:bidi="hi-IN"/>
      <w14:ligatures w14:val="standardContextual"/>
    </w:rPr>
  </w:style>
  <w:style w:type="paragraph" w:customStyle="1" w:styleId="B0DA95BC7A1845BEBBA8A5A4574F7E38">
    <w:name w:val="B0DA95BC7A1845BEBBA8A5A4574F7E38"/>
    <w:rsid w:val="005D27B5"/>
    <w:pPr>
      <w:spacing w:line="278" w:lineRule="auto"/>
    </w:pPr>
    <w:rPr>
      <w:kern w:val="2"/>
      <w:sz w:val="24"/>
      <w:szCs w:val="21"/>
      <w:lang w:val="nl-NL" w:eastAsia="nl-NL" w:bidi="hi-IN"/>
      <w14:ligatures w14:val="standardContextual"/>
    </w:rPr>
  </w:style>
  <w:style w:type="paragraph" w:customStyle="1" w:styleId="1F277C6B7CCC47DCB432F70C08885FE4">
    <w:name w:val="1F277C6B7CCC47DCB432F70C08885FE4"/>
    <w:rsid w:val="005D27B5"/>
    <w:pPr>
      <w:spacing w:line="278" w:lineRule="auto"/>
    </w:pPr>
    <w:rPr>
      <w:kern w:val="2"/>
      <w:sz w:val="24"/>
      <w:szCs w:val="21"/>
      <w:lang w:val="nl-NL" w:eastAsia="nl-NL" w:bidi="hi-IN"/>
      <w14:ligatures w14:val="standardContextual"/>
    </w:rPr>
  </w:style>
  <w:style w:type="paragraph" w:customStyle="1" w:styleId="7316DECAE09749ED8DAAE27FFA4BF440">
    <w:name w:val="7316DECAE09749ED8DAAE27FFA4BF440"/>
    <w:rsid w:val="005D27B5"/>
    <w:pPr>
      <w:spacing w:line="278" w:lineRule="auto"/>
    </w:pPr>
    <w:rPr>
      <w:kern w:val="2"/>
      <w:sz w:val="24"/>
      <w:szCs w:val="21"/>
      <w:lang w:val="nl-NL" w:eastAsia="nl-NL" w:bidi="hi-IN"/>
      <w14:ligatures w14:val="standardContextual"/>
    </w:rPr>
  </w:style>
  <w:style w:type="paragraph" w:customStyle="1" w:styleId="B539B1C6E94F49799338F16CD23052A4">
    <w:name w:val="B539B1C6E94F49799338F16CD23052A4"/>
    <w:rsid w:val="005D27B5"/>
    <w:pPr>
      <w:spacing w:line="278" w:lineRule="auto"/>
    </w:pPr>
    <w:rPr>
      <w:kern w:val="2"/>
      <w:sz w:val="24"/>
      <w:szCs w:val="21"/>
      <w:lang w:val="nl-NL" w:eastAsia="nl-NL" w:bidi="hi-IN"/>
      <w14:ligatures w14:val="standardContextual"/>
    </w:rPr>
  </w:style>
  <w:style w:type="paragraph" w:customStyle="1" w:styleId="65B0C7EFF4094C42B2593CDC33B8F888">
    <w:name w:val="65B0C7EFF4094C42B2593CDC33B8F888"/>
    <w:rsid w:val="005D27B5"/>
    <w:pPr>
      <w:spacing w:line="278" w:lineRule="auto"/>
    </w:pPr>
    <w:rPr>
      <w:kern w:val="2"/>
      <w:sz w:val="24"/>
      <w:szCs w:val="21"/>
      <w:lang w:val="nl-NL" w:eastAsia="nl-NL" w:bidi="hi-IN"/>
      <w14:ligatures w14:val="standardContextual"/>
    </w:rPr>
  </w:style>
  <w:style w:type="paragraph" w:customStyle="1" w:styleId="4ECDF9DC237F4B72BEBD30A25D8BD679">
    <w:name w:val="4ECDF9DC237F4B72BEBD30A25D8BD679"/>
    <w:rsid w:val="005D27B5"/>
    <w:pPr>
      <w:spacing w:line="278" w:lineRule="auto"/>
    </w:pPr>
    <w:rPr>
      <w:kern w:val="2"/>
      <w:sz w:val="24"/>
      <w:szCs w:val="21"/>
      <w:lang w:val="nl-NL" w:eastAsia="nl-NL" w:bidi="hi-IN"/>
      <w14:ligatures w14:val="standardContextual"/>
    </w:rPr>
  </w:style>
  <w:style w:type="paragraph" w:customStyle="1" w:styleId="AD7B9593A9A14129A6663E565459D1AB">
    <w:name w:val="AD7B9593A9A14129A6663E565459D1AB"/>
    <w:rsid w:val="005D27B5"/>
    <w:pPr>
      <w:spacing w:line="278" w:lineRule="auto"/>
    </w:pPr>
    <w:rPr>
      <w:kern w:val="2"/>
      <w:sz w:val="24"/>
      <w:szCs w:val="21"/>
      <w:lang w:val="nl-NL" w:eastAsia="nl-NL" w:bidi="hi-IN"/>
      <w14:ligatures w14:val="standardContextual"/>
    </w:rPr>
  </w:style>
  <w:style w:type="paragraph" w:customStyle="1" w:styleId="BFFDC0AC368F44BCB283FC1349008ED6">
    <w:name w:val="BFFDC0AC368F44BCB283FC1349008ED6"/>
    <w:rsid w:val="005D27B5"/>
    <w:pPr>
      <w:spacing w:line="278" w:lineRule="auto"/>
    </w:pPr>
    <w:rPr>
      <w:kern w:val="2"/>
      <w:sz w:val="24"/>
      <w:szCs w:val="21"/>
      <w:lang w:val="nl-NL" w:eastAsia="nl-NL" w:bidi="hi-IN"/>
      <w14:ligatures w14:val="standardContextual"/>
    </w:rPr>
  </w:style>
  <w:style w:type="paragraph" w:customStyle="1" w:styleId="1B5329BE33514A6D9816068BDCC351CA">
    <w:name w:val="1B5329BE33514A6D9816068BDCC351CA"/>
    <w:rsid w:val="005D27B5"/>
    <w:pPr>
      <w:spacing w:line="278" w:lineRule="auto"/>
    </w:pPr>
    <w:rPr>
      <w:kern w:val="2"/>
      <w:sz w:val="24"/>
      <w:szCs w:val="21"/>
      <w:lang w:val="nl-NL" w:eastAsia="nl-NL" w:bidi="hi-IN"/>
      <w14:ligatures w14:val="standardContextual"/>
    </w:rPr>
  </w:style>
  <w:style w:type="paragraph" w:customStyle="1" w:styleId="67FBB830BD104A1294D5E5B34BC6FA87">
    <w:name w:val="67FBB830BD104A1294D5E5B34BC6FA87"/>
    <w:rsid w:val="005D27B5"/>
    <w:pPr>
      <w:spacing w:line="278" w:lineRule="auto"/>
    </w:pPr>
    <w:rPr>
      <w:kern w:val="2"/>
      <w:sz w:val="24"/>
      <w:szCs w:val="21"/>
      <w:lang w:val="nl-NL" w:eastAsia="nl-NL" w:bidi="hi-IN"/>
      <w14:ligatures w14:val="standardContextual"/>
    </w:rPr>
  </w:style>
  <w:style w:type="paragraph" w:customStyle="1" w:styleId="288365B2A32B43EE911F84C246502E5B">
    <w:name w:val="288365B2A32B43EE911F84C246502E5B"/>
    <w:rsid w:val="005D27B5"/>
    <w:pPr>
      <w:spacing w:line="278" w:lineRule="auto"/>
    </w:pPr>
    <w:rPr>
      <w:kern w:val="2"/>
      <w:sz w:val="24"/>
      <w:szCs w:val="21"/>
      <w:lang w:val="nl-NL" w:eastAsia="nl-NL" w:bidi="hi-IN"/>
      <w14:ligatures w14:val="standardContextual"/>
    </w:rPr>
  </w:style>
  <w:style w:type="paragraph" w:customStyle="1" w:styleId="679B05C22D6C4137A64987D89C0C7475">
    <w:name w:val="679B05C22D6C4137A64987D89C0C7475"/>
    <w:rsid w:val="005D27B5"/>
    <w:pPr>
      <w:spacing w:line="278" w:lineRule="auto"/>
    </w:pPr>
    <w:rPr>
      <w:kern w:val="2"/>
      <w:sz w:val="24"/>
      <w:szCs w:val="21"/>
      <w:lang w:val="nl-NL" w:eastAsia="nl-NL" w:bidi="hi-IN"/>
      <w14:ligatures w14:val="standardContextual"/>
    </w:rPr>
  </w:style>
  <w:style w:type="paragraph" w:customStyle="1" w:styleId="E205CD581C9142108A632BB3067B7A77">
    <w:name w:val="E205CD581C9142108A632BB3067B7A77"/>
    <w:rsid w:val="005D27B5"/>
    <w:pPr>
      <w:spacing w:line="278" w:lineRule="auto"/>
    </w:pPr>
    <w:rPr>
      <w:kern w:val="2"/>
      <w:sz w:val="24"/>
      <w:szCs w:val="21"/>
      <w:lang w:val="nl-NL" w:eastAsia="nl-NL" w:bidi="hi-IN"/>
      <w14:ligatures w14:val="standardContextual"/>
    </w:rPr>
  </w:style>
  <w:style w:type="paragraph" w:customStyle="1" w:styleId="F0904F7DB60848CBBAEA50179B28EA67">
    <w:name w:val="F0904F7DB60848CBBAEA50179B28EA67"/>
    <w:rsid w:val="005D27B5"/>
    <w:pPr>
      <w:spacing w:line="278" w:lineRule="auto"/>
    </w:pPr>
    <w:rPr>
      <w:kern w:val="2"/>
      <w:sz w:val="24"/>
      <w:szCs w:val="21"/>
      <w:lang w:val="nl-NL" w:eastAsia="nl-NL" w:bidi="hi-IN"/>
      <w14:ligatures w14:val="standardContextual"/>
    </w:rPr>
  </w:style>
  <w:style w:type="paragraph" w:customStyle="1" w:styleId="B019DB44E5A246B48A4E165483CC9BE6">
    <w:name w:val="B019DB44E5A246B48A4E165483CC9BE6"/>
    <w:rsid w:val="005D27B5"/>
    <w:pPr>
      <w:spacing w:line="278" w:lineRule="auto"/>
    </w:pPr>
    <w:rPr>
      <w:kern w:val="2"/>
      <w:sz w:val="24"/>
      <w:szCs w:val="21"/>
      <w:lang w:val="nl-NL" w:eastAsia="nl-NL" w:bidi="hi-IN"/>
      <w14:ligatures w14:val="standardContextual"/>
    </w:rPr>
  </w:style>
  <w:style w:type="paragraph" w:customStyle="1" w:styleId="5ED86B10800B4E60B82BFC81097D1DD4">
    <w:name w:val="5ED86B10800B4E60B82BFC81097D1DD4"/>
    <w:rsid w:val="005D27B5"/>
    <w:pPr>
      <w:spacing w:line="278" w:lineRule="auto"/>
    </w:pPr>
    <w:rPr>
      <w:kern w:val="2"/>
      <w:sz w:val="24"/>
      <w:szCs w:val="21"/>
      <w:lang w:val="nl-NL" w:eastAsia="nl-NL" w:bidi="hi-IN"/>
      <w14:ligatures w14:val="standardContextual"/>
    </w:rPr>
  </w:style>
  <w:style w:type="paragraph" w:customStyle="1" w:styleId="89E8901047824D4E96F4363DF57AB53D">
    <w:name w:val="89E8901047824D4E96F4363DF57AB53D"/>
    <w:rsid w:val="005D27B5"/>
    <w:pPr>
      <w:spacing w:line="278" w:lineRule="auto"/>
    </w:pPr>
    <w:rPr>
      <w:kern w:val="2"/>
      <w:sz w:val="24"/>
      <w:szCs w:val="21"/>
      <w:lang w:val="nl-NL" w:eastAsia="nl-NL" w:bidi="hi-IN"/>
      <w14:ligatures w14:val="standardContextual"/>
    </w:rPr>
  </w:style>
  <w:style w:type="paragraph" w:customStyle="1" w:styleId="47EDBD9DEB374690BD1B67CC26C5363E">
    <w:name w:val="47EDBD9DEB374690BD1B67CC26C5363E"/>
    <w:rsid w:val="005D27B5"/>
    <w:pPr>
      <w:spacing w:line="278" w:lineRule="auto"/>
    </w:pPr>
    <w:rPr>
      <w:kern w:val="2"/>
      <w:sz w:val="24"/>
      <w:szCs w:val="21"/>
      <w:lang w:val="nl-NL" w:eastAsia="nl-NL" w:bidi="hi-IN"/>
      <w14:ligatures w14:val="standardContextual"/>
    </w:rPr>
  </w:style>
  <w:style w:type="paragraph" w:customStyle="1" w:styleId="A3F21F3A80574001B4DBD85D0CE821DF">
    <w:name w:val="A3F21F3A80574001B4DBD85D0CE821DF"/>
    <w:rsid w:val="005D27B5"/>
    <w:pPr>
      <w:spacing w:line="278" w:lineRule="auto"/>
    </w:pPr>
    <w:rPr>
      <w:kern w:val="2"/>
      <w:sz w:val="24"/>
      <w:szCs w:val="21"/>
      <w:lang w:val="nl-NL" w:eastAsia="nl-NL" w:bidi="hi-IN"/>
      <w14:ligatures w14:val="standardContextual"/>
    </w:rPr>
  </w:style>
  <w:style w:type="paragraph" w:customStyle="1" w:styleId="65E1031384D04E1EA40B662B17D80EC6">
    <w:name w:val="65E1031384D04E1EA40B662B17D80EC6"/>
    <w:rsid w:val="005D27B5"/>
    <w:pPr>
      <w:spacing w:line="278" w:lineRule="auto"/>
    </w:pPr>
    <w:rPr>
      <w:kern w:val="2"/>
      <w:sz w:val="24"/>
      <w:szCs w:val="21"/>
      <w:lang w:val="nl-NL" w:eastAsia="nl-NL" w:bidi="hi-IN"/>
      <w14:ligatures w14:val="standardContextual"/>
    </w:rPr>
  </w:style>
  <w:style w:type="paragraph" w:customStyle="1" w:styleId="76843B71998046DDB6AA295ED5AB04C7">
    <w:name w:val="76843B71998046DDB6AA295ED5AB04C7"/>
    <w:rsid w:val="005D27B5"/>
    <w:pPr>
      <w:spacing w:line="278" w:lineRule="auto"/>
    </w:pPr>
    <w:rPr>
      <w:kern w:val="2"/>
      <w:sz w:val="24"/>
      <w:szCs w:val="21"/>
      <w:lang w:val="nl-NL" w:eastAsia="nl-NL" w:bidi="hi-IN"/>
      <w14:ligatures w14:val="standardContextual"/>
    </w:rPr>
  </w:style>
  <w:style w:type="paragraph" w:customStyle="1" w:styleId="53F7541C99CC4E8AB057F3F85C400F48">
    <w:name w:val="53F7541C99CC4E8AB057F3F85C400F48"/>
    <w:rsid w:val="005D27B5"/>
    <w:pPr>
      <w:spacing w:line="278" w:lineRule="auto"/>
    </w:pPr>
    <w:rPr>
      <w:kern w:val="2"/>
      <w:sz w:val="24"/>
      <w:szCs w:val="21"/>
      <w:lang w:val="nl-NL" w:eastAsia="nl-NL" w:bidi="hi-IN"/>
      <w14:ligatures w14:val="standardContextual"/>
    </w:rPr>
  </w:style>
  <w:style w:type="paragraph" w:customStyle="1" w:styleId="F9C36CC4EB4948FF9B564E60525600A5">
    <w:name w:val="F9C36CC4EB4948FF9B564E60525600A5"/>
    <w:rsid w:val="005D27B5"/>
    <w:pPr>
      <w:spacing w:line="278" w:lineRule="auto"/>
    </w:pPr>
    <w:rPr>
      <w:kern w:val="2"/>
      <w:sz w:val="24"/>
      <w:szCs w:val="21"/>
      <w:lang w:val="nl-NL" w:eastAsia="nl-NL" w:bidi="hi-IN"/>
      <w14:ligatures w14:val="standardContextual"/>
    </w:rPr>
  </w:style>
  <w:style w:type="paragraph" w:customStyle="1" w:styleId="94BE6247AE4040D296F97C564D5F8B70">
    <w:name w:val="94BE6247AE4040D296F97C564D5F8B70"/>
    <w:rsid w:val="005D27B5"/>
    <w:pPr>
      <w:spacing w:line="278" w:lineRule="auto"/>
    </w:pPr>
    <w:rPr>
      <w:kern w:val="2"/>
      <w:sz w:val="24"/>
      <w:szCs w:val="21"/>
      <w:lang w:val="nl-NL" w:eastAsia="nl-NL" w:bidi="hi-IN"/>
      <w14:ligatures w14:val="standardContextual"/>
    </w:rPr>
  </w:style>
  <w:style w:type="paragraph" w:customStyle="1" w:styleId="68702B2AD51B4914992B45AFCCCC0B55">
    <w:name w:val="68702B2AD51B4914992B45AFCCCC0B55"/>
    <w:rsid w:val="005D27B5"/>
    <w:pPr>
      <w:spacing w:line="278" w:lineRule="auto"/>
    </w:pPr>
    <w:rPr>
      <w:kern w:val="2"/>
      <w:sz w:val="24"/>
      <w:szCs w:val="21"/>
      <w:lang w:val="nl-NL" w:eastAsia="nl-NL" w:bidi="hi-IN"/>
      <w14:ligatures w14:val="standardContextual"/>
    </w:rPr>
  </w:style>
  <w:style w:type="paragraph" w:customStyle="1" w:styleId="1FCC8D2397114C538EF91B3C3BADD11A">
    <w:name w:val="1FCC8D2397114C538EF91B3C3BADD11A"/>
    <w:rsid w:val="005D27B5"/>
    <w:pPr>
      <w:spacing w:line="278" w:lineRule="auto"/>
    </w:pPr>
    <w:rPr>
      <w:kern w:val="2"/>
      <w:sz w:val="24"/>
      <w:szCs w:val="21"/>
      <w:lang w:val="nl-NL" w:eastAsia="nl-NL" w:bidi="hi-IN"/>
      <w14:ligatures w14:val="standardContextual"/>
    </w:rPr>
  </w:style>
  <w:style w:type="paragraph" w:customStyle="1" w:styleId="61266BFBE75241DEAF02F7EA7D301878">
    <w:name w:val="61266BFBE75241DEAF02F7EA7D301878"/>
    <w:rsid w:val="005D27B5"/>
    <w:pPr>
      <w:spacing w:line="278" w:lineRule="auto"/>
    </w:pPr>
    <w:rPr>
      <w:kern w:val="2"/>
      <w:sz w:val="24"/>
      <w:szCs w:val="21"/>
      <w:lang w:val="nl-NL" w:eastAsia="nl-NL" w:bidi="hi-IN"/>
      <w14:ligatures w14:val="standardContextual"/>
    </w:rPr>
  </w:style>
  <w:style w:type="paragraph" w:customStyle="1" w:styleId="3B25E2F5C9C6429D8B81B1166B173B67">
    <w:name w:val="3B25E2F5C9C6429D8B81B1166B173B67"/>
    <w:rsid w:val="005D27B5"/>
    <w:pPr>
      <w:spacing w:line="278" w:lineRule="auto"/>
    </w:pPr>
    <w:rPr>
      <w:kern w:val="2"/>
      <w:sz w:val="24"/>
      <w:szCs w:val="21"/>
      <w:lang w:val="nl-NL" w:eastAsia="nl-NL" w:bidi="hi-IN"/>
      <w14:ligatures w14:val="standardContextual"/>
    </w:rPr>
  </w:style>
  <w:style w:type="paragraph" w:customStyle="1" w:styleId="AA23BE3C0A9C4BFE9B7C1CBC060A1335">
    <w:name w:val="AA23BE3C0A9C4BFE9B7C1CBC060A1335"/>
    <w:rsid w:val="005D27B5"/>
    <w:pPr>
      <w:spacing w:line="278" w:lineRule="auto"/>
    </w:pPr>
    <w:rPr>
      <w:kern w:val="2"/>
      <w:sz w:val="24"/>
      <w:szCs w:val="21"/>
      <w:lang w:val="nl-NL" w:eastAsia="nl-NL" w:bidi="hi-IN"/>
      <w14:ligatures w14:val="standardContextual"/>
    </w:rPr>
  </w:style>
  <w:style w:type="paragraph" w:customStyle="1" w:styleId="141C1CC8095D4A85BF35F29963A3E65C">
    <w:name w:val="141C1CC8095D4A85BF35F29963A3E65C"/>
    <w:rsid w:val="005D27B5"/>
    <w:pPr>
      <w:spacing w:line="278" w:lineRule="auto"/>
    </w:pPr>
    <w:rPr>
      <w:kern w:val="2"/>
      <w:sz w:val="24"/>
      <w:szCs w:val="21"/>
      <w:lang w:val="nl-NL" w:eastAsia="nl-NL" w:bidi="hi-IN"/>
      <w14:ligatures w14:val="standardContextual"/>
    </w:rPr>
  </w:style>
  <w:style w:type="paragraph" w:customStyle="1" w:styleId="E933E5B9721C4E3F916CE8DB7F03C034">
    <w:name w:val="E933E5B9721C4E3F916CE8DB7F03C034"/>
    <w:rsid w:val="005D27B5"/>
    <w:pPr>
      <w:spacing w:line="278" w:lineRule="auto"/>
    </w:pPr>
    <w:rPr>
      <w:kern w:val="2"/>
      <w:sz w:val="24"/>
      <w:szCs w:val="21"/>
      <w:lang w:val="nl-NL" w:eastAsia="nl-NL" w:bidi="hi-IN"/>
      <w14:ligatures w14:val="standardContextual"/>
    </w:rPr>
  </w:style>
  <w:style w:type="paragraph" w:customStyle="1" w:styleId="B2CE776F90584623B82C6D4AF6565AC0">
    <w:name w:val="B2CE776F90584623B82C6D4AF6565AC0"/>
    <w:rsid w:val="005D27B5"/>
    <w:pPr>
      <w:spacing w:line="278" w:lineRule="auto"/>
    </w:pPr>
    <w:rPr>
      <w:kern w:val="2"/>
      <w:sz w:val="24"/>
      <w:szCs w:val="21"/>
      <w:lang w:val="nl-NL" w:eastAsia="nl-NL" w:bidi="hi-IN"/>
      <w14:ligatures w14:val="standardContextual"/>
    </w:rPr>
  </w:style>
  <w:style w:type="paragraph" w:customStyle="1" w:styleId="5EAA2E4DCF3D46F692078E61DCA66482">
    <w:name w:val="5EAA2E4DCF3D46F692078E61DCA66482"/>
    <w:rsid w:val="005D27B5"/>
    <w:pPr>
      <w:spacing w:line="278" w:lineRule="auto"/>
    </w:pPr>
    <w:rPr>
      <w:kern w:val="2"/>
      <w:sz w:val="24"/>
      <w:szCs w:val="21"/>
      <w:lang w:val="nl-NL" w:eastAsia="nl-NL" w:bidi="hi-IN"/>
      <w14:ligatures w14:val="standardContextual"/>
    </w:rPr>
  </w:style>
  <w:style w:type="paragraph" w:customStyle="1" w:styleId="0F10FDB4B65545AD85E1870293D0757C">
    <w:name w:val="0F10FDB4B65545AD85E1870293D0757C"/>
    <w:rsid w:val="005D27B5"/>
    <w:pPr>
      <w:spacing w:line="278" w:lineRule="auto"/>
    </w:pPr>
    <w:rPr>
      <w:kern w:val="2"/>
      <w:sz w:val="24"/>
      <w:szCs w:val="21"/>
      <w:lang w:val="nl-NL" w:eastAsia="nl-NL" w:bidi="hi-IN"/>
      <w14:ligatures w14:val="standardContextual"/>
    </w:rPr>
  </w:style>
  <w:style w:type="paragraph" w:customStyle="1" w:styleId="4CDC235A3B504E51B63F0D2435946918">
    <w:name w:val="4CDC235A3B504E51B63F0D2435946918"/>
    <w:rsid w:val="005D27B5"/>
    <w:pPr>
      <w:spacing w:line="278" w:lineRule="auto"/>
    </w:pPr>
    <w:rPr>
      <w:kern w:val="2"/>
      <w:sz w:val="24"/>
      <w:szCs w:val="21"/>
      <w:lang w:val="nl-NL" w:eastAsia="nl-NL" w:bidi="hi-I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ISISPACE">
  <a:themeElements>
    <a:clrScheme name="ISISPACE">
      <a:dk1>
        <a:srgbClr val="0A1528"/>
      </a:dk1>
      <a:lt1>
        <a:srgbClr val="FFFFFF"/>
      </a:lt1>
      <a:dk2>
        <a:srgbClr val="152A51"/>
      </a:dk2>
      <a:lt2>
        <a:srgbClr val="E2E8E8"/>
      </a:lt2>
      <a:accent1>
        <a:srgbClr val="1E3C72"/>
      </a:accent1>
      <a:accent2>
        <a:srgbClr val="CA202E"/>
      </a:accent2>
      <a:accent3>
        <a:srgbClr val="CAD6D5"/>
      </a:accent3>
      <a:accent4>
        <a:srgbClr val="E6646D"/>
      </a:accent4>
      <a:accent5>
        <a:srgbClr val="2F5EB5"/>
      </a:accent5>
      <a:accent6>
        <a:srgbClr val="85A5DF"/>
      </a:accent6>
      <a:hlink>
        <a:srgbClr val="83151D"/>
      </a:hlink>
      <a:folHlink>
        <a:srgbClr val="420A0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5537E-6360-4AC8-B79E-676F0B845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ISIS-QMS-TPL-0022-General_Document_Template.dotm</Template>
  <TotalTime>0</TotalTime>
  <Pages>12</Pages>
  <Words>1561</Words>
  <Characters>8055</Characters>
  <Application>Microsoft Office Word</Application>
  <DocSecurity>0</DocSecurity>
  <Lines>619</Lines>
  <Paragraphs>369</Paragraphs>
  <ScaleCrop>false</ScaleCrop>
  <HeadingPairs>
    <vt:vector size="2" baseType="variant">
      <vt:variant>
        <vt:lpstr>Title</vt:lpstr>
      </vt:variant>
      <vt:variant>
        <vt:i4>1</vt:i4>
      </vt:variant>
    </vt:vector>
  </HeadingPairs>
  <TitlesOfParts>
    <vt:vector size="1" baseType="lpstr">
      <vt:lpstr>ANTS1 Assembly</vt:lpstr>
    </vt:vector>
  </TitlesOfParts>
  <Company/>
  <LinksUpToDate>false</LinksUpToDate>
  <CharactersWithSpaces>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ANTS1 Assembly</dc:title>
  <dc:subject/>
  <dc:creator>C. Vos (CVOS)</dc:creator>
  <cp:keywords/>
  <dc:description/>
  <cp:lastModifiedBy>Hélio André dos Santos</cp:lastModifiedBy>
  <cp:revision>46</cp:revision>
  <cp:lastPrinted>2023-03-13T11:29:00Z</cp:lastPrinted>
  <dcterms:created xsi:type="dcterms:W3CDTF">2022-11-21T15:30:00Z</dcterms:created>
  <dcterms:modified xsi:type="dcterms:W3CDTF">2024-11-15T18:35:00Z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IS-DocID">
    <vt:lpwstr>ISIS-TVL2-PRC-0005</vt:lpwstr>
  </property>
  <property fmtid="{D5CDD505-2E9C-101B-9397-08002B2CF9AE}" pid="3" name="ISIS-DocDate">
    <vt:lpwstr>2024-11-15</vt:lpwstr>
  </property>
  <property fmtid="{D5CDD505-2E9C-101B-9397-08002B2CF9AE}" pid="4" name="ISIS-DocVersion">
    <vt:lpwstr>1.0</vt:lpwstr>
  </property>
  <property fmtid="{D5CDD505-2E9C-101B-9397-08002B2CF9AE}" pid="5" name="ISIS-DocProjAcro">
    <vt:lpwstr>QMS</vt:lpwstr>
  </property>
  <property fmtid="{D5CDD505-2E9C-101B-9397-08002B2CF9AE}" pid="6" name="ISIS-AuthByName">
    <vt:lpwstr/>
  </property>
  <property fmtid="{D5CDD505-2E9C-101B-9397-08002B2CF9AE}" pid="7" name="ISIS-AprovByName">
    <vt:lpwstr>[ApproverName]</vt:lpwstr>
  </property>
  <property fmtid="{D5CDD505-2E9C-101B-9397-08002B2CF9AE}" pid="8" name="ISIS-RevByName">
    <vt:lpwstr>H. Santos (HSAN)</vt:lpwstr>
  </property>
  <property fmtid="{D5CDD505-2E9C-101B-9397-08002B2CF9AE}" pid="9" name="ISIS-AuthByFunction">
    <vt:lpwstr/>
  </property>
  <property fmtid="{D5CDD505-2E9C-101B-9397-08002B2CF9AE}" pid="10" name="ISIS-AprovByFunction">
    <vt:lpwstr>Project Manager</vt:lpwstr>
  </property>
  <property fmtid="{D5CDD505-2E9C-101B-9397-08002B2CF9AE}" pid="11" name="ISIS-RevByFunction">
    <vt:lpwstr>SAIT Engineer</vt:lpwstr>
  </property>
  <property fmtid="{D5CDD505-2E9C-101B-9397-08002B2CF9AE}" pid="12" name="ISIS-Template">
    <vt:lpwstr>TPL0022-0.5</vt:lpwstr>
  </property>
  <property fmtid="{D5CDD505-2E9C-101B-9397-08002B2CF9AE}" pid="13" name="ISIS-Confidentiality">
    <vt:lpwstr>ISISPACE IN CONFIDENCE</vt:lpwstr>
  </property>
  <property fmtid="{D5CDD505-2E9C-101B-9397-08002B2CF9AE}" pid="14" name="ISIS-PrepByName">
    <vt:lpwstr>C. Vos (CVOS)</vt:lpwstr>
  </property>
  <property fmtid="{D5CDD505-2E9C-101B-9397-08002B2CF9AE}" pid="15" name="ISIS-PrepByFunction">
    <vt:lpwstr>SAIT Engineer</vt:lpwstr>
  </property>
  <property fmtid="{D5CDD505-2E9C-101B-9397-08002B2CF9AE}" pid="16" name="ISIS-ApprovByName">
    <vt:lpwstr>G. Coronel (GCOR)</vt:lpwstr>
  </property>
  <property fmtid="{D5CDD505-2E9C-101B-9397-08002B2CF9AE}" pid="17" name="ISIS-ApprovByFunction">
    <vt:lpwstr>SAIT Engineer</vt:lpwstr>
  </property>
  <property fmtid="{D5CDD505-2E9C-101B-9397-08002B2CF9AE}" pid="18" name="ISIS-CINum">
    <vt:lpwstr>N/A</vt:lpwstr>
  </property>
  <property fmtid="{D5CDD505-2E9C-101B-9397-08002B2CF9AE}" pid="19" name="ISIS-DRLId">
    <vt:lpwstr>N/A</vt:lpwstr>
  </property>
</Properties>
</file>